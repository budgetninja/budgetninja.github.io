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color w:val="auto"/>
          <w:sz w:val="20"/>
        </w:rPr>
      </w:sdtEndPr>
      <w:sdtContent>
        <w:p w:rsidR="00D36C4A" w:rsidRPr="00D36C4A" w:rsidRDefault="003806E6" w:rsidP="00D36C4A">
          <w:pPr>
            <w:pStyle w:val="NoSpacing"/>
            <w:rPr>
              <w:rFonts w:eastAsiaTheme="minorHAnsi"/>
              <w:sz w:val="24"/>
            </w:rPr>
          </w:pPr>
          <w:r>
            <w:rPr>
              <w:noProof/>
              <w:lang w:eastAsia="zh-CN"/>
            </w:rPr>
            <mc:AlternateContent>
              <mc:Choice Requires="wps">
                <w:drawing>
                  <wp:anchor distT="0" distB="0" distL="114300" distR="114300" simplePos="0" relativeHeight="251620352" behindDoc="0" locked="0" layoutInCell="1" allowOverlap="0" wp14:anchorId="15DCA618" wp14:editId="4CDCA835">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14C8" w:rsidRDefault="00085C42">
                                <w:pPr>
                                  <w:pStyle w:val="ContactInfo"/>
                                </w:pPr>
                                <w:r>
                                  <w:t>App proposal w</w:t>
                                </w:r>
                                <w:r w:rsidR="002D0791">
                                  <w:t xml:space="preserve">ritten by </w:t>
                                </w:r>
                                <w:proofErr w:type="spellStart"/>
                                <w:r w:rsidR="002D0791">
                                  <w:t>Chern</w:t>
                                </w:r>
                                <w:proofErr w:type="spellEnd"/>
                                <w:r w:rsidR="002D0791">
                                  <w:t xml:space="preserve"> Yee Chua, CSE 442 Fall 2015</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5DCA618" id="_x0000_t202" coordsize="21600,21600" o:spt="202" path="m,l,21600r21600,l21600,xe">
                    <v:stroke joinstyle="miter"/>
                    <v:path gradientshapeok="t" o:connecttype="rect"/>
                  </v:shapetype>
                  <v:shape id="Text Box 20" o:spid="_x0000_s1026" type="#_x0000_t202" style="position:absolute;margin-left:0;margin-top:0;width:310.5pt;height:20.9pt;z-index:251620352;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8614C8" w:rsidRDefault="00085C42">
                          <w:pPr>
                            <w:pStyle w:val="ContactInfo"/>
                          </w:pPr>
                          <w:r>
                            <w:t>App proposal w</w:t>
                          </w:r>
                          <w:r w:rsidR="002D0791">
                            <w:t xml:space="preserve">ritten by </w:t>
                          </w:r>
                          <w:proofErr w:type="spellStart"/>
                          <w:r w:rsidR="002D0791">
                            <w:t>Chern</w:t>
                          </w:r>
                          <w:proofErr w:type="spellEnd"/>
                          <w:r w:rsidR="002D0791">
                            <w:t xml:space="preserve"> Yee Chua, CSE 442 Fall 2015</w:t>
                          </w:r>
                        </w:p>
                      </w:txbxContent>
                    </v:textbox>
                    <w10:wrap type="square" anchorx="margin" anchory="margin"/>
                  </v:shape>
                </w:pict>
              </mc:Fallback>
            </mc:AlternateContent>
          </w:r>
          <w:r w:rsidR="00652695">
            <w:rPr>
              <w:noProof/>
              <w:lang w:eastAsia="zh-CN"/>
            </w:rPr>
            <w:drawing>
              <wp:anchor distT="0" distB="0" distL="114300" distR="114300" simplePos="0" relativeHeight="251622400" behindDoc="0" locked="0" layoutInCell="1" allowOverlap="1" wp14:anchorId="06E7E47F" wp14:editId="0935A186">
                <wp:simplePos x="0" y="0"/>
                <wp:positionH relativeFrom="margin">
                  <wp:align>center</wp:align>
                </wp:positionH>
                <wp:positionV relativeFrom="paragraph">
                  <wp:posOffset>636905</wp:posOffset>
                </wp:positionV>
                <wp:extent cx="4876800" cy="4876800"/>
                <wp:effectExtent l="19050" t="19050" r="38100" b="57150"/>
                <wp:wrapThrough wrapText="bothSides">
                  <wp:wrapPolygon edited="0">
                    <wp:start x="422" y="-84"/>
                    <wp:lineTo x="-84" y="84"/>
                    <wp:lineTo x="-84" y="21516"/>
                    <wp:lineTo x="253" y="21769"/>
                    <wp:lineTo x="20925" y="21769"/>
                    <wp:lineTo x="21263" y="21600"/>
                    <wp:lineTo x="21600" y="20841"/>
                    <wp:lineTo x="21600" y="14934"/>
                    <wp:lineTo x="21431" y="13669"/>
                    <wp:lineTo x="21431" y="13584"/>
                    <wp:lineTo x="21684" y="12319"/>
                    <wp:lineTo x="21600" y="8184"/>
                    <wp:lineTo x="21431" y="6919"/>
                    <wp:lineTo x="21431" y="6834"/>
                    <wp:lineTo x="21684" y="5569"/>
                    <wp:lineTo x="21600" y="1181"/>
                    <wp:lineTo x="21347" y="169"/>
                    <wp:lineTo x="21178" y="-84"/>
                    <wp:lineTo x="422" y="-84"/>
                  </wp:wrapPolygon>
                </wp:wrapThrough>
                <wp:docPr id="1" name="Picture 1" descr="C:\Users\Issac\AppData\Local\Microsoft\Windows\INetCache\Content.Word\book-keeping-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sac\AppData\Local\Microsoft\Windows\INetCache\Content.Word\book-keeping-512.png"/>
                        <pic:cNvPicPr>
                          <a:picLocks noChangeAspect="1" noChangeArrowheads="1"/>
                        </pic:cNvPicPr>
                      </pic:nvPicPr>
                      <pic:blipFill>
                        <a:blip r:embed="rId10">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sdtContent>
    </w:sdt>
    <w:bookmarkEnd w:id="0" w:displacedByCustomXml="prev"/>
    <w:bookmarkEnd w:id="1" w:displacedByCustomXml="prev"/>
    <w:bookmarkEnd w:id="2" w:displacedByCustomXml="prev"/>
    <w:bookmarkEnd w:id="3" w:displacedByCustomXml="prev"/>
    <w:bookmarkEnd w:id="4" w:displacedByCustomXml="prev"/>
    <w:p w:rsidR="002163EE" w:rsidRDefault="002163EE"/>
    <w:p w:rsidR="00D36C4A" w:rsidRDefault="00D36C4A"/>
    <w:p w:rsidR="00D36C4A" w:rsidRDefault="00D36C4A"/>
    <w:p w:rsidR="00D36C4A" w:rsidRDefault="00D36C4A">
      <w:r>
        <w:rPr>
          <w:noProof/>
          <w:lang w:eastAsia="zh-CN"/>
        </w:rPr>
        <mc:AlternateContent>
          <mc:Choice Requires="wps">
            <w:drawing>
              <wp:anchor distT="0" distB="0" distL="114300" distR="114300" simplePos="0" relativeHeight="251621376" behindDoc="0" locked="0" layoutInCell="1" allowOverlap="0" wp14:anchorId="37AE037E" wp14:editId="29C8D8E8">
                <wp:simplePos x="0" y="0"/>
                <wp:positionH relativeFrom="margin">
                  <wp:align>center</wp:align>
                </wp:positionH>
                <wp:positionV relativeFrom="margin">
                  <wp:posOffset>5897880</wp:posOffset>
                </wp:positionV>
                <wp:extent cx="4808220" cy="1325880"/>
                <wp:effectExtent l="0" t="0" r="1143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480822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05221143"/>
                              <w:dataBinding w:prefixMappings="xmlns:ns0='http://purl.org/dc/elements/1.1/' xmlns:ns1='http://schemas.openxmlformats.org/package/2006/metadata/core-properties' " w:xpath="/ns1:coreProperties[1]/ns0:title[1]" w:storeItemID="{6C3C8BC8-F283-45AE-878A-BAB7291924A1}"/>
                              <w:text/>
                            </w:sdtPr>
                            <w:sdtContent>
                              <w:p w:rsidR="008614C8" w:rsidRDefault="008614C8">
                                <w:pPr>
                                  <w:pStyle w:val="Title"/>
                                </w:pPr>
                                <w:r>
                                  <w:t>Smart Balance Calculator</w:t>
                                </w:r>
                              </w:p>
                            </w:sdtContent>
                          </w:sdt>
                          <w:p w:rsidR="008614C8" w:rsidRDefault="008614C8">
                            <w:pPr>
                              <w:pStyle w:val="Subtitle"/>
                              <w:rPr>
                                <w:lang w:eastAsia="zh-CN"/>
                              </w:rPr>
                            </w:pPr>
                            <w:sdt>
                              <w:sdtPr>
                                <w:alias w:val="Subtitle"/>
                                <w:tag w:val=""/>
                                <w:id w:val="1766343452"/>
                                <w:dataBinding w:prefixMappings="xmlns:ns0='http://purl.org/dc/elements/1.1/' xmlns:ns1='http://schemas.openxmlformats.org/package/2006/metadata/core-properties' " w:xpath="/ns1:coreProperties[1]/ns0:subject[1]" w:storeItemID="{6C3C8BC8-F283-45AE-878A-BAB7291924A1}"/>
                                <w:text/>
                              </w:sdtPr>
                              <w:sdtContent>
                                <w:r>
                                  <w:t>A smart tool to resolve YOUR DebT WITH YOUR FRIENDS</w:t>
                                </w:r>
                              </w:sdtContent>
                            </w:sdt>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AE037E" id="Text Box 21" o:spid="_x0000_s1027" type="#_x0000_t202" style="position:absolute;margin-left:0;margin-top:464.4pt;width:378.6pt;height:104.4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" o:allowoverlap="f" filled="f" stroked="f" strokeweight=".5pt">
                <v:textbox style="mso-fit-shape-to-text:t" inset="0,0,0,0">
                  <w:txbxContent>
                    <w:sdt>
                      <w:sdtPr>
                        <w:alias w:val="Title"/>
                        <w:tag w:val=""/>
                        <w:id w:val="205221143"/>
                        <w:dataBinding w:prefixMappings="xmlns:ns0='http://purl.org/dc/elements/1.1/' xmlns:ns1='http://schemas.openxmlformats.org/package/2006/metadata/core-properties' " w:xpath="/ns1:coreProperties[1]/ns0:title[1]" w:storeItemID="{6C3C8BC8-F283-45AE-878A-BAB7291924A1}"/>
                        <w:text/>
                      </w:sdtPr>
                      <w:sdtContent>
                        <w:p w:rsidR="008614C8" w:rsidRDefault="008614C8">
                          <w:pPr>
                            <w:pStyle w:val="Title"/>
                          </w:pPr>
                          <w:r>
                            <w:t>Smart Balance Calculator</w:t>
                          </w:r>
                        </w:p>
                      </w:sdtContent>
                    </w:sdt>
                    <w:p w:rsidR="008614C8" w:rsidRDefault="008614C8">
                      <w:pPr>
                        <w:pStyle w:val="Subtitle"/>
                        <w:rPr>
                          <w:lang w:eastAsia="zh-CN"/>
                        </w:rPr>
                      </w:pPr>
                      <w:sdt>
                        <w:sdtPr>
                          <w:alias w:val="Subtitle"/>
                          <w:tag w:val=""/>
                          <w:id w:val="1766343452"/>
                          <w:dataBinding w:prefixMappings="xmlns:ns0='http://purl.org/dc/elements/1.1/' xmlns:ns1='http://schemas.openxmlformats.org/package/2006/metadata/core-properties' " w:xpath="/ns1:coreProperties[1]/ns0:subject[1]" w:storeItemID="{6C3C8BC8-F283-45AE-878A-BAB7291924A1}"/>
                          <w:text/>
                        </w:sdtPr>
                        <w:sdtContent>
                          <w:r>
                            <w:t>A smart tool to resolve YOUR DebT WITH YOUR FRIENDS</w:t>
                          </w:r>
                        </w:sdtContent>
                      </w:sdt>
                      <w:r>
                        <w:t xml:space="preserve"> </w:t>
                      </w:r>
                    </w:p>
                  </w:txbxContent>
                </v:textbox>
                <w10:wrap type="square" anchorx="margin" anchory="margin"/>
              </v:shape>
            </w:pict>
          </mc:Fallback>
        </mc:AlternateContent>
      </w:r>
    </w:p>
    <w:p w:rsidR="00D36C4A" w:rsidRPr="00D36C4A" w:rsidRDefault="00D36C4A">
      <w:pPr>
        <w:rPr>
          <w:rFonts w:asciiTheme="majorHAnsi" w:eastAsiaTheme="minorHAnsi" w:hAnsiTheme="majorHAnsi"/>
          <w:b/>
          <w:color w:val="0D594F" w:themeColor="accent6" w:themeShade="80"/>
          <w:sz w:val="40"/>
        </w:rPr>
      </w:pPr>
      <w:r w:rsidRPr="00D36C4A">
        <w:rPr>
          <w:rFonts w:asciiTheme="majorHAnsi" w:hAnsiTheme="majorHAnsi"/>
          <w:b/>
          <w:color w:val="0D594F" w:themeColor="accent6" w:themeShade="80"/>
          <w:sz w:val="40"/>
        </w:rPr>
        <w:lastRenderedPageBreak/>
        <w:t xml:space="preserve">So </w:t>
      </w:r>
      <w:r w:rsidRPr="00D36C4A">
        <w:rPr>
          <w:rFonts w:asciiTheme="majorHAnsi" w:eastAsiaTheme="minorHAnsi" w:hAnsiTheme="majorHAnsi"/>
          <w:b/>
          <w:color w:val="0D594F" w:themeColor="accent6" w:themeShade="80"/>
          <w:sz w:val="40"/>
        </w:rPr>
        <w:t xml:space="preserve">what is this? </w:t>
      </w:r>
    </w:p>
    <w:p w:rsidR="003B4836" w:rsidRDefault="00D36C4A">
      <w:r>
        <w:t>This is an app that</w:t>
      </w:r>
      <w:r w:rsidR="009469CF">
        <w:t xml:space="preserve"> is used to solve the debt issues with your friends</w:t>
      </w:r>
      <w:r w:rsidR="00D743A5">
        <w:t xml:space="preserve"> </w:t>
      </w:r>
      <w:r w:rsidR="009469CF">
        <w:t xml:space="preserve">intelligently. </w:t>
      </w:r>
      <w:r w:rsidR="003B4836">
        <w:t>I</w:t>
      </w:r>
      <w:r w:rsidR="00F1674B">
        <w:t>t will do the calculation for you so you don’t even need to take out calculator or work on excel. This app will do all this for you!</w:t>
      </w:r>
    </w:p>
    <w:p w:rsidR="009469CF" w:rsidRPr="00D36C4A" w:rsidRDefault="009469CF" w:rsidP="009469CF">
      <w:pPr>
        <w:rPr>
          <w:rFonts w:asciiTheme="majorHAnsi" w:eastAsiaTheme="minorHAnsi" w:hAnsiTheme="majorHAnsi"/>
          <w:b/>
          <w:color w:val="0D594F" w:themeColor="accent6" w:themeShade="80"/>
          <w:sz w:val="40"/>
        </w:rPr>
      </w:pPr>
      <w:r>
        <w:rPr>
          <w:rFonts w:asciiTheme="majorHAnsi" w:hAnsiTheme="majorHAnsi"/>
          <w:b/>
          <w:color w:val="0D594F" w:themeColor="accent6" w:themeShade="80"/>
          <w:sz w:val="40"/>
        </w:rPr>
        <w:t xml:space="preserve">My inspiration </w:t>
      </w:r>
      <w:r w:rsidR="00A61705">
        <w:rPr>
          <w:rFonts w:asciiTheme="majorHAnsi" w:hAnsiTheme="majorHAnsi"/>
          <w:b/>
          <w:color w:val="0D594F" w:themeColor="accent6" w:themeShade="80"/>
          <w:sz w:val="40"/>
        </w:rPr>
        <w:t>of creating this app</w:t>
      </w:r>
    </w:p>
    <w:p w:rsidR="009469CF" w:rsidRDefault="009469CF">
      <w:r>
        <w:t>The idea of this app is actually come from my</w:t>
      </w:r>
      <w:r w:rsidR="0037750F">
        <w:t xml:space="preserve"> own</w:t>
      </w:r>
      <w:r>
        <w:t xml:space="preserve"> experience. Here’s the scenario:</w:t>
      </w:r>
    </w:p>
    <w:p w:rsidR="00E93A44" w:rsidRDefault="009469CF" w:rsidP="002D0791">
      <w:pPr>
        <w:jc w:val="both"/>
      </w:pPr>
      <w:r>
        <w:t xml:space="preserve">Last summer, my friends and I together 6 of us went to EDC carnival for two days long. Since person A </w:t>
      </w:r>
      <w:r w:rsidR="006511F9">
        <w:t>and Person F were</w:t>
      </w:r>
      <w:r>
        <w:t xml:space="preserve"> </w:t>
      </w:r>
      <w:r w:rsidR="006511F9">
        <w:t>the driver</w:t>
      </w:r>
      <w:r>
        <w:t xml:space="preserve">, so </w:t>
      </w:r>
      <w:r w:rsidR="006511F9">
        <w:t>they</w:t>
      </w:r>
      <w:r>
        <w:t xml:space="preserve"> paid for the gas for the entire journey and then we split the </w:t>
      </w:r>
      <w:r w:rsidR="006511F9">
        <w:t xml:space="preserve">cost. Person B booked the Inn online for 6 of us. Person C bought the beers and Person D bought chicken wings for everyone in the carnival. Person B bought supper for everyone except Person C and D. After the event ended, we decided to go NYC for vacation. We </w:t>
      </w:r>
      <w:r w:rsidR="00085C42">
        <w:t>met with another group of</w:t>
      </w:r>
      <w:r w:rsidR="006511F9">
        <w:t xml:space="preserve"> friends </w:t>
      </w:r>
      <w:r w:rsidR="00085C42">
        <w:t xml:space="preserve">(3 of them) </w:t>
      </w:r>
      <w:r w:rsidR="006511F9">
        <w:t xml:space="preserve">there. Person F who drove the car </w:t>
      </w:r>
      <w:r w:rsidR="00085C42">
        <w:t xml:space="preserve">to NYC </w:t>
      </w:r>
      <w:r w:rsidR="006511F9">
        <w:t xml:space="preserve">had to go back to Buffalo first because he had summer class at UB. So </w:t>
      </w:r>
      <w:r w:rsidR="00085C42">
        <w:t xml:space="preserve">now </w:t>
      </w:r>
      <w:r w:rsidR="006511F9">
        <w:t xml:space="preserve">we were a group of 8. Person B rented the whole apartment for few days and he paid for the whole amount. </w:t>
      </w:r>
      <w:r w:rsidR="00E93A44">
        <w:t>We went to China town for a walk, and it was bloody hot day. Person H had more cash so he paid for the drinks for those who wanted a drink. Later that day, t</w:t>
      </w:r>
      <w:r w:rsidR="006511F9">
        <w:t xml:space="preserve">wo of the people in group did not want to go for broad-way show, so Person B bought the ticket for 7 of us. At night, we split into two groups and one of the group went to eat Korean food and the other group went for Japanese food. </w:t>
      </w:r>
      <w:r w:rsidR="00E93A44">
        <w:t xml:space="preserve">Person C was in first group and he paid for the Korean food while Person G paid for Japanese food. The next day, only Person B, E and H wanted to go for Empire State building, while Person A, C, and I wanted to go for Rockefeller site. Before we left NYC, we all had Malaysian food at Canal Street before we headed home. Forgot to mention that since Person F had already gone back, it was Person G driving Person H and Person I to NYC. So on the way home, person A’s car would have to take one more person and make it 4 person in each car. </w:t>
      </w:r>
    </w:p>
    <w:p w:rsidR="00E93A44" w:rsidRDefault="00E93A44">
      <w:r>
        <w:t xml:space="preserve">So here’s the </w:t>
      </w:r>
      <w:r w:rsidR="00085C42">
        <w:t>myth</w:t>
      </w:r>
      <w:r>
        <w:t>. Who is going to pay who for how much money at the end?</w:t>
      </w:r>
    </w:p>
    <w:p w:rsidR="009469CF" w:rsidRDefault="00E93A44" w:rsidP="002D0791">
      <w:pPr>
        <w:jc w:val="both"/>
      </w:pPr>
      <w:r>
        <w:t xml:space="preserve"> </w:t>
      </w:r>
      <w:r w:rsidR="002F6BCD">
        <w:t xml:space="preserve">It seems like a complicated case to solve but if we can break all the events from the event of time, or someone has everything recorded in his/her legal yellow pad or smartphone, then we have made the whole procedure a step simpler. </w:t>
      </w:r>
      <w:r w:rsidR="0037750F">
        <w:t>Let’s say this</w:t>
      </w:r>
      <w:r w:rsidR="002F6BCD">
        <w:t xml:space="preserve"> is what they have in their notes:</w:t>
      </w:r>
    </w:p>
    <w:tbl>
      <w:tblPr>
        <w:tblStyle w:val="ReportTable"/>
        <w:tblW w:w="0" w:type="auto"/>
        <w:tblLook w:val="04A0" w:firstRow="1" w:lastRow="0" w:firstColumn="1" w:lastColumn="0" w:noHBand="0" w:noVBand="1"/>
      </w:tblPr>
      <w:tblGrid>
        <w:gridCol w:w="4320"/>
        <w:gridCol w:w="4320"/>
      </w:tblGrid>
      <w:tr w:rsidR="002F6BCD" w:rsidTr="002F6B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tc>
        <w:tc>
          <w:tcPr>
            <w:tcW w:w="4320" w:type="dxa"/>
          </w:tcPr>
          <w:p w:rsidR="002F6BCD" w:rsidRDefault="002F6BCD">
            <w:pPr>
              <w:cnfStyle w:val="100000000000" w:firstRow="1" w:lastRow="0" w:firstColumn="0" w:lastColumn="0" w:oddVBand="0" w:evenVBand="0" w:oddHBand="0" w:evenHBand="0" w:firstRowFirstColumn="0" w:firstRowLastColumn="0" w:lastRowFirstColumn="0" w:lastRowLastColumn="0"/>
            </w:pP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r>
              <w:t>Person A</w:t>
            </w:r>
          </w:p>
        </w:tc>
        <w:tc>
          <w:tcPr>
            <w:tcW w:w="4320" w:type="dxa"/>
          </w:tcPr>
          <w:p w:rsidR="002F6BCD" w:rsidRDefault="002F6BCD">
            <w:pPr>
              <w:cnfStyle w:val="000000000000" w:firstRow="0" w:lastRow="0" w:firstColumn="0" w:lastColumn="0" w:oddVBand="0" w:evenVBand="0" w:oddHBand="0" w:evenHBand="0" w:firstRowFirstColumn="0" w:firstRowLastColumn="0" w:lastRowFirstColumn="0" w:lastRowLastColumn="0"/>
            </w:pPr>
            <w:r>
              <w:t>Person B</w:t>
            </w: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r>
              <w:t>6/27 dinner at Korean (</w:t>
            </w:r>
            <w:proofErr w:type="spellStart"/>
            <w:r>
              <w:t>dan</w:t>
            </w:r>
            <w:proofErr w:type="spellEnd"/>
            <w:r>
              <w:t xml:space="preserve">, </w:t>
            </w:r>
            <w:proofErr w:type="spellStart"/>
            <w:r>
              <w:t>iries</w:t>
            </w:r>
            <w:proofErr w:type="spellEnd"/>
            <w:r>
              <w:t>, hector) $ 100 + tips</w:t>
            </w:r>
          </w:p>
        </w:tc>
        <w:tc>
          <w:tcPr>
            <w:tcW w:w="4320" w:type="dxa"/>
          </w:tcPr>
          <w:p w:rsidR="002F6BCD" w:rsidRDefault="002F6BCD" w:rsidP="002F6BCD">
            <w:pPr>
              <w:jc w:val="left"/>
              <w:cnfStyle w:val="000000000000" w:firstRow="0" w:lastRow="0" w:firstColumn="0" w:lastColumn="0" w:oddVBand="0" w:evenVBand="0" w:oddHBand="0" w:evenHBand="0" w:firstRowFirstColumn="0" w:firstRowLastColumn="0" w:lastRowFirstColumn="0" w:lastRowLastColumn="0"/>
            </w:pPr>
            <w:r>
              <w:t>Lunch at Malaysian restaurant $200</w:t>
            </w: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r>
              <w:t>6/27 refreshers (except henry) each $ 5</w:t>
            </w:r>
          </w:p>
        </w:tc>
        <w:tc>
          <w:tcPr>
            <w:tcW w:w="4320" w:type="dxa"/>
          </w:tcPr>
          <w:p w:rsidR="002F6BCD" w:rsidRDefault="001366BD" w:rsidP="002F6BCD">
            <w:pPr>
              <w:jc w:val="left"/>
              <w:cnfStyle w:val="000000000000" w:firstRow="0" w:lastRow="0" w:firstColumn="0" w:lastColumn="0" w:oddVBand="0" w:evenVBand="0" w:oddHBand="0" w:evenHBand="0" w:firstRowFirstColumn="0" w:firstRowLastColumn="0" w:lastRowFirstColumn="0" w:lastRowLastColumn="0"/>
            </w:pPr>
            <w:r>
              <w:t>Beers $40</w:t>
            </w: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r>
              <w:t xml:space="preserve">6/28 ticket to </w:t>
            </w:r>
            <w:proofErr w:type="spellStart"/>
            <w:r>
              <w:t>broadway</w:t>
            </w:r>
            <w:proofErr w:type="spellEnd"/>
            <w:r>
              <w:t xml:space="preserve"> (except deb and sun) $70</w:t>
            </w:r>
          </w:p>
        </w:tc>
        <w:tc>
          <w:tcPr>
            <w:tcW w:w="4320" w:type="dxa"/>
          </w:tcPr>
          <w:p w:rsidR="002F6BCD" w:rsidRDefault="002F6BCD" w:rsidP="001366BD">
            <w:pPr>
              <w:jc w:val="left"/>
              <w:cnfStyle w:val="000000000000" w:firstRow="0" w:lastRow="0" w:firstColumn="0" w:lastColumn="0" w:oddVBand="0" w:evenVBand="0" w:oddHBand="0" w:evenHBand="0" w:firstRowFirstColumn="0" w:firstRowLastColumn="0" w:lastRowFirstColumn="0" w:lastRowLastColumn="0"/>
            </w:pP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2F6BCD">
            <w:r>
              <w:t>Gas to NYC (</w:t>
            </w:r>
            <w:proofErr w:type="spellStart"/>
            <w:r>
              <w:t>issac</w:t>
            </w:r>
            <w:proofErr w:type="spellEnd"/>
            <w:r>
              <w:t xml:space="preserve">, deck, </w:t>
            </w:r>
            <w:proofErr w:type="spellStart"/>
            <w:r w:rsidR="001366BD">
              <w:t>s</w:t>
            </w:r>
            <w:r>
              <w:t>onia</w:t>
            </w:r>
            <w:proofErr w:type="spellEnd"/>
            <w:r>
              <w:t>)</w:t>
            </w:r>
            <w:r w:rsidR="001366BD">
              <w:t xml:space="preserve"> $40</w:t>
            </w:r>
          </w:p>
        </w:tc>
        <w:tc>
          <w:tcPr>
            <w:tcW w:w="4320" w:type="dxa"/>
          </w:tcPr>
          <w:p w:rsidR="002F6BCD" w:rsidRDefault="002F6BCD">
            <w:pPr>
              <w:cnfStyle w:val="000000000000" w:firstRow="0" w:lastRow="0" w:firstColumn="0" w:lastColumn="0" w:oddVBand="0" w:evenVBand="0" w:oddHBand="0" w:evenHBand="0" w:firstRowFirstColumn="0" w:firstRowLastColumn="0" w:lastRowFirstColumn="0" w:lastRowLastColumn="0"/>
            </w:pPr>
          </w:p>
        </w:tc>
      </w:tr>
      <w:tr w:rsidR="002F6BCD" w:rsidTr="002F6BCD">
        <w:tc>
          <w:tcPr>
            <w:cnfStyle w:val="001000000000" w:firstRow="0" w:lastRow="0" w:firstColumn="1" w:lastColumn="0" w:oddVBand="0" w:evenVBand="0" w:oddHBand="0" w:evenHBand="0" w:firstRowFirstColumn="0" w:firstRowLastColumn="0" w:lastRowFirstColumn="0" w:lastRowLastColumn="0"/>
            <w:tcW w:w="4320" w:type="dxa"/>
          </w:tcPr>
          <w:p w:rsidR="002F6BCD" w:rsidRDefault="001366BD" w:rsidP="001366BD">
            <w:r>
              <w:t>Gas to Buffalo (</w:t>
            </w:r>
            <w:proofErr w:type="spellStart"/>
            <w:r>
              <w:t>issac</w:t>
            </w:r>
            <w:proofErr w:type="spellEnd"/>
            <w:r>
              <w:t xml:space="preserve">, deck, </w:t>
            </w:r>
            <w:proofErr w:type="spellStart"/>
            <w:r>
              <w:t>sonia</w:t>
            </w:r>
            <w:proofErr w:type="spellEnd"/>
            <w:r>
              <w:t xml:space="preserve">, </w:t>
            </w:r>
            <w:proofErr w:type="spellStart"/>
            <w:r>
              <w:t>iries</w:t>
            </w:r>
            <w:proofErr w:type="spellEnd"/>
            <w:r>
              <w:t>) $40</w:t>
            </w:r>
          </w:p>
        </w:tc>
        <w:tc>
          <w:tcPr>
            <w:tcW w:w="4320" w:type="dxa"/>
          </w:tcPr>
          <w:p w:rsidR="002F6BCD" w:rsidRDefault="002F6BCD">
            <w:pPr>
              <w:cnfStyle w:val="000000000000" w:firstRow="0" w:lastRow="0" w:firstColumn="0" w:lastColumn="0" w:oddVBand="0" w:evenVBand="0" w:oddHBand="0" w:evenHBand="0" w:firstRowFirstColumn="0" w:firstRowLastColumn="0" w:lastRowFirstColumn="0" w:lastRowLastColumn="0"/>
            </w:pPr>
          </w:p>
        </w:tc>
      </w:tr>
    </w:tbl>
    <w:p w:rsidR="00327C4C" w:rsidRDefault="001366BD" w:rsidP="002D0791">
      <w:pPr>
        <w:jc w:val="both"/>
      </w:pPr>
      <w:r>
        <w:lastRenderedPageBreak/>
        <w:t xml:space="preserve">As you can see, everyone has different way of jotting down the list item. Like Person B’s note, it is unclear that </w:t>
      </w:r>
      <w:r w:rsidR="00327C4C">
        <w:t xml:space="preserve">when is that happened and </w:t>
      </w:r>
      <w:r>
        <w:t xml:space="preserve">how many people share the lunch and beer? What about we let a person to do </w:t>
      </w:r>
      <w:r w:rsidR="00327C4C">
        <w:t>a final debt</w:t>
      </w:r>
      <w:r>
        <w:t xml:space="preserve"> list? If the person misses anything on the list, you can always file a claim. (At least that is what we did</w:t>
      </w:r>
      <w:r w:rsidR="00327C4C">
        <w:t xml:space="preserve"> for the expenses</w:t>
      </w:r>
      <w:r>
        <w:t>…)</w:t>
      </w:r>
      <w:r w:rsidR="0037750F">
        <w:t xml:space="preserve"> Or we could just let those who help paying to ask from the persons who owed them directly. For whatever method is, it always requires extra steps to do calculations and sort. </w:t>
      </w:r>
      <w:r w:rsidR="00327C4C">
        <w:t xml:space="preserve">What I am going to say is, no matter how you handle with these sort of debt owing, </w:t>
      </w:r>
      <w:r w:rsidR="00616BAC">
        <w:t>chances are you will still be making mistakes because we as human, we are forgetful and careless sometimes.</w:t>
      </w:r>
    </w:p>
    <w:p w:rsidR="001366BD" w:rsidRDefault="00616BAC">
      <w:r>
        <w:t>With the h</w:t>
      </w:r>
      <w:r w:rsidR="001366BD">
        <w:t>e</w:t>
      </w:r>
      <w:r>
        <w:t>lp of this app, I am sure this kind of mistakes will never be happening again.</w:t>
      </w:r>
    </w:p>
    <w:p w:rsidR="00C85B6B" w:rsidRDefault="00616BAC">
      <w:pPr>
        <w:rPr>
          <w:rFonts w:asciiTheme="majorHAnsi" w:hAnsiTheme="majorHAnsi"/>
          <w:b/>
          <w:color w:val="0D594F" w:themeColor="accent6" w:themeShade="80"/>
          <w:sz w:val="40"/>
        </w:rPr>
      </w:pPr>
      <w:r>
        <w:rPr>
          <w:rFonts w:asciiTheme="majorHAnsi" w:hAnsiTheme="majorHAnsi"/>
          <w:b/>
          <w:color w:val="0D594F" w:themeColor="accent6" w:themeShade="80"/>
          <w:sz w:val="40"/>
        </w:rPr>
        <w:t xml:space="preserve">Functions and Features </w:t>
      </w:r>
    </w:p>
    <w:p w:rsidR="00D36C4A" w:rsidRDefault="00616BAC" w:rsidP="002D0791">
      <w:pPr>
        <w:jc w:val="both"/>
      </w:pPr>
      <w:r>
        <w:t>Below shows the app design mock (not the finalized yet</w:t>
      </w:r>
      <w:r w:rsidR="006659B7">
        <w:t>, just a simple sketch of the app structure and design</w:t>
      </w:r>
      <w:r>
        <w:t>).</w:t>
      </w:r>
    </w:p>
    <w:p w:rsidR="00D36C4A" w:rsidRDefault="00616BAC">
      <w:r>
        <w:rPr>
          <w:noProof/>
          <w:lang w:eastAsia="zh-CN"/>
        </w:rPr>
        <mc:AlternateContent>
          <mc:Choice Requires="wpg">
            <w:drawing>
              <wp:anchor distT="0" distB="0" distL="114300" distR="114300" simplePos="0" relativeHeight="251634688" behindDoc="0" locked="0" layoutInCell="1" allowOverlap="1" wp14:anchorId="4EDF4776" wp14:editId="66C547CA">
                <wp:simplePos x="0" y="0"/>
                <wp:positionH relativeFrom="column">
                  <wp:posOffset>144639</wp:posOffset>
                </wp:positionH>
                <wp:positionV relativeFrom="paragraph">
                  <wp:posOffset>7408</wp:posOffset>
                </wp:positionV>
                <wp:extent cx="2194560" cy="4281805"/>
                <wp:effectExtent l="0" t="0" r="0" b="4445"/>
                <wp:wrapNone/>
                <wp:docPr id="11" name="Group 11"/>
                <wp:cNvGraphicFramePr/>
                <a:graphic xmlns:a="http://schemas.openxmlformats.org/drawingml/2006/main">
                  <a:graphicData uri="http://schemas.microsoft.com/office/word/2010/wordprocessingGroup">
                    <wpg:wgp>
                      <wpg:cNvGrpSpPr/>
                      <wpg:grpSpPr>
                        <a:xfrm>
                          <a:off x="0" y="0"/>
                          <a:ext cx="2194560" cy="4281805"/>
                          <a:chOff x="0" y="0"/>
                          <a:chExt cx="2194560" cy="4281805"/>
                        </a:xfrm>
                      </wpg:grpSpPr>
                      <pic:pic xmlns:pic="http://schemas.openxmlformats.org/drawingml/2006/picture">
                        <pic:nvPicPr>
                          <pic:cNvPr id="3" name="Picture 3"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08857" y="442685"/>
                            <a:ext cx="1969135" cy="3388995"/>
                          </a:xfrm>
                          <a:prstGeom prst="rect">
                            <a:avLst/>
                          </a:prstGeom>
                        </pic:spPr>
                      </pic:pic>
                      <wps:wsp>
                        <wps:cNvPr id="6" name="Oval 6"/>
                        <wps:cNvSpPr/>
                        <wps:spPr>
                          <a:xfrm>
                            <a:off x="914400" y="3664857"/>
                            <a:ext cx="45085" cy="45085"/>
                          </a:xfrm>
                          <a:prstGeom prst="ellipse">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008742" y="3664857"/>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103085" y="3664857"/>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204685" y="3664857"/>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8DA5CE" id="Group 11" o:spid="_x0000_s1026" style="position:absolute;margin-left:11.4pt;margin-top:.6pt;width:172.8pt;height:337.15pt;z-index:251634688" coordsize="21945,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yNTg8L2V4aWY6UGl4ZWxYRGltZW5zaW9uPgogICAgICAgICA8ZXhpZjpQ&#10;aXhlbFlEaW1lbnNpb24+NTAzPC9leGlmOlBpeGVsWURpbWVuc2lvbj4KICAgICAgPC9yZGY6RGVz&#10;Y3JpcHRpb24+CiAgIDwvcmRmOlJERj4KPC94OnhtcG1ldGE+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C25fAAAAA2gAAAA8AAABkcnMvZG93bnJldi54bWxEj81qwzAQhO+FvIPYQG+N3AbS4EQJpdSk&#10;17ql50Xa2E6slSOp/nn7KhDIcZiZb5jtfrSt6MmHxrGC50UGglg703Cl4Oe7eFqDCBHZYOuYFEwU&#10;YL+bPWwxN27gL+rLWIkE4ZCjgjrGLpcy6JoshoXriJN3dN5iTNJX0ngcEty28iXLVtJiw2mhxo7e&#10;a9Ln8s8q4OnCjdbrA/5WH/bCxWsoTl6px/n4tgERaYz38K39aRQs4Xol3Q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0Lbl8AAAADaAAAADwAAAAAAAAAAAAAAAACfAgAA&#10;ZHJzL2Rvd25yZXYueG1sUEsFBgAAAAAEAAQA9wAAAIwDAAAAAA==&#10;">
                  <v:imagedata r:id="rId13" o:title="android-blank"/>
                  <v:path arrowok="t"/>
                </v:shape>
                <v:shape id="Picture 4" o:spid="_x0000_s1028" type="#_x0000_t75" style="position:absolute;left:1088;top:4426;width:19691;height:33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VGx7DAAAA2gAAAA8AAABkcnMvZG93bnJldi54bWxEj0FrAjEUhO9C/0N4BS9Fs4pIXY1SBFFK&#10;EbSC18fmuVncvGyTqFt/vSkUPA4z8w0zW7S2FlfyoXKsYNDPQBAXTldcKjh8r3rvIEJE1lg7JgW/&#10;FGAxf+nMMNfuxju67mMpEoRDjgpMjE0uZSgMWQx91xAn7+S8xZikL6X2eEtwW8thlo2lxYrTgsGG&#10;loaK8/5iFRzNz7r8vA+bN5ps7ejkQ8jWX0p1X9uPKYhIbXyG/9sbrWAEf1fS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UbHsMAAADaAAAADwAAAAAAAAAAAAAAAACf&#10;AgAAZHJzL2Rvd25yZXYueG1sUEsFBgAAAAAEAAQA9wAAAI8DAAAAAA==&#10;">
                  <v:imagedata r:id="rId14" o:title=""/>
                  <v:path arrowok="t"/>
                </v:shape>
                <v:oval id="Oval 6" o:spid="_x0000_s1029" style="position:absolute;left:9144;top:36648;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BUcUA&#10;AADaAAAADwAAAGRycy9kb3ducmV2LnhtbESPQWsCMRSE7wX/Q3gFL6Vma8G2W6NIwVLBg269eHts&#10;Xje7bl6WTdTUX2+EQo/DzHzDTOfRtuJEva8dK3gaZSCIS6drrhTsvpePryB8QNbYOiYFv+RhPhvc&#10;TTHX7sxbOhWhEgnCPkcFJoQul9KXhiz6keuIk/fjeoshyb6SusdzgttWjrNsIi3WnBYMdvRhqDwU&#10;R6vAf+pDbC6rh/XL+m1vmmLzHJtKqeF9XLyDCBTDf/iv/aUVTOB2Jd0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oFRxQAAANoAAAAPAAAAAAAAAAAAAAAAAJgCAABkcnMv&#10;ZG93bnJldi54bWxQSwUGAAAAAAQABAD1AAAAigMAAAAA&#10;" fillcolor="#94efe3 [1305]" strokecolor="#94efe3 [1305]" strokeweight="2pt"/>
                <v:oval id="Oval 7" o:spid="_x0000_s1030" style="position:absolute;left:10087;top:3664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1wRMIA&#10;AADaAAAADwAAAGRycy9kb3ducmV2LnhtbESPQYvCMBSE74L/ITxhb5q6XatUoyyCoiexLuz10Tzb&#10;YvNSmli7/34jCB6HmfmGWW16U4uOWldZVjCdRCCIc6srLhT8XHbjBQjnkTXWlknBHznYrIeDFaba&#10;PvhMXeYLESDsUlRQet+kUrq8JINuYhvi4F1ta9AH2RZSt/gIcFPLzyhKpMGKw0KJDW1Lym/Z3SiI&#10;s197uR30cabn++7rdI/tPomV+hj130sQnnr/Dr/aB61gDs8r4Qb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3XBEwgAAANoAAAAPAAAAAAAAAAAAAAAAAJgCAABkcnMvZG93&#10;bnJldi54bWxQSwUGAAAAAAQABAD1AAAAhwMAAAAA&#10;" fillcolor="#138576 [2409]" strokecolor="#004f5b [1604]" strokeweight="2pt"/>
                <v:oval id="Oval 8" o:spid="_x0000_s1031" style="position:absolute;left:11030;top:3664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kNr4A&#10;AADaAAAADwAAAGRycy9kb3ducmV2LnhtbERPy4rCMBTdC/5DuII7TbXjg2oUERRdiVVwe2mubbG5&#10;KU2snb+fLAZcHs57ve1MJVpqXGlZwWQcgSDOrC45V3C/HUZLEM4ja6wsk4JfcrDd9HtrTLT98JXa&#10;1OcihLBLUEHhfZ1I6bKCDLqxrYkD97SNQR9gk0vd4CeEm0pOo2guDZYcGgqsaV9Q9krfRkGcPuzt&#10;ddLnmV4c25/LO7bHeazUcNDtViA8df4r/neftIKwNVwJN0Bu/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FC5Da+AAAA2gAAAA8AAAAAAAAAAAAAAAAAmAIAAGRycy9kb3ducmV2&#10;LnhtbFBLBQYAAAAABAAEAPUAAACDAwAAAAA=&#10;" fillcolor="#138576 [2409]" strokecolor="#004f5b [1604]" strokeweight="2pt"/>
                <v:oval id="Oval 9" o:spid="_x0000_s1032" style="position:absolute;left:12046;top:3664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BrcMA&#10;AADaAAAADwAAAGRycy9kb3ducmV2LnhtbESPQWvCQBSE70L/w/IKvemmjaaaukopNOhJmhR6fWRf&#10;k2D2bciuSfz33YLgcZiZb5jtfjKtGKh3jWUFz4sIBHFpdcOVgu/ic74G4TyyxtYyKbiSg/3uYbbF&#10;VNuRv2jIfSUChF2KCmrvu1RKV9Zk0C1sRxy8X9sb9EH2ldQ9jgFuWvkSRYk02HBYqLGjj5rKc34x&#10;CuL8xxbngz6u9Gs2LE+X2GZJrNTT4/T+BsLT5O/hW/ugFWzg/0q4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5BrcMAAADaAAAADwAAAAAAAAAAAAAAAACYAgAAZHJzL2Rv&#10;d25yZXYueG1sUEsFBgAAAAAEAAQA9QAAAIgDAAAAAA==&#10;" fillcolor="#138576 [2409]" strokecolor="#004f5b [1604]" strokeweight="2pt"/>
              </v:group>
            </w:pict>
          </mc:Fallback>
        </mc:AlternateContent>
      </w:r>
      <w:r w:rsidR="006A04A2">
        <w:rPr>
          <w:noProof/>
          <w:lang w:eastAsia="zh-CN"/>
        </w:rPr>
        <mc:AlternateContent>
          <mc:Choice Requires="wpg">
            <w:drawing>
              <wp:anchor distT="0" distB="0" distL="114300" distR="114300" simplePos="0" relativeHeight="251665408" behindDoc="0" locked="0" layoutInCell="1" allowOverlap="1" wp14:anchorId="10E9AFEA" wp14:editId="700E5263">
                <wp:simplePos x="0" y="0"/>
                <wp:positionH relativeFrom="column">
                  <wp:posOffset>2613096</wp:posOffset>
                </wp:positionH>
                <wp:positionV relativeFrom="paragraph">
                  <wp:posOffset>6915</wp:posOffset>
                </wp:positionV>
                <wp:extent cx="2540000" cy="4281805"/>
                <wp:effectExtent l="0" t="0" r="0" b="4445"/>
                <wp:wrapNone/>
                <wp:docPr id="33" name="Group 33"/>
                <wp:cNvGraphicFramePr/>
                <a:graphic xmlns:a="http://schemas.openxmlformats.org/drawingml/2006/main">
                  <a:graphicData uri="http://schemas.microsoft.com/office/word/2010/wordprocessingGroup">
                    <wpg:wgp>
                      <wpg:cNvGrpSpPr/>
                      <wpg:grpSpPr>
                        <a:xfrm>
                          <a:off x="0" y="0"/>
                          <a:ext cx="2540000" cy="4281805"/>
                          <a:chOff x="0" y="0"/>
                          <a:chExt cx="2540000" cy="4281805"/>
                        </a:xfrm>
                      </wpg:grpSpPr>
                      <wpg:grpSp>
                        <wpg:cNvPr id="31" name="Group 31"/>
                        <wpg:cNvGrpSpPr/>
                        <wpg:grpSpPr>
                          <a:xfrm>
                            <a:off x="0" y="0"/>
                            <a:ext cx="2540000" cy="4281805"/>
                            <a:chOff x="0" y="0"/>
                            <a:chExt cx="2540000" cy="4281805"/>
                          </a:xfrm>
                        </wpg:grpSpPr>
                        <pic:pic xmlns:pic="http://schemas.openxmlformats.org/drawingml/2006/picture">
                          <pic:nvPicPr>
                            <pic:cNvPr id="5" name="Picture 5"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4592" y="0"/>
                              <a:ext cx="2194560" cy="4281805"/>
                            </a:xfrm>
                            <a:prstGeom prst="rect">
                              <a:avLst/>
                            </a:prstGeom>
                            <a:noFill/>
                            <a:ln>
                              <a:noFill/>
                            </a:ln>
                          </pic:spPr>
                        </pic:pic>
                        <wps:wsp>
                          <wps:cNvPr id="13" name="Rectangle 13"/>
                          <wps:cNvSpPr/>
                          <wps:spPr>
                            <a:xfrm>
                              <a:off x="304800" y="451104"/>
                              <a:ext cx="1923143" cy="3345543"/>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98704" y="1243584"/>
                              <a:ext cx="1930400" cy="686435"/>
                            </a:xfrm>
                            <a:prstGeom prst="rect">
                              <a:avLst/>
                            </a:prstGeom>
                            <a:noFill/>
                            <a:ln w="9525">
                              <a:noFill/>
                              <a:miter lim="800000"/>
                              <a:headEnd/>
                              <a:tailEnd/>
                            </a:ln>
                          </wps:spPr>
                          <wps:txbx>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15A9E">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Register your account using email address</w:t>
                                </w:r>
                              </w:p>
                            </w:txbxContent>
                          </wps:txbx>
                          <wps:bodyPr rot="0" vert="horz" wrap="square" lIns="91440" tIns="45720" rIns="91440" bIns="45720" anchor="t" anchorCtr="0">
                            <a:spAutoFit/>
                          </wps:bodyPr>
                        </wps:wsp>
                        <wps:wsp>
                          <wps:cNvPr id="14" name="Oval 14"/>
                          <wps:cNvSpPr/>
                          <wps:spPr>
                            <a:xfrm>
                              <a:off x="1115568" y="987552"/>
                              <a:ext cx="333829" cy="333829"/>
                            </a:xfrm>
                            <a:prstGeom prst="ellipse">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115568" y="701040"/>
                              <a:ext cx="238941" cy="691242"/>
                            </a:xfrm>
                            <a:prstGeom prst="rect">
                              <a:avLst/>
                            </a:prstGeom>
                            <a:noFill/>
                            <a:ln>
                              <a:noFill/>
                            </a:ln>
                            <a:effectLst/>
                          </wps:spPr>
                          <wps:txbx>
                            <w:txbxContent>
                              <w:p w:rsidR="008614C8" w:rsidRPr="00615A9E" w:rsidRDefault="008614C8" w:rsidP="00615A9E">
                                <w:pPr>
                                  <w:jc w:val="cente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Oval 16"/>
                          <wps:cNvSpPr/>
                          <wps:spPr>
                            <a:xfrm>
                              <a:off x="1121664" y="1780032"/>
                              <a:ext cx="333829" cy="333829"/>
                            </a:xfrm>
                            <a:prstGeom prst="ellipse">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rsidP="00615A9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97280" y="1481328"/>
                              <a:ext cx="304346" cy="691242"/>
                            </a:xfrm>
                            <a:prstGeom prst="rect">
                              <a:avLst/>
                            </a:prstGeom>
                            <a:noFill/>
                            <a:ln>
                              <a:noFill/>
                            </a:ln>
                            <a:effectLst/>
                          </wps:spPr>
                          <wps:txbx>
                            <w:txbxContent>
                              <w:p w:rsidR="008614C8" w:rsidRPr="00615A9E" w:rsidRDefault="008614C8" w:rsidP="00615A9E">
                                <w:pPr>
                                  <w:jc w:val="cente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2"/>
                          <wps:cNvSpPr txBox="1">
                            <a:spLocks noChangeArrowheads="1"/>
                          </wps:cNvSpPr>
                          <wps:spPr bwMode="auto">
                            <a:xfrm>
                              <a:off x="298704" y="2078736"/>
                              <a:ext cx="1930400" cy="686435"/>
                            </a:xfrm>
                            <a:prstGeom prst="rect">
                              <a:avLst/>
                            </a:prstGeom>
                            <a:noFill/>
                            <a:ln w="9525">
                              <a:noFill/>
                              <a:miter lim="800000"/>
                              <a:headEnd/>
                              <a:tailEnd/>
                            </a:ln>
                          </wps:spPr>
                          <wps:txbx>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Add your friends by using their email address</w:t>
                                </w:r>
                              </w:p>
                            </w:txbxContent>
                          </wps:txbx>
                          <wps:bodyPr rot="0" vert="horz" wrap="square" lIns="91440" tIns="45720" rIns="91440" bIns="45720" anchor="t" anchorCtr="0">
                            <a:spAutoFit/>
                          </wps:bodyPr>
                        </wps:wsp>
                        <wps:wsp>
                          <wps:cNvPr id="23" name="Text Box 23"/>
                          <wps:cNvSpPr txBox="1"/>
                          <wps:spPr>
                            <a:xfrm>
                              <a:off x="1121664" y="2353056"/>
                              <a:ext cx="355600" cy="691242"/>
                            </a:xfrm>
                            <a:prstGeom prst="rect">
                              <a:avLst/>
                            </a:prstGeom>
                            <a:noFill/>
                            <a:ln>
                              <a:noFill/>
                            </a:ln>
                            <a:effectLst/>
                          </wps:spPr>
                          <wps:txbx>
                            <w:txbxContent>
                              <w:p w:rsidR="008614C8" w:rsidRPr="00615A9E" w:rsidRDefault="008614C8" w:rsidP="00615A9E">
                                <w:pPr>
                                  <w:jc w:val="center"/>
                                  <w:rPr>
                                    <w:b/>
                                    <w:noProof/>
                                    <w:color w:val="auto"/>
                                    <w:sz w:val="56"/>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56"/>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
                          <wps:cNvSpPr txBox="1">
                            <a:spLocks noChangeArrowheads="1"/>
                          </wps:cNvSpPr>
                          <wps:spPr bwMode="auto">
                            <a:xfrm>
                              <a:off x="316992" y="2871216"/>
                              <a:ext cx="1930400" cy="686435"/>
                            </a:xfrm>
                            <a:prstGeom prst="rect">
                              <a:avLst/>
                            </a:prstGeom>
                            <a:noFill/>
                            <a:ln w="9525">
                              <a:noFill/>
                              <a:miter lim="800000"/>
                              <a:headEnd/>
                              <a:tailEnd/>
                            </a:ln>
                          </wps:spPr>
                          <wps:txbx>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Start adding new balance statement! </w:t>
                                </w:r>
                              </w:p>
                            </w:txbxContent>
                          </wps:txbx>
                          <wps:bodyPr rot="0" vert="horz" wrap="square" lIns="91440" tIns="45720" rIns="91440" bIns="45720" anchor="t" anchorCtr="0">
                            <a:spAutoFit/>
                          </wps:bodyPr>
                        </wps:wsp>
                        <wps:wsp>
                          <wps:cNvPr id="25" name="Text Box 25"/>
                          <wps:cNvSpPr txBox="1"/>
                          <wps:spPr>
                            <a:xfrm>
                              <a:off x="0" y="420624"/>
                              <a:ext cx="2540000" cy="508000"/>
                            </a:xfrm>
                            <a:prstGeom prst="rect">
                              <a:avLst/>
                            </a:prstGeom>
                            <a:noFill/>
                            <a:ln>
                              <a:noFill/>
                            </a:ln>
                            <a:effectLst/>
                          </wps:spPr>
                          <wps:txbx>
                            <w:txbxContent>
                              <w:p w:rsidR="008614C8" w:rsidRPr="00615A9E" w:rsidRDefault="008614C8" w:rsidP="00615A9E">
                                <w:pPr>
                                  <w:jc w:val="center"/>
                                  <w:rPr>
                                    <w:b/>
                                    <w:noProof/>
                                    <w:color w:val="auto"/>
                                    <w:sz w:val="40"/>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40"/>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 simple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Oval 26"/>
                          <wps:cNvSpPr/>
                          <wps:spPr>
                            <a:xfrm>
                              <a:off x="1170432" y="3621024"/>
                              <a:ext cx="45085" cy="45085"/>
                            </a:xfrm>
                            <a:prstGeom prst="ellipse">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1054608" y="3621024"/>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1267968" y="3621024"/>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365504" y="3621024"/>
                              <a:ext cx="45085" cy="45085"/>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Oval 19"/>
                        <wps:cNvSpPr/>
                        <wps:spPr>
                          <a:xfrm>
                            <a:off x="1119051" y="2586446"/>
                            <a:ext cx="333829" cy="333829"/>
                          </a:xfrm>
                          <a:prstGeom prst="ellipse">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rsidP="00615A9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1127760" y="2346960"/>
                            <a:ext cx="249936" cy="620649"/>
                          </a:xfrm>
                          <a:prstGeom prst="rect">
                            <a:avLst/>
                          </a:prstGeom>
                          <a:noFill/>
                          <a:ln>
                            <a:noFill/>
                          </a:ln>
                          <a:effectLst/>
                        </wps:spPr>
                        <wps:txbx>
                          <w:txbxContent>
                            <w:p w:rsidR="008614C8" w:rsidRPr="006A04A2" w:rsidRDefault="008614C8" w:rsidP="006A04A2">
                              <w:pPr>
                                <w:jc w:val="center"/>
                                <w:rPr>
                                  <w:b/>
                                  <w:color w:val="auto"/>
                                  <w:sz w:val="44"/>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A04A2">
                                <w:rPr>
                                  <w:b/>
                                  <w:color w:val="auto"/>
                                  <w:sz w:val="5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E9AFEA" id="Group 33" o:spid="_x0000_s1028" style="position:absolute;margin-left:205.75pt;margin-top:.55pt;width:200pt;height:337.15pt;z-index:251665408" coordsize="25400,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">
                <v:group id="Group 31" o:spid="_x0000_s1029" style="position:absolute;width:25400;height:42818" coordsize="25400,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Picture 5" o:spid="_x0000_s1030" type="#_x0000_t75" style="position:absolute;left:1645;width:21946;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5njAAAAA2gAAAA8AAABkcnMvZG93bnJldi54bWxEj81qwzAQhO+FvIPYQG+N3ELS4EQJpdSk&#10;17ql50Xa2E6slSOp/nn7KhDIcZiZb5jtfrSt6MmHxrGC50UGglg703Cl4Oe7eFqDCBHZYOuYFEwU&#10;YL+bPWwxN27gL+rLWIkE4ZCjgjrGLpcy6JoshoXriJN3dN5iTNJX0ngcEty28iXLVtJiw2mhxo7e&#10;a9Ln8s8q4OnCjdbrA/5WH/bCxWsoTl6px/n4tgERaYz38K39aRQs4Xol3Q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fmeMAAAADaAAAADwAAAAAAAAAAAAAAAACfAgAA&#10;ZHJzL2Rvd25yZXYueG1sUEsFBgAAAAAEAAQA9wAAAIwDAAAAAA==&#10;">
                    <v:imagedata r:id="rId13" o:title="android-blank"/>
                    <v:path arrowok="t"/>
                  </v:shape>
                  <v:rect id="Rectangle 13" o:spid="_x0000_s1031" style="position:absolute;left:3048;top:4511;width:19231;height:33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sMA&#10;AADbAAAADwAAAGRycy9kb3ducmV2LnhtbERPTWvCQBC9F/oflin0ZjZa0BJdRaSFHgTRWNTbkB2T&#10;YHY2za4x+utdQehtHu9zJrPOVKKlxpWWFfSjGARxZnXJuYJt+t37BOE8ssbKMim4koPZ9PVlgom2&#10;F15Tu/G5CCHsElRQeF8nUrqsIIMusjVx4I62MegDbHKpG7yEcFPJQRwPpcGSQ0OBNS0Kyk6bs1Gw&#10;Wrbp4m+w/81W59HhtFvejvSVKvX+1s3HIDx1/l/8dP/oMP8DHr+EA+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g/sMAAADbAAAADwAAAAAAAAAAAAAAAACYAgAAZHJzL2Rv&#10;d25yZXYueG1sUEsFBgAAAAAEAAQA9QAAAIgDAAAAAA==&#10;" fillcolor="#1ab39f [3209]" stroked="f" strokeweight="2pt"/>
                  <v:shape id="_x0000_s1032" type="#_x0000_t202" style="position:absolute;left:2987;top:12435;width:19304;height:6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15A9E">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Register your account using email address</w:t>
                          </w:r>
                        </w:p>
                      </w:txbxContent>
                    </v:textbox>
                  </v:shape>
                  <v:oval id="Oval 14" o:spid="_x0000_s1033" style="position:absolute;left:11155;top:9875;width:3338;height:3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6Ir8A&#10;AADbAAAADwAAAGRycy9kb3ducmV2LnhtbERPS4vCMBC+L/gfwgje1rQiotUoIojCnnxRvA3N2Bab&#10;SUmi1n+/ERb2Nh/fcxarzjTiSc7XlhWkwwQEcWF1zaWC82n7PQXhA7LGxjIpeJOH1bL3tcBM2xcf&#10;6HkMpYgh7DNUUIXQZlL6oiKDfmhb4sjdrDMYInSl1A5fMdw0cpQkE2mw5thQYUubior78WEUXPJJ&#10;Ll36zvMTza7Nz86neJsqNeh36zmIQF34F/+59zrOH8Pnl3iAX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lzoivwAAANsAAAAPAAAAAAAAAAAAAAAAAJgCAABkcnMvZG93bnJl&#10;di54bWxQSwUGAAAAAAQABAD1AAAAhAMAAAAA&#10;" fillcolor="#5fe7d5 [1945]" stroked="f" strokeweight="2pt">
                    <v:textbo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txbxContent>
                    </v:textbox>
                  </v:oval>
                  <v:shape id="Text Box 15" o:spid="_x0000_s1034" type="#_x0000_t202" style="position:absolute;left:11155;top:7010;width:2390;height:6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8614C8" w:rsidRPr="00615A9E" w:rsidRDefault="008614C8" w:rsidP="00615A9E">
                          <w:pPr>
                            <w:jc w:val="cente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1</w:t>
                          </w:r>
                        </w:p>
                      </w:txbxContent>
                    </v:textbox>
                  </v:shape>
                  <v:oval id="Oval 16" o:spid="_x0000_s1035" style="position:absolute;left:11216;top:17800;width:3338;height:3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kBzsAA&#10;AADbAAAADwAAAGRycy9kb3ducmV2LnhtbERPS4vCMBC+C/sfwix4s2k9FO0aRYRlBU/rg+JtaMa2&#10;bDMpSdT6782C4G0+vucsVoPpxI2cby0ryJIUBHFldcu1guPhezID4QOyxs4yKXiQh9XyY7TAQts7&#10;/9JtH2oRQ9gXqKAJoS+k9FVDBn1ie+LIXawzGCJ0tdQO7zHcdHKaprk02HJsaLCnTUPV3/5qFJzK&#10;vJQue5TlgebnbvfjM7zMlBp/DusvEIGG8Ba/3Fsd5+fw/0s8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kBzsAAAADbAAAADwAAAAAAAAAAAAAAAACYAgAAZHJzL2Rvd25y&#10;ZXYueG1sUEsFBgAAAAAEAAQA9QAAAIUDAAAAAA==&#10;" fillcolor="#5fe7d5 [1945]" stroked="f" strokeweight="2pt">
                    <v:textbo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rsidP="00615A9E"/>
                      </w:txbxContent>
                    </v:textbox>
                  </v:oval>
                  <v:shape id="Text Box 17" o:spid="_x0000_s1036" type="#_x0000_t202" style="position:absolute;left:10972;top:14813;width:3044;height:6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8614C8" w:rsidRPr="00615A9E" w:rsidRDefault="008614C8" w:rsidP="00615A9E">
                          <w:pPr>
                            <w:jc w:val="cente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b/>
                              <w:noProof/>
                              <w:color w:val="auto"/>
                              <w:sz w:val="7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2</w:t>
                          </w:r>
                        </w:p>
                      </w:txbxContent>
                    </v:textbox>
                  </v:shape>
                  <v:shape id="_x0000_s1037" type="#_x0000_t202" style="position:absolute;left:2987;top:20787;width:19304;height:6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Add your friends by using their email address</w:t>
                          </w:r>
                        </w:p>
                      </w:txbxContent>
                    </v:textbox>
                  </v:shape>
                  <v:shape id="Text Box 23" o:spid="_x0000_s1038" type="#_x0000_t202" style="position:absolute;left:11216;top:23530;width:3556;height:6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8614C8" w:rsidRPr="00615A9E" w:rsidRDefault="008614C8" w:rsidP="00615A9E">
                          <w:pPr>
                            <w:jc w:val="center"/>
                            <w:rPr>
                              <w:b/>
                              <w:noProof/>
                              <w:color w:val="auto"/>
                              <w:sz w:val="56"/>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56"/>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w:t>
                          </w:r>
                        </w:p>
                      </w:txbxContent>
                    </v:textbox>
                  </v:shape>
                  <v:shape id="_x0000_s1039" type="#_x0000_t202" style="position:absolute;left:3169;top:28712;width:19304;height:6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rhsIA&#10;AADbAAAADwAAAGRycy9kb3ducmV2LnhtbESPT2vCQBTE7wW/w/IKvdWN0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1KuGwgAAANsAAAAPAAAAAAAAAAAAAAAAAJgCAABkcnMvZG93&#10;bnJldi54bWxQSwUGAAAAAAQABAD1AAAAhwMAAAAA&#10;" filled="f" stroked="f">
                    <v:textbox style="mso-fit-shape-to-text:t">
                      <w:txbxContent>
                        <w:p w:rsidR="008614C8" w:rsidRPr="00615A9E" w:rsidRDefault="008614C8" w:rsidP="00615A9E">
                          <w:pPr>
                            <w:jc w:val="cente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Start adding new balance statement! </w:t>
                          </w:r>
                        </w:p>
                      </w:txbxContent>
                    </v:textbox>
                  </v:shape>
                  <v:shape id="Text Box 25" o:spid="_x0000_s1040" type="#_x0000_t202" style="position:absolute;top:4206;width:25400;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8614C8" w:rsidRPr="00615A9E" w:rsidRDefault="008614C8" w:rsidP="00615A9E">
                          <w:pPr>
                            <w:jc w:val="center"/>
                            <w:rPr>
                              <w:b/>
                              <w:noProof/>
                              <w:color w:val="auto"/>
                              <w:sz w:val="40"/>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15A9E">
                            <w:rPr>
                              <w:b/>
                              <w:noProof/>
                              <w:color w:val="auto"/>
                              <w:sz w:val="40"/>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 simple steps</w:t>
                          </w:r>
                        </w:p>
                      </w:txbxContent>
                    </v:textbox>
                  </v:shape>
                  <v:oval id="Oval 26" o:spid="_x0000_s1041" style="position:absolute;left:11704;top:36210;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ag8YA&#10;AADbAAAADwAAAGRycy9kb3ducmV2LnhtbESPQWsCMRSE7wX/Q3hCL6VmVbDtahQRLC14sNteents&#10;nptdNy/LJtXYX2+EQo/DzHzDLFbRtuJEva8dKxiPMhDEpdM1Vwq+PrePzyB8QNbYOiYFF/KwWg7u&#10;Fphrd+YPOhWhEgnCPkcFJoQul9KXhiz6keuIk3dwvcWQZF9J3eM5wW0rJ1k2kxZrTgsGO9oYKo/F&#10;j1XgX/UxNr/vD7un3cu3aYr9NDaVUvfDuJ6DCBTDf/iv/aYVTGZw+5J+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ag8YAAADbAAAADwAAAAAAAAAAAAAAAACYAgAAZHJz&#10;L2Rvd25yZXYueG1sUEsFBgAAAAAEAAQA9QAAAIsDAAAAAA==&#10;" fillcolor="#94efe3 [1305]" strokecolor="#94efe3 [1305]" strokeweight="2pt"/>
                  <v:oval id="Oval 27" o:spid="_x0000_s1042" style="position:absolute;left:10546;top:36210;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pIMIA&#10;AADbAAAADwAAAGRycy9kb3ducmV2LnhtbESPQYvCMBSE78L+h/AW9qbpWq1LNcoiKHoSq7DXR/Ns&#10;i81LaWLt/nsjCB6HmfmGWax6U4uOWldZVvA9ikAQ51ZXXCg4nzbDHxDOI2usLZOCf3KwWn4MFphq&#10;e+cjdZkvRICwS1FB6X2TSunykgy6kW2Ig3exrUEfZFtI3eI9wE0tx1GUSIMVh4USG1qXlF+zm1EQ&#10;Z3/2dN3p/VTPtt3kcIvtNomV+vrsf+cgPPX+HX61d1rBeAb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kgwgAAANsAAAAPAAAAAAAAAAAAAAAAAJgCAABkcnMvZG93&#10;bnJldi54bWxQSwUGAAAAAAQABAD1AAAAhwMAAAAA&#10;" fillcolor="#138576 [2409]" strokecolor="#004f5b [1604]" strokeweight="2pt"/>
                  <v:oval id="Oval 28" o:spid="_x0000_s1043" style="position:absolute;left:12679;top:36210;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49Ur8A&#10;AADbAAAADwAAAGRycy9kb3ducmV2LnhtbERPTYvCMBC9C/6HMII3TbXqLtUoIih6Equw16GZbYvN&#10;pDSx1n9vDoLHx/tebTpTiZYaV1pWMBlHIIgzq0vOFdyu+9EvCOeRNVaWScGLHGzW/d4KE22ffKE2&#10;9bkIIewSVFB4XydSuqwgg25sa+LA/dvGoA+wyaVu8BnCTSWnUbSQBksODQXWtCsou6cPoyBO/+z1&#10;ftSnuf45tLPzI7aHRazUcNBtlyA8df4r/riPWsE0jA1fwg+Q6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j1SvwAAANsAAAAPAAAAAAAAAAAAAAAAAJgCAABkcnMvZG93bnJl&#10;di54bWxQSwUGAAAAAAQABAD1AAAAhAMAAAAA&#10;" fillcolor="#138576 [2409]" strokecolor="#004f5b [1604]" strokeweight="2pt"/>
                  <v:oval id="Oval 29" o:spid="_x0000_s1044" style="position:absolute;left:13655;top:36210;width:450;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YycMA&#10;AADbAAAADwAAAGRycy9kb3ducmV2LnhtbESPT4vCMBTE78J+h/AWvGmqXf9sNcqyoOhJrILXR/O2&#10;LTYvpYm1++2NIHgcZuY3zHLdmUq01LjSsoLRMAJBnFldcq7gfNoM5iCcR9ZYWSYF/+RgvfroLTHR&#10;9s5HalOfiwBhl6CCwvs6kdJlBRl0Q1sTB+/PNgZ9kE0udYP3ADeVHEfRVBosOSwUWNNvQdk1vRkF&#10;cXqxp+tO7yd6tm2/DrfYbqexUv3P7mcBwlPn3+FXe6cVjL/h+SX8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KYycMAAADbAAAADwAAAAAAAAAAAAAAAACYAgAAZHJzL2Rv&#10;d25yZXYueG1sUEsFBgAAAAAEAAQA9QAAAIgDAAAAAA==&#10;" fillcolor="#138576 [2409]" strokecolor="#004f5b [1604]" strokeweight="2pt"/>
                </v:group>
                <v:oval id="Oval 19" o:spid="_x0000_s1045" style="position:absolute;left:11190;top:25864;width:3338;height:3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VvMAA&#10;AADbAAAADwAAAGRycy9kb3ducmV2LnhtbERPS4vCMBC+C/6HMAt707QeRKupyIIo7Gl1pXgbmukD&#10;m0lJotZ/vxGEvc3H95z1ZjCduJPzrWUF6TQBQVxa3XKt4Pe0myxA+ICssbNMCp7kYZOPR2vMtH3w&#10;D92PoRYxhH2GCpoQ+kxKXzZk0E9tTxy5yjqDIUJXS+3wEcNNJ2dJMpcGW44NDfb01VB5Pd6MgnMx&#10;L6RLn0VxouWl+977FKuFUp8fw3YFItAQ/sVv90HH+Ut4/RIPk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aVvMAAAADbAAAADwAAAAAAAAAAAAAAAACYAgAAZHJzL2Rvd25y&#10;ZXYueG1sUEsFBgAAAAAEAAQA9QAAAIUDAAAAAA==&#10;" fillcolor="#5fe7d5 [1945]" stroked="f" strokeweight="2pt">
                  <v:textbox>
                    <w:txbxContent>
                      <w:p w:rsidR="008614C8" w:rsidRPr="00615A9E" w:rsidRDefault="008614C8" w:rsidP="00615A9E">
                        <w:pPr>
                          <w:jc w:val="center"/>
                          <w:rPr>
                            <w:b/>
                            <w:color w:val="F6A1C9" w:themeColor="accent2" w:themeTint="66"/>
                            <w14:textOutline w14:w="11112" w14:cap="flat" w14:cmpd="sng" w14:algn="ctr">
                              <w14:solidFill>
                                <w14:schemeClr w14:val="accent2"/>
                              </w14:solidFill>
                              <w14:prstDash w14:val="solid"/>
                              <w14:round/>
                            </w14:textOutline>
                          </w:rPr>
                        </w:pPr>
                        <w:r w:rsidRPr="00615A9E">
                          <w:rPr>
                            <w:b/>
                            <w:color w:val="F6A1C9" w:themeColor="accent2" w:themeTint="66"/>
                            <w14:textOutline w14:w="11112" w14:cap="flat" w14:cmpd="sng" w14:algn="ctr">
                              <w14:solidFill>
                                <w14:schemeClr w14:val="accent2"/>
                              </w14:solidFill>
                              <w14:prstDash w14:val="solid"/>
                              <w14:round/>
                            </w14:textOutline>
                          </w:rPr>
                          <w:t>1</w:t>
                        </w:r>
                      </w:p>
                      <w:p w:rsidR="008614C8" w:rsidRDefault="008614C8" w:rsidP="00615A9E"/>
                    </w:txbxContent>
                  </v:textbox>
                </v:oval>
                <v:shape id="Text Box 32" o:spid="_x0000_s1046" type="#_x0000_t202" style="position:absolute;left:11277;top:23469;width:2499;height:6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8614C8" w:rsidRPr="006A04A2" w:rsidRDefault="008614C8" w:rsidP="006A04A2">
                        <w:pPr>
                          <w:jc w:val="center"/>
                          <w:rPr>
                            <w:b/>
                            <w:color w:val="auto"/>
                            <w:sz w:val="44"/>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6A04A2">
                          <w:rPr>
                            <w:b/>
                            <w:color w:val="auto"/>
                            <w:sz w:val="52"/>
                            <w:szCs w:val="7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3</w:t>
                        </w:r>
                      </w:p>
                    </w:txbxContent>
                  </v:textbox>
                </v:shape>
              </v:group>
            </w:pict>
          </mc:Fallback>
        </mc:AlternateContent>
      </w:r>
    </w:p>
    <w:p w:rsidR="00D36C4A" w:rsidRDefault="00D36C4A"/>
    <w:p w:rsidR="00D36C4A" w:rsidRDefault="00D36C4A"/>
    <w:p w:rsidR="00D36C4A" w:rsidRDefault="00D36C4A"/>
    <w:p w:rsidR="00D36C4A" w:rsidRDefault="00D36C4A"/>
    <w:p w:rsidR="00D36C4A" w:rsidRDefault="00D36C4A"/>
    <w:p w:rsidR="00D36C4A" w:rsidRDefault="00D36C4A"/>
    <w:p w:rsidR="00D36C4A" w:rsidRDefault="00D36C4A"/>
    <w:p w:rsidR="00D36C4A" w:rsidRDefault="00D36C4A"/>
    <w:p w:rsidR="00615A9E" w:rsidRDefault="00615A9E"/>
    <w:p w:rsidR="00615A9E" w:rsidRDefault="00616BAC">
      <w:r>
        <w:rPr>
          <w:noProof/>
          <w:lang w:eastAsia="zh-CN"/>
        </w:rPr>
        <mc:AlternateContent>
          <mc:Choice Requires="wps">
            <w:drawing>
              <wp:anchor distT="45720" distB="45720" distL="114300" distR="114300" simplePos="0" relativeHeight="251967488" behindDoc="0" locked="0" layoutInCell="1" allowOverlap="1" wp14:anchorId="339D59E0" wp14:editId="368DB187">
                <wp:simplePos x="0" y="0"/>
                <wp:positionH relativeFrom="margin">
                  <wp:align>right</wp:align>
                </wp:positionH>
                <wp:positionV relativeFrom="paragraph">
                  <wp:posOffset>259884</wp:posOffset>
                </wp:positionV>
                <wp:extent cx="1263650" cy="327025"/>
                <wp:effectExtent l="0" t="0" r="0" b="0"/>
                <wp:wrapSquare wrapText="bothSides"/>
                <wp:docPr id="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327025"/>
                        </a:xfrm>
                        <a:prstGeom prst="rect">
                          <a:avLst/>
                        </a:prstGeom>
                        <a:noFill/>
                        <a:ln w="9525">
                          <a:noFill/>
                          <a:miter lim="800000"/>
                          <a:headEnd/>
                          <a:tailEnd/>
                        </a:ln>
                      </wps:spPr>
                      <wps:txbx>
                        <w:txbxContent>
                          <w:p w:rsidR="008614C8" w:rsidRPr="00616BAC" w:rsidRDefault="008614C8">
                            <w:pPr>
                              <w:rPr>
                                <w:color w:val="000000" w:themeColor="text1"/>
                              </w:rPr>
                            </w:pPr>
                            <w:r w:rsidRPr="00616BAC">
                              <w:rPr>
                                <w:color w:val="000000" w:themeColor="text1"/>
                              </w:rPr>
                              <w:t>Slide to the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D59E0" id="Text Box 2" o:spid="_x0000_s1047" type="#_x0000_t202" style="position:absolute;margin-left:48.3pt;margin-top:20.45pt;width:99.5pt;height:25.75pt;z-index:251967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" filled="f" stroked="f">
                <v:textbox>
                  <w:txbxContent>
                    <w:p w:rsidR="008614C8" w:rsidRPr="00616BAC" w:rsidRDefault="008614C8">
                      <w:pPr>
                        <w:rPr>
                          <w:color w:val="000000" w:themeColor="text1"/>
                        </w:rPr>
                      </w:pPr>
                      <w:r w:rsidRPr="00616BAC">
                        <w:rPr>
                          <w:color w:val="000000" w:themeColor="text1"/>
                        </w:rPr>
                        <w:t>Slide to the right</w:t>
                      </w:r>
                    </w:p>
                  </w:txbxContent>
                </v:textbox>
                <w10:wrap type="square" anchorx="margin"/>
              </v:shape>
            </w:pict>
          </mc:Fallback>
        </mc:AlternateContent>
      </w:r>
    </w:p>
    <w:p w:rsidR="00615A9E" w:rsidRDefault="00616BAC">
      <w:r>
        <w:rPr>
          <w:noProof/>
          <w:lang w:eastAsia="zh-CN"/>
        </w:rPr>
        <mc:AlternateContent>
          <mc:Choice Requires="wps">
            <w:drawing>
              <wp:anchor distT="0" distB="0" distL="114300" distR="114300" simplePos="0" relativeHeight="251965440" behindDoc="0" locked="0" layoutInCell="1" allowOverlap="1" wp14:anchorId="1E153137" wp14:editId="2E0DDA7B">
                <wp:simplePos x="0" y="0"/>
                <wp:positionH relativeFrom="margin">
                  <wp:align>right</wp:align>
                </wp:positionH>
                <wp:positionV relativeFrom="paragraph">
                  <wp:posOffset>6703</wp:posOffset>
                </wp:positionV>
                <wp:extent cx="1241778" cy="315877"/>
                <wp:effectExtent l="0" t="0" r="0" b="8255"/>
                <wp:wrapNone/>
                <wp:docPr id="634" name="Right Arrow 634"/>
                <wp:cNvGraphicFramePr/>
                <a:graphic xmlns:a="http://schemas.openxmlformats.org/drawingml/2006/main">
                  <a:graphicData uri="http://schemas.microsoft.com/office/word/2010/wordprocessingShape">
                    <wps:wsp>
                      <wps:cNvSpPr/>
                      <wps:spPr>
                        <a:xfrm>
                          <a:off x="0" y="0"/>
                          <a:ext cx="1241778" cy="315877"/>
                        </a:xfrm>
                        <a:prstGeom prst="rightArrow">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B32DE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4" o:spid="_x0000_s1026" type="#_x0000_t13" style="position:absolute;margin-left:46.6pt;margin-top:.55pt;width:97.8pt;height:24.85pt;z-index:251965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" adj="18853" fillcolor="#f6a1c9 [1301]" stroked="f" strokeweight="2pt">
                <w10:wrap anchorx="margin"/>
              </v:shape>
            </w:pict>
          </mc:Fallback>
        </mc:AlternateContent>
      </w:r>
    </w:p>
    <w:p w:rsidR="00615A9E" w:rsidRDefault="00615A9E"/>
    <w:p w:rsidR="00616BAC" w:rsidRDefault="00616BAC" w:rsidP="00616BAC">
      <w:pPr>
        <w:jc w:val="center"/>
      </w:pPr>
    </w:p>
    <w:p w:rsidR="00616BAC" w:rsidRDefault="00616BAC" w:rsidP="00616BAC">
      <w:pPr>
        <w:jc w:val="center"/>
      </w:pPr>
    </w:p>
    <w:p w:rsidR="00616BAC" w:rsidRDefault="00616BAC" w:rsidP="00616BAC">
      <w:pPr>
        <w:jc w:val="center"/>
      </w:pPr>
      <w:r>
        <w:t>First time using this app will show a short tutorial on how to use it. More will be added later on.</w:t>
      </w:r>
    </w:p>
    <w:p w:rsidR="00616BAC" w:rsidRDefault="00616BAC" w:rsidP="00616BAC">
      <w:pPr>
        <w:jc w:val="center"/>
      </w:pPr>
    </w:p>
    <w:p w:rsidR="00616BAC" w:rsidRDefault="00616BAC" w:rsidP="00616BAC"/>
    <w:p w:rsidR="008614C8" w:rsidRDefault="008614C8" w:rsidP="00616BAC"/>
    <w:p w:rsidR="008614C8" w:rsidRDefault="008614C8" w:rsidP="00616BAC"/>
    <w:p w:rsidR="008614C8" w:rsidRDefault="008614C8" w:rsidP="00616BAC"/>
    <w:p w:rsidR="00616BAC" w:rsidRDefault="006659B7" w:rsidP="00616BAC">
      <w:r>
        <w:rPr>
          <w:noProof/>
          <w:lang w:eastAsia="zh-CN"/>
        </w:rPr>
        <mc:AlternateContent>
          <mc:Choice Requires="wpg">
            <w:drawing>
              <wp:anchor distT="0" distB="0" distL="114300" distR="114300" simplePos="0" relativeHeight="251969536" behindDoc="0" locked="0" layoutInCell="1" allowOverlap="1" wp14:anchorId="0ADDDCFF" wp14:editId="7C73DE80">
                <wp:simplePos x="0" y="0"/>
                <wp:positionH relativeFrom="margin">
                  <wp:posOffset>1510555</wp:posOffset>
                </wp:positionH>
                <wp:positionV relativeFrom="paragraph">
                  <wp:posOffset>9801</wp:posOffset>
                </wp:positionV>
                <wp:extent cx="2194560" cy="4281805"/>
                <wp:effectExtent l="0" t="0" r="0" b="4445"/>
                <wp:wrapSquare wrapText="bothSides"/>
                <wp:docPr id="51" name="Group 51"/>
                <wp:cNvGraphicFramePr/>
                <a:graphic xmlns:a="http://schemas.openxmlformats.org/drawingml/2006/main">
                  <a:graphicData uri="http://schemas.microsoft.com/office/word/2010/wordprocessingGroup">
                    <wpg:wgp>
                      <wpg:cNvGrpSpPr/>
                      <wpg:grpSpPr>
                        <a:xfrm>
                          <a:off x="0" y="0"/>
                          <a:ext cx="2194560" cy="4281805"/>
                          <a:chOff x="0" y="0"/>
                          <a:chExt cx="2194560" cy="4281805"/>
                        </a:xfrm>
                      </wpg:grpSpPr>
                      <pic:pic xmlns:pic="http://schemas.openxmlformats.org/drawingml/2006/picture">
                        <pic:nvPicPr>
                          <pic:cNvPr id="12" name="Picture 12"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34" name="Rectangle 34"/>
                        <wps:cNvSpPr/>
                        <wps:spPr>
                          <a:xfrm>
                            <a:off x="123372" y="449943"/>
                            <a:ext cx="1937657" cy="3374571"/>
                          </a:xfrm>
                          <a:prstGeom prst="rect">
                            <a:avLst/>
                          </a:prstGeom>
                          <a:gradFill flip="none" rotWithShape="1">
                            <a:gsLst>
                              <a:gs pos="0">
                                <a:schemeClr val="accent6">
                                  <a:lumMod val="20000"/>
                                  <a:lumOff val="80000"/>
                                  <a:shade val="30000"/>
                                  <a:satMod val="115000"/>
                                </a:schemeClr>
                              </a:gs>
                              <a:gs pos="0">
                                <a:schemeClr val="accent6">
                                  <a:lumMod val="50000"/>
                                </a:schemeClr>
                              </a:gs>
                              <a:gs pos="30000">
                                <a:schemeClr val="accent6">
                                  <a:lumMod val="20000"/>
                                  <a:lumOff val="80000"/>
                                  <a:shade val="67500"/>
                                  <a:satMod val="115000"/>
                                </a:schemeClr>
                              </a:gs>
                              <a:gs pos="93000">
                                <a:schemeClr val="bg1"/>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2"/>
                        <wps:cNvSpPr txBox="1">
                          <a:spLocks noChangeArrowheads="1"/>
                        </wps:cNvSpPr>
                        <wps:spPr bwMode="auto">
                          <a:xfrm>
                            <a:off x="181429" y="798286"/>
                            <a:ext cx="1835149" cy="835024"/>
                          </a:xfrm>
                          <a:prstGeom prst="rect">
                            <a:avLst/>
                          </a:prstGeom>
                          <a:noFill/>
                          <a:ln w="9525">
                            <a:noFill/>
                            <a:miter lim="800000"/>
                            <a:headEnd/>
                            <a:tailEnd/>
                          </a:ln>
                        </wps:spPr>
                        <wps:txbx>
                          <w:txbxContent>
                            <w:p w:rsidR="008614C8" w:rsidRPr="005E119F" w:rsidRDefault="008614C8" w:rsidP="006659B7">
                              <w:pPr>
                                <w:jc w:val="cente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BALANCE</w:t>
                              </w:r>
                              <w: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5E119F">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CALCULATOR</w:t>
                              </w:r>
                            </w:p>
                          </w:txbxContent>
                        </wps:txbx>
                        <wps:bodyPr rot="0" vert="horz" wrap="square" lIns="91440" tIns="45720" rIns="91440" bIns="45720" anchor="t" anchorCtr="0">
                          <a:spAutoFit/>
                        </wps:bodyPr>
                      </wps:wsp>
                      <wps:wsp>
                        <wps:cNvPr id="37" name="Rectangle 37"/>
                        <wps:cNvSpPr/>
                        <wps:spPr>
                          <a:xfrm>
                            <a:off x="406400" y="1538515"/>
                            <a:ext cx="1407885" cy="2393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399143" y="1828800"/>
                            <a:ext cx="1422400" cy="2393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2"/>
                        <wps:cNvSpPr txBox="1">
                          <a:spLocks noChangeArrowheads="1"/>
                        </wps:cNvSpPr>
                        <wps:spPr bwMode="auto">
                          <a:xfrm>
                            <a:off x="377372" y="1480457"/>
                            <a:ext cx="1393190" cy="572770"/>
                          </a:xfrm>
                          <a:prstGeom prst="rect">
                            <a:avLst/>
                          </a:prstGeom>
                          <a:noFill/>
                          <a:ln w="9525">
                            <a:noFill/>
                            <a:miter lim="800000"/>
                            <a:headEnd/>
                            <a:tailEnd/>
                          </a:ln>
                        </wps:spPr>
                        <wps:txbx>
                          <w:txbxContent>
                            <w:p w:rsidR="008614C8" w:rsidRDefault="008614C8" w:rsidP="006659B7">
                              <w:pPr>
                                <w:rPr>
                                  <w:color w:val="BFBFBF" w:themeColor="background1" w:themeShade="BF"/>
                                  <w:sz w:val="16"/>
                                </w:rPr>
                              </w:pPr>
                              <w:proofErr w:type="gramStart"/>
                              <w:r>
                                <w:rPr>
                                  <w:color w:val="BFBFBF" w:themeColor="background1" w:themeShade="BF"/>
                                  <w:sz w:val="16"/>
                                </w:rPr>
                                <w:t>user</w:t>
                              </w:r>
                              <w:r w:rsidRPr="005E119F">
                                <w:rPr>
                                  <w:color w:val="BFBFBF" w:themeColor="background1" w:themeShade="BF"/>
                                  <w:sz w:val="16"/>
                                </w:rPr>
                                <w:t>name</w:t>
                              </w:r>
                              <w:proofErr w:type="gramEnd"/>
                              <w:r w:rsidRPr="005E119F">
                                <w:rPr>
                                  <w:color w:val="BFBFBF" w:themeColor="background1" w:themeShade="BF"/>
                                  <w:sz w:val="16"/>
                                </w:rPr>
                                <w:t xml:space="preserve"> or email address</w:t>
                              </w:r>
                            </w:p>
                            <w:p w:rsidR="008614C8" w:rsidRPr="005E119F" w:rsidRDefault="008614C8" w:rsidP="006659B7">
                              <w:pPr>
                                <w:rPr>
                                  <w:color w:val="BFBFBF" w:themeColor="background1" w:themeShade="BF"/>
                                  <w:sz w:val="16"/>
                                </w:rPr>
                              </w:pPr>
                              <w:proofErr w:type="gramStart"/>
                              <w:r>
                                <w:rPr>
                                  <w:color w:val="BFBFBF" w:themeColor="background1" w:themeShade="BF"/>
                                  <w:sz w:val="16"/>
                                </w:rPr>
                                <w:t>password</w:t>
                              </w:r>
                              <w:proofErr w:type="gramEnd"/>
                            </w:p>
                          </w:txbxContent>
                        </wps:txbx>
                        <wps:bodyPr rot="0" vert="horz" wrap="square" lIns="91440" tIns="45720" rIns="91440" bIns="45720" anchor="t" anchorCtr="0">
                          <a:noAutofit/>
                        </wps:bodyPr>
                      </wps:wsp>
                      <wps:wsp>
                        <wps:cNvPr id="40" name="Rectangle 40"/>
                        <wps:cNvSpPr/>
                        <wps:spPr>
                          <a:xfrm>
                            <a:off x="399143" y="2155372"/>
                            <a:ext cx="1422400" cy="239395"/>
                          </a:xfrm>
                          <a:prstGeom prst="rect">
                            <a:avLst/>
                          </a:prstGeom>
                          <a:solidFill>
                            <a:schemeClr val="accent6">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
                        <wps:cNvSpPr txBox="1">
                          <a:spLocks noChangeArrowheads="1"/>
                        </wps:cNvSpPr>
                        <wps:spPr bwMode="auto">
                          <a:xfrm>
                            <a:off x="791029" y="2068286"/>
                            <a:ext cx="638175" cy="326390"/>
                          </a:xfrm>
                          <a:prstGeom prst="rect">
                            <a:avLst/>
                          </a:prstGeom>
                          <a:noFill/>
                          <a:ln w="9525">
                            <a:noFill/>
                            <a:miter lim="800000"/>
                            <a:headEnd/>
                            <a:tailEnd/>
                          </a:ln>
                        </wps:spPr>
                        <wps:txbx>
                          <w:txbxContent>
                            <w:p w:rsidR="008614C8" w:rsidRPr="005E119F" w:rsidRDefault="008614C8" w:rsidP="006659B7">
                              <w:pPr>
                                <w:rPr>
                                  <w:b/>
                                  <w:color w:val="FFFFFF" w:themeColor="background1"/>
                                  <w:sz w:val="22"/>
                                </w:rPr>
                              </w:pPr>
                              <w:r w:rsidRPr="005E119F">
                                <w:rPr>
                                  <w:b/>
                                  <w:color w:val="FFFFFF" w:themeColor="background1"/>
                                </w:rPr>
                                <w:t>Sign in</w:t>
                              </w:r>
                            </w:p>
                          </w:txbxContent>
                        </wps:txbx>
                        <wps:bodyPr rot="0" vert="horz" wrap="square" lIns="91440" tIns="45720" rIns="91440" bIns="45720" anchor="t" anchorCtr="0">
                          <a:noAutofit/>
                        </wps:bodyPr>
                      </wps:wsp>
                      <wps:wsp>
                        <wps:cNvPr id="43" name="Rectangle 43"/>
                        <wps:cNvSpPr/>
                        <wps:spPr>
                          <a:xfrm>
                            <a:off x="413657" y="2743200"/>
                            <a:ext cx="1422400" cy="239395"/>
                          </a:xfrm>
                          <a:prstGeom prst="rect">
                            <a:avLst/>
                          </a:prstGeom>
                          <a:solidFill>
                            <a:schemeClr val="bg2">
                              <a:lumMod val="2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573315" y="2677886"/>
                            <a:ext cx="1117600" cy="326390"/>
                          </a:xfrm>
                          <a:prstGeom prst="rect">
                            <a:avLst/>
                          </a:prstGeom>
                          <a:noFill/>
                          <a:ln w="9525">
                            <a:noFill/>
                            <a:miter lim="800000"/>
                            <a:headEnd/>
                            <a:tailEnd/>
                          </a:ln>
                        </wps:spPr>
                        <wps:txbx>
                          <w:txbxContent>
                            <w:p w:rsidR="008614C8" w:rsidRPr="005E119F" w:rsidRDefault="008614C8" w:rsidP="006659B7">
                              <w:pPr>
                                <w:rPr>
                                  <w:b/>
                                  <w:color w:val="FFFFFF" w:themeColor="background1"/>
                                  <w:sz w:val="22"/>
                                </w:rPr>
                              </w:pPr>
                              <w:r>
                                <w:rPr>
                                  <w:b/>
                                  <w:color w:val="FFFFFF" w:themeColor="background1"/>
                                </w:rPr>
                                <w:t>Facebook login</w:t>
                              </w:r>
                            </w:p>
                          </w:txbxContent>
                        </wps:txbx>
                        <wps:bodyPr rot="0" vert="horz" wrap="square" lIns="91440" tIns="45720" rIns="91440" bIns="45720" anchor="t" anchorCtr="0">
                          <a:noAutofit/>
                        </wps:bodyPr>
                      </wps:wsp>
                      <wps:wsp>
                        <wps:cNvPr id="45" name="Rectangle 45"/>
                        <wps:cNvSpPr/>
                        <wps:spPr>
                          <a:xfrm>
                            <a:off x="413657" y="3048000"/>
                            <a:ext cx="1422400" cy="239395"/>
                          </a:xfrm>
                          <a:prstGeom prst="rect">
                            <a:avLst/>
                          </a:prstGeom>
                          <a:solidFill>
                            <a:srgbClr val="D24208"/>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
                        <wps:cNvSpPr txBox="1">
                          <a:spLocks noChangeArrowheads="1"/>
                        </wps:cNvSpPr>
                        <wps:spPr bwMode="auto">
                          <a:xfrm>
                            <a:off x="580572" y="2960915"/>
                            <a:ext cx="1117600" cy="326390"/>
                          </a:xfrm>
                          <a:prstGeom prst="rect">
                            <a:avLst/>
                          </a:prstGeom>
                          <a:noFill/>
                          <a:ln w="9525">
                            <a:noFill/>
                            <a:miter lim="800000"/>
                            <a:headEnd/>
                            <a:tailEnd/>
                          </a:ln>
                        </wps:spPr>
                        <wps:txbx>
                          <w:txbxContent>
                            <w:p w:rsidR="008614C8" w:rsidRPr="005E119F" w:rsidRDefault="008614C8" w:rsidP="006659B7">
                              <w:pPr>
                                <w:rPr>
                                  <w:b/>
                                  <w:color w:val="FFFFFF" w:themeColor="background1"/>
                                  <w:sz w:val="22"/>
                                </w:rPr>
                              </w:pPr>
                              <w:r>
                                <w:rPr>
                                  <w:b/>
                                  <w:color w:val="FFFFFF" w:themeColor="background1"/>
                                </w:rPr>
                                <w:t>Google+ login</w:t>
                              </w:r>
                            </w:p>
                          </w:txbxContent>
                        </wps:txbx>
                        <wps:bodyPr rot="0" vert="horz" wrap="square" lIns="91440" tIns="45720" rIns="91440" bIns="45720" anchor="t" anchorCtr="0">
                          <a:noAutofit/>
                        </wps:bodyPr>
                      </wps:wsp>
                      <wps:wsp>
                        <wps:cNvPr id="47" name="Text Box 2"/>
                        <wps:cNvSpPr txBox="1">
                          <a:spLocks noChangeArrowheads="1"/>
                        </wps:cNvSpPr>
                        <wps:spPr bwMode="auto">
                          <a:xfrm>
                            <a:off x="580572" y="3214915"/>
                            <a:ext cx="1102995" cy="333375"/>
                          </a:xfrm>
                          <a:prstGeom prst="rect">
                            <a:avLst/>
                          </a:prstGeom>
                          <a:noFill/>
                          <a:ln w="9525">
                            <a:noFill/>
                            <a:miter lim="800000"/>
                            <a:headEnd/>
                            <a:tailEnd/>
                          </a:ln>
                        </wps:spPr>
                        <wps:txbx>
                          <w:txbxContent>
                            <w:p w:rsidR="008614C8" w:rsidRPr="005E119F" w:rsidRDefault="008614C8" w:rsidP="006659B7">
                              <w:pPr>
                                <w:rPr>
                                  <w:color w:val="FFFFFF" w:themeColor="background1"/>
                                  <w:sz w:val="18"/>
                                </w:rPr>
                              </w:pPr>
                              <w:r w:rsidRPr="005E119F">
                                <w:rPr>
                                  <w:color w:val="FFFFFF" w:themeColor="background1"/>
                                  <w:sz w:val="18"/>
                                </w:rPr>
                                <w:t>Forgot password?</w:t>
                              </w:r>
                            </w:p>
                          </w:txbxContent>
                        </wps:txbx>
                        <wps:bodyPr rot="0" vert="horz" wrap="square" lIns="91440" tIns="45720" rIns="91440" bIns="45720" anchor="t" anchorCtr="0">
                          <a:noAutofit/>
                        </wps:bodyPr>
                      </wps:wsp>
                      <wps:wsp>
                        <wps:cNvPr id="48" name="Rectangle 48"/>
                        <wps:cNvSpPr/>
                        <wps:spPr>
                          <a:xfrm>
                            <a:off x="399143" y="2445657"/>
                            <a:ext cx="1422400" cy="239395"/>
                          </a:xfrm>
                          <a:prstGeom prst="rect">
                            <a:avLst/>
                          </a:prstGeom>
                          <a:solidFill>
                            <a:srgbClr val="1AB6A3"/>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783772" y="2358572"/>
                            <a:ext cx="805180" cy="326390"/>
                          </a:xfrm>
                          <a:prstGeom prst="rect">
                            <a:avLst/>
                          </a:prstGeom>
                          <a:noFill/>
                          <a:ln w="9525">
                            <a:noFill/>
                            <a:miter lim="800000"/>
                            <a:headEnd/>
                            <a:tailEnd/>
                          </a:ln>
                        </wps:spPr>
                        <wps:txbx>
                          <w:txbxContent>
                            <w:p w:rsidR="008614C8" w:rsidRPr="005E119F" w:rsidRDefault="008614C8" w:rsidP="006659B7">
                              <w:pPr>
                                <w:rPr>
                                  <w:b/>
                                  <w:color w:val="FFFFFF" w:themeColor="background1"/>
                                  <w:sz w:val="22"/>
                                </w:rPr>
                              </w:pPr>
                              <w:r>
                                <w:rPr>
                                  <w:b/>
                                  <w:color w:val="FFFFFF" w:themeColor="background1"/>
                                </w:rPr>
                                <w:t>Register</w:t>
                              </w:r>
                            </w:p>
                          </w:txbxContent>
                        </wps:txbx>
                        <wps:bodyPr rot="0" vert="horz" wrap="square" lIns="91440" tIns="45720" rIns="91440" bIns="45720" anchor="t" anchorCtr="0">
                          <a:noAutofit/>
                        </wps:bodyPr>
                      </wps:wsp>
                    </wpg:wgp>
                  </a:graphicData>
                </a:graphic>
              </wp:anchor>
            </w:drawing>
          </mc:Choice>
          <mc:Fallback>
            <w:pict>
              <v:group w14:anchorId="0ADDDCFF" id="Group 51" o:spid="_x0000_s1048" style="position:absolute;margin-left:118.95pt;margin-top:.75pt;width:172.8pt;height:337.15pt;z-index:251969536;mso-position-horizontal-relative:margin" coordsize="21945,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">
                <v:shape id="Picture 12" o:spid="_x0000_s1049"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2zHO+AAAA2wAAAA8AAABkcnMvZG93bnJldi54bWxETz1vwjAQ3SvxH6xD6lYcGNooxaAKEcFK&#10;WnU+2dckbXwOtiHJv8eVkNju6X3eejvaTlzJh9axguUiA0GsnWm5VvD1Wb7kIEJENtg5JgUTBdhu&#10;Zk9rLIwb+ETXKtYihXAoUEETY19IGXRDFsPC9cSJ+3HeYkzQ19J4HFK47eQqy16lxZZTQ4M97RrS&#10;f9XFKuDpzK3W+QG/6709c/kWyl+v1PN8/HgHEWmMD/HdfTRp/gr+f0kHyM0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T2zHO+AAAA2wAAAA8AAAAAAAAAAAAAAAAAnwIAAGRy&#10;cy9kb3ducmV2LnhtbFBLBQYAAAAABAAEAPcAAACKAwAAAAA=&#10;">
                  <v:imagedata r:id="rId13" o:title="android-blank"/>
                  <v:path arrowok="t"/>
                </v:shape>
                <v:rect id="Rectangle 34" o:spid="_x0000_s1050" style="position:absolute;left:1233;top:4499;width:19377;height:33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2PsUA&#10;AADbAAAADwAAAGRycy9kb3ducmV2LnhtbESP0WoCMRRE3wv+Q7hC32piLVZWo8hC0UopuPUDLpvr&#10;7rabm20SdduvN0Khj8PMnGEWq9624kw+NI41jEcKBHHpTMOVhsPHy8MMRIjIBlvHpOGHAqyWg7sF&#10;ZsZdeE/nIlYiQThkqKGOscukDGVNFsPIdcTJOzpvMSbpK2k8XhLctvJRqam02HBaqLGjvKbyqzhZ&#10;DbQp8vdc7V6nO//sPt/U5Pt3v9H6ftiv5yAi9fE//NfeGg2TJ7h9S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rY+xQAAANsAAAAPAAAAAAAAAAAAAAAAAJgCAABkcnMv&#10;ZG93bnJldi54bWxQSwUGAAAAAAQABAD1AAAAigMAAAAA&#10;" fillcolor="#c9f7f1 [665]" stroked="f" strokeweight="2pt">
                  <v:fill color2="white [3212]" rotate="t" angle="180" colors="0 #73928e;0 #0d5a50;19661f #a6d3cd;60948f white" focus="100%" type="gradient"/>
                </v:rect>
                <v:shape id="_x0000_s1051" type="#_x0000_t202" style="position:absolute;left:1814;top:7982;width:18351;height:8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8614C8" w:rsidRPr="005E119F" w:rsidRDefault="008614C8" w:rsidP="006659B7">
                        <w:pPr>
                          <w:jc w:val="cente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BALANCE</w:t>
                        </w:r>
                        <w:r>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5E119F">
                          <w:rPr>
                            <w:b/>
                            <w:color w:val="138576" w:themeColor="accent6" w:themeShade="BF"/>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CALCULATOR</w:t>
                        </w:r>
                      </w:p>
                    </w:txbxContent>
                  </v:textbox>
                </v:shape>
                <v:rect id="Rectangle 37" o:spid="_x0000_s1052" style="position:absolute;left:4064;top:15385;width:14078;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DwcMA&#10;AADbAAAADwAAAGRycy9kb3ducmV2LnhtbESPT4vCMBTE78J+h/AWvGmqgi5dUxFhwR6KqFv2+mhe&#10;/2DzUpqs1m9vBMHjMDO/YdabwbTiSr1rLCuYTSMQxIXVDVcKfs8/ky8QziNrbC2Tgjs52CQfozXG&#10;2t74SNeTr0SAsItRQe19F0vpipoMuqntiINX2t6gD7KvpO7xFuCmlfMoWkqDDYeFGjva1VRcTv9G&#10;QbbMsjmm+V+e5rvUrWb64Eut1Phz2H6D8DT4d/jV3msFixU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hDwcMAAADbAAAADwAAAAAAAAAAAAAAAACYAgAAZHJzL2Rv&#10;d25yZXYueG1sUEsFBgAAAAAEAAQA9QAAAIgDAAAAAA==&#10;" fillcolor="white [3201]" strokecolor="#1ab39f [3209]" strokeweight="2pt"/>
                <v:rect id="Rectangle 38" o:spid="_x0000_s1053" style="position:absolute;left:3991;top:18288;width:14224;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Xs8EA&#10;AADbAAAADwAAAGRycy9kb3ducmV2LnhtbERPTWuDQBC9B/Iflgn0FldTMMVmE4oQqAcpSSq9Du5E&#10;pe6suJto/333EMjx8b53h9n04k6j6ywrSKIYBHFtdceNgu/Lcf0Gwnlkjb1lUvBHDg775WKHmbYT&#10;n+h+9o0IIewyVNB6P2RSurolgy6yA3HgrnY06AMcG6lHnEK46eUmjlNpsOPQ0OJAeUv17/lmFJRp&#10;WW6wqH6qosoLt030l79qpV5W88c7CE+zf4of7k+t4DWMDV/C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X17PBAAAA2wAAAA8AAAAAAAAAAAAAAAAAmAIAAGRycy9kb3du&#10;cmV2LnhtbFBLBQYAAAAABAAEAPUAAACGAwAAAAA=&#10;" fillcolor="white [3201]" strokecolor="#1ab39f [3209]" strokeweight="2pt"/>
                <v:shape id="_x0000_s1054" type="#_x0000_t202" style="position:absolute;left:3773;top:14804;width:13932;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8614C8" w:rsidRDefault="008614C8" w:rsidP="006659B7">
                        <w:pPr>
                          <w:rPr>
                            <w:color w:val="BFBFBF" w:themeColor="background1" w:themeShade="BF"/>
                            <w:sz w:val="16"/>
                          </w:rPr>
                        </w:pPr>
                        <w:proofErr w:type="gramStart"/>
                        <w:r>
                          <w:rPr>
                            <w:color w:val="BFBFBF" w:themeColor="background1" w:themeShade="BF"/>
                            <w:sz w:val="16"/>
                          </w:rPr>
                          <w:t>user</w:t>
                        </w:r>
                        <w:r w:rsidRPr="005E119F">
                          <w:rPr>
                            <w:color w:val="BFBFBF" w:themeColor="background1" w:themeShade="BF"/>
                            <w:sz w:val="16"/>
                          </w:rPr>
                          <w:t>name</w:t>
                        </w:r>
                        <w:proofErr w:type="gramEnd"/>
                        <w:r w:rsidRPr="005E119F">
                          <w:rPr>
                            <w:color w:val="BFBFBF" w:themeColor="background1" w:themeShade="BF"/>
                            <w:sz w:val="16"/>
                          </w:rPr>
                          <w:t xml:space="preserve"> or email address</w:t>
                        </w:r>
                      </w:p>
                      <w:p w:rsidR="008614C8" w:rsidRPr="005E119F" w:rsidRDefault="008614C8" w:rsidP="006659B7">
                        <w:pPr>
                          <w:rPr>
                            <w:color w:val="BFBFBF" w:themeColor="background1" w:themeShade="BF"/>
                            <w:sz w:val="16"/>
                          </w:rPr>
                        </w:pPr>
                        <w:proofErr w:type="gramStart"/>
                        <w:r>
                          <w:rPr>
                            <w:color w:val="BFBFBF" w:themeColor="background1" w:themeShade="BF"/>
                            <w:sz w:val="16"/>
                          </w:rPr>
                          <w:t>password</w:t>
                        </w:r>
                        <w:proofErr w:type="gramEnd"/>
                      </w:p>
                    </w:txbxContent>
                  </v:textbox>
                </v:shape>
                <v:rect id="Rectangle 40" o:spid="_x0000_s1055" style="position:absolute;left:3991;top:21553;width:14224;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ATcIA&#10;AADbAAAADwAAAGRycy9kb3ducmV2LnhtbERPy2rCQBTdF/yH4Qru6kSRVqOTEIRCC6XUB+Lymrkm&#10;wcydkJkm0a/vLApdHs57kw6mFh21rrKsYDaNQBDnVldcKDge3p6XIJxH1lhbJgV3cpAmo6cNxtr2&#10;vKNu7wsRQtjFqKD0vomldHlJBt3UNsSBu9rWoA+wLaRusQ/hppbzKHqRBisODSU2tC0pv+1/jIJV&#10;Rl+6P559/dk/9Im+Xz9O9qLUZDxkaxCeBv8v/nO/awWLsD58CT9AJ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BNwgAAANsAAAAPAAAAAAAAAAAAAAAAAJgCAABkcnMvZG93&#10;bnJldi54bWxQSwUGAAAAAAQABAD1AAAAhwMAAAAA&#10;" fillcolor="#138576 [2409]" stroked="f" strokeweight="2pt"/>
                <v:shape id="_x0000_s1056" type="#_x0000_t202" style="position:absolute;left:7910;top:20682;width:6382;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8614C8" w:rsidRPr="005E119F" w:rsidRDefault="008614C8" w:rsidP="006659B7">
                        <w:pPr>
                          <w:rPr>
                            <w:b/>
                            <w:color w:val="FFFFFF" w:themeColor="background1"/>
                            <w:sz w:val="22"/>
                          </w:rPr>
                        </w:pPr>
                        <w:r w:rsidRPr="005E119F">
                          <w:rPr>
                            <w:b/>
                            <w:color w:val="FFFFFF" w:themeColor="background1"/>
                          </w:rPr>
                          <w:t>Sign in</w:t>
                        </w:r>
                      </w:p>
                    </w:txbxContent>
                  </v:textbox>
                </v:shape>
                <v:rect id="Rectangle 43" o:spid="_x0000_s1057" style="position:absolute;left:4136;top:27432;width:14224;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V4wMUA&#10;AADbAAAADwAAAGRycy9kb3ducmV2LnhtbESPQWvCQBCF74L/YRmhN92oRSR1FRGiVfCg1hZvQ3ZM&#10;otnZkN1q/PduQejx8eZ9b95k1phS3Kh2hWUF/V4Egji1uuBMwdch6Y5BOI+ssbRMCh7kYDZttyYY&#10;a3vnHd32PhMBwi5GBbn3VSylS3My6Hq2Ig7e2dYGfZB1JnWN9wA3pRxE0UgaLDg05FjRIqf0uv81&#10;4Y2NOy22y/4p+V5n68vx5+h2q0Spt04z/wDhqfH/x6/0p1bwPoS/LQEA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XjAxQAAANsAAAAPAAAAAAAAAAAAAAAAAJgCAABkcnMv&#10;ZG93bnJldi54bWxQSwUGAAAAAAQABAD1AAAAigMAAAAA&#10;" fillcolor="#003d73 [814]" stroked="f" strokeweight="2pt"/>
                <v:shape id="_x0000_s1058" type="#_x0000_t202" style="position:absolute;left:5733;top:26778;width:11176;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8614C8" w:rsidRPr="005E119F" w:rsidRDefault="008614C8" w:rsidP="006659B7">
                        <w:pPr>
                          <w:rPr>
                            <w:b/>
                            <w:color w:val="FFFFFF" w:themeColor="background1"/>
                            <w:sz w:val="22"/>
                          </w:rPr>
                        </w:pPr>
                        <w:r>
                          <w:rPr>
                            <w:b/>
                            <w:color w:val="FFFFFF" w:themeColor="background1"/>
                          </w:rPr>
                          <w:t>Facebook login</w:t>
                        </w:r>
                      </w:p>
                    </w:txbxContent>
                  </v:textbox>
                </v:shape>
                <v:rect id="Rectangle 45" o:spid="_x0000_s1059" style="position:absolute;left:4136;top:30480;width:14224;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3BI8UA&#10;AADbAAAADwAAAGRycy9kb3ducmV2LnhtbESPQWvCQBSE7wX/w/KE3pqNrVZJXUWEYi8FTQN6fGZf&#10;k2D27ZLdxvjvu4WCx2FmvmGW68G0oqfON5YVTJIUBHFpdcOVguLr/WkBwgdkja1lUnAjD+vV6GGJ&#10;mbZXPlCfh0pECPsMFdQhuExKX9Zk0CfWEUfv23YGQ5RdJXWH1wg3rXxO01dpsOG4UKOjbU3lJf8x&#10;Cg77/jS/fC6O232evrhzMdsVO6fU43jYvIEINIR7+L/9oRVMZ/D3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cEjxQAAANsAAAAPAAAAAAAAAAAAAAAAAJgCAABkcnMv&#10;ZG93bnJldi54bWxQSwUGAAAAAAQABAD1AAAAigMAAAAA&#10;" fillcolor="#d24208" stroked="f" strokeweight="2pt"/>
                <v:shape id="_x0000_s1060" type="#_x0000_t202" style="position:absolute;left:5805;top:29609;width:11176;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8614C8" w:rsidRPr="005E119F" w:rsidRDefault="008614C8" w:rsidP="006659B7">
                        <w:pPr>
                          <w:rPr>
                            <w:b/>
                            <w:color w:val="FFFFFF" w:themeColor="background1"/>
                            <w:sz w:val="22"/>
                          </w:rPr>
                        </w:pPr>
                        <w:r>
                          <w:rPr>
                            <w:b/>
                            <w:color w:val="FFFFFF" w:themeColor="background1"/>
                          </w:rPr>
                          <w:t>Google+ login</w:t>
                        </w:r>
                      </w:p>
                    </w:txbxContent>
                  </v:textbox>
                </v:shape>
                <v:shape id="_x0000_s1061" type="#_x0000_t202" style="position:absolute;left:5805;top:32149;width:1103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8614C8" w:rsidRPr="005E119F" w:rsidRDefault="008614C8" w:rsidP="006659B7">
                        <w:pPr>
                          <w:rPr>
                            <w:color w:val="FFFFFF" w:themeColor="background1"/>
                            <w:sz w:val="18"/>
                          </w:rPr>
                        </w:pPr>
                        <w:r w:rsidRPr="005E119F">
                          <w:rPr>
                            <w:color w:val="FFFFFF" w:themeColor="background1"/>
                            <w:sz w:val="18"/>
                          </w:rPr>
                          <w:t>Forgot password?</w:t>
                        </w:r>
                      </w:p>
                    </w:txbxContent>
                  </v:textbox>
                </v:shape>
                <v:rect id="Rectangle 48" o:spid="_x0000_s1062" style="position:absolute;left:3991;top:24456;width:14224;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5v8IA&#10;AADbAAAADwAAAGRycy9kb3ducmV2LnhtbERPz2vCMBS+D/wfwhO8zXRSh6tGqWMFYTKm8+Dx0Tyb&#10;sualNFHb/345CDt+fL9Xm9424kadrx0reJkmIIhLp2uuFJx+iucFCB+QNTaOScFAHjbr0dMKM+3u&#10;fKDbMVQihrDPUIEJoc2k9KUhi37qWuLIXVxnMUTYVVJ3eI/htpGzJHmVFmuODQZbejdU/h6vVoGe&#10;bxd58fFVHN6GT9f6fWq+h7NSk3GfL0EE6sO/+OHeaQVpHBu/x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Xm/wgAAANsAAAAPAAAAAAAAAAAAAAAAAJgCAABkcnMvZG93&#10;bnJldi54bWxQSwUGAAAAAAQABAD1AAAAhwMAAAAA&#10;" fillcolor="#1ab6a3" stroked="f" strokeweight="2pt"/>
                <v:shape id="_x0000_s1063" type="#_x0000_t202" style="position:absolute;left:7837;top:23585;width:8052;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8614C8" w:rsidRPr="005E119F" w:rsidRDefault="008614C8" w:rsidP="006659B7">
                        <w:pPr>
                          <w:rPr>
                            <w:b/>
                            <w:color w:val="FFFFFF" w:themeColor="background1"/>
                            <w:sz w:val="22"/>
                          </w:rPr>
                        </w:pPr>
                        <w:r>
                          <w:rPr>
                            <w:b/>
                            <w:color w:val="FFFFFF" w:themeColor="background1"/>
                          </w:rPr>
                          <w:t>Register</w:t>
                        </w:r>
                      </w:p>
                    </w:txbxContent>
                  </v:textbox>
                </v:shape>
                <w10:wrap type="square" anchorx="margin"/>
              </v:group>
            </w:pict>
          </mc:Fallback>
        </mc:AlternateContent>
      </w:r>
    </w:p>
    <w:p w:rsidR="006E3C4C" w:rsidRDefault="006E3C4C" w:rsidP="006659B7"/>
    <w:p w:rsidR="006E3C4C" w:rsidRDefault="006E3C4C" w:rsidP="006659B7"/>
    <w:p w:rsidR="006E3C4C" w:rsidRDefault="006E3C4C" w:rsidP="006659B7"/>
    <w:p w:rsidR="006E3C4C" w:rsidRDefault="006E3C4C" w:rsidP="006659B7"/>
    <w:p w:rsidR="006E3C4C" w:rsidRDefault="006E3C4C" w:rsidP="006659B7">
      <w:r>
        <w:rPr>
          <w:noProof/>
        </w:rPr>
        <mc:AlternateContent>
          <mc:Choice Requires="wps">
            <w:drawing>
              <wp:anchor distT="0" distB="0" distL="114300" distR="114300" simplePos="0" relativeHeight="251975680" behindDoc="0" locked="0" layoutInCell="1" allowOverlap="1" wp14:anchorId="3697FACC" wp14:editId="7F7D25AB">
                <wp:simplePos x="0" y="0"/>
                <wp:positionH relativeFrom="margin">
                  <wp:posOffset>4297017</wp:posOffset>
                </wp:positionH>
                <wp:positionV relativeFrom="paragraph">
                  <wp:posOffset>118358</wp:posOffset>
                </wp:positionV>
                <wp:extent cx="927653" cy="390940"/>
                <wp:effectExtent l="0" t="0" r="0" b="9525"/>
                <wp:wrapNone/>
                <wp:docPr id="641" name="Text Box 641"/>
                <wp:cNvGraphicFramePr/>
                <a:graphic xmlns:a="http://schemas.openxmlformats.org/drawingml/2006/main">
                  <a:graphicData uri="http://schemas.microsoft.com/office/word/2010/wordprocessingShape">
                    <wps:wsp>
                      <wps:cNvSpPr txBox="1"/>
                      <wps:spPr>
                        <a:xfrm>
                          <a:off x="0" y="0"/>
                          <a:ext cx="927653" cy="390940"/>
                        </a:xfrm>
                        <a:prstGeom prst="rect">
                          <a:avLst/>
                        </a:prstGeom>
                        <a:noFill/>
                        <a:ln>
                          <a:noFill/>
                        </a:ln>
                        <a:effectLst/>
                      </wps:spPr>
                      <wps:txbx>
                        <w:txbxContent>
                          <w:p w:rsidR="008614C8" w:rsidRDefault="008614C8" w:rsidP="006659B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659B7">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EditText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14C8" w:rsidRPr="006659B7" w:rsidRDefault="008614C8" w:rsidP="006659B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7FACC" id="Text Box 641" o:spid="_x0000_s1064" type="#_x0000_t202" style="position:absolute;margin-left:338.35pt;margin-top:9.3pt;width:73.05pt;height:30.8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" filled="f" stroked="f">
                <v:textbox>
                  <w:txbxContent>
                    <w:p w:rsidR="008614C8" w:rsidRDefault="008614C8" w:rsidP="006659B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659B7">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EditText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14C8" w:rsidRPr="006659B7" w:rsidRDefault="008614C8" w:rsidP="006659B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lang w:eastAsia="zh-CN"/>
        </w:rPr>
        <mc:AlternateContent>
          <mc:Choice Requires="wps">
            <w:drawing>
              <wp:anchor distT="0" distB="0" distL="114300" distR="114300" simplePos="0" relativeHeight="251973632" behindDoc="0" locked="0" layoutInCell="1" allowOverlap="1" wp14:anchorId="3274FD63" wp14:editId="4D299F2C">
                <wp:simplePos x="0" y="0"/>
                <wp:positionH relativeFrom="column">
                  <wp:posOffset>3190460</wp:posOffset>
                </wp:positionH>
                <wp:positionV relativeFrom="paragraph">
                  <wp:posOffset>210875</wp:posOffset>
                </wp:positionV>
                <wp:extent cx="1192530" cy="112892"/>
                <wp:effectExtent l="0" t="57150" r="26670" b="20955"/>
                <wp:wrapNone/>
                <wp:docPr id="640" name="Straight Arrow Connector 640"/>
                <wp:cNvGraphicFramePr/>
                <a:graphic xmlns:a="http://schemas.openxmlformats.org/drawingml/2006/main">
                  <a:graphicData uri="http://schemas.microsoft.com/office/word/2010/wordprocessingShape">
                    <wps:wsp>
                      <wps:cNvCnPr/>
                      <wps:spPr>
                        <a:xfrm flipH="1" flipV="1">
                          <a:off x="0" y="0"/>
                          <a:ext cx="1192530" cy="112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BAD2D0" id="_x0000_t32" coordsize="21600,21600" o:spt="32" o:oned="t" path="m,l21600,21600e" filled="f">
                <v:path arrowok="t" fillok="f" o:connecttype="none"/>
                <o:lock v:ext="edit" shapetype="t"/>
              </v:shapetype>
              <v:shape id="Straight Arrow Connector 640" o:spid="_x0000_s1026" type="#_x0000_t32" style="position:absolute;margin-left:251.2pt;margin-top:16.6pt;width:93.9pt;height:8.9pt;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" strokecolor="#0097ae [3044]">
                <v:stroke endarrow="block"/>
              </v:shape>
            </w:pict>
          </mc:Fallback>
        </mc:AlternateContent>
      </w:r>
    </w:p>
    <w:p w:rsidR="006E3C4C" w:rsidRDefault="006E3C4C" w:rsidP="006659B7">
      <w:r>
        <w:rPr>
          <w:noProof/>
        </w:rPr>
        <mc:AlternateContent>
          <mc:Choice Requires="wps">
            <w:drawing>
              <wp:anchor distT="0" distB="0" distL="114300" distR="114300" simplePos="0" relativeHeight="251987968" behindDoc="0" locked="0" layoutInCell="1" allowOverlap="1" wp14:anchorId="4C78758C" wp14:editId="444252ED">
                <wp:simplePos x="0" y="0"/>
                <wp:positionH relativeFrom="margin">
                  <wp:posOffset>170263</wp:posOffset>
                </wp:positionH>
                <wp:positionV relativeFrom="paragraph">
                  <wp:posOffset>134923</wp:posOffset>
                </wp:positionV>
                <wp:extent cx="1168400" cy="413051"/>
                <wp:effectExtent l="0" t="0" r="0" b="6350"/>
                <wp:wrapNone/>
                <wp:docPr id="647" name="Text Box 647"/>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8614C8" w:rsidRPr="006659B7" w:rsidRDefault="008614C8" w:rsidP="00621AA9">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758C" id="Text Box 647" o:spid="_x0000_s1065" type="#_x0000_t202" style="position:absolute;margin-left:13.4pt;margin-top:10.6pt;width:92pt;height:3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" filled="f" stroked="f">
                <v:textbox>
                  <w:txbxContent>
                    <w:p w:rsidR="008614C8" w:rsidRPr="006659B7" w:rsidRDefault="008614C8" w:rsidP="00621AA9">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w10:wrap anchorx="margin"/>
              </v:shape>
            </w:pict>
          </mc:Fallback>
        </mc:AlternateContent>
      </w:r>
      <w:r>
        <w:rPr>
          <w:noProof/>
          <w:lang w:eastAsia="zh-CN"/>
        </w:rPr>
        <mc:AlternateContent>
          <mc:Choice Requires="wps">
            <w:drawing>
              <wp:anchor distT="0" distB="0" distL="114300" distR="114300" simplePos="0" relativeHeight="251972608" behindDoc="0" locked="0" layoutInCell="1" allowOverlap="1" wp14:anchorId="3F742A7C" wp14:editId="668EAF76">
                <wp:simplePos x="0" y="0"/>
                <wp:positionH relativeFrom="column">
                  <wp:posOffset>3190461</wp:posOffset>
                </wp:positionH>
                <wp:positionV relativeFrom="paragraph">
                  <wp:posOffset>72969</wp:posOffset>
                </wp:positionV>
                <wp:extent cx="1192696" cy="150191"/>
                <wp:effectExtent l="38100" t="0" r="26670" b="78740"/>
                <wp:wrapNone/>
                <wp:docPr id="639" name="Straight Arrow Connector 639"/>
                <wp:cNvGraphicFramePr/>
                <a:graphic xmlns:a="http://schemas.openxmlformats.org/drawingml/2006/main">
                  <a:graphicData uri="http://schemas.microsoft.com/office/word/2010/wordprocessingShape">
                    <wps:wsp>
                      <wps:cNvCnPr/>
                      <wps:spPr>
                        <a:xfrm flipH="1">
                          <a:off x="0" y="0"/>
                          <a:ext cx="1192696" cy="1501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01F02" id="Straight Arrow Connector 639" o:spid="_x0000_s1026" type="#_x0000_t32" style="position:absolute;margin-left:251.2pt;margin-top:5.75pt;width:93.9pt;height:11.8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" strokecolor="#0097ae [3044]">
                <v:stroke endarrow="block"/>
              </v:shape>
            </w:pict>
          </mc:Fallback>
        </mc:AlternateContent>
      </w:r>
    </w:p>
    <w:p w:rsidR="006E3C4C" w:rsidRDefault="006E3C4C" w:rsidP="006659B7">
      <w:r>
        <w:rPr>
          <w:noProof/>
        </w:rPr>
        <mc:AlternateContent>
          <mc:Choice Requires="wps">
            <w:drawing>
              <wp:anchor distT="0" distB="0" distL="114300" distR="114300" simplePos="0" relativeHeight="252020736" behindDoc="0" locked="0" layoutInCell="1" allowOverlap="1" wp14:anchorId="35986110" wp14:editId="31D06CC5">
                <wp:simplePos x="0" y="0"/>
                <wp:positionH relativeFrom="column">
                  <wp:posOffset>4091747</wp:posOffset>
                </wp:positionH>
                <wp:positionV relativeFrom="paragraph">
                  <wp:posOffset>258279</wp:posOffset>
                </wp:positionV>
                <wp:extent cx="1583634" cy="1828800"/>
                <wp:effectExtent l="0" t="0" r="0" b="6985"/>
                <wp:wrapNone/>
                <wp:docPr id="684" name="Text Box 684"/>
                <wp:cNvGraphicFramePr/>
                <a:graphic xmlns:a="http://schemas.openxmlformats.org/drawingml/2006/main">
                  <a:graphicData uri="http://schemas.microsoft.com/office/word/2010/wordprocessingShape">
                    <wps:wsp>
                      <wps:cNvSpPr txBox="1"/>
                      <wps:spPr>
                        <a:xfrm>
                          <a:off x="0" y="0"/>
                          <a:ext cx="1583634" cy="1828800"/>
                        </a:xfrm>
                        <a:prstGeom prst="rect">
                          <a:avLst/>
                        </a:prstGeom>
                        <a:noFill/>
                        <a:ln>
                          <a:noFill/>
                        </a:ln>
                        <a:effectLst/>
                      </wps:spPr>
                      <wps:txbx>
                        <w:txbxContent>
                          <w:p w:rsidR="008614C8" w:rsidRPr="006E3C4C" w:rsidRDefault="008614C8" w:rsidP="006E3C4C">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Bring the user to 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986110" id="Text Box 684" o:spid="_x0000_s1066" type="#_x0000_t202" style="position:absolute;margin-left:322.2pt;margin-top:20.35pt;width:124.7pt;height:2in;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" filled="f" stroked="f">
                <v:textbox style="mso-fit-shape-to-text:t">
                  <w:txbxContent>
                    <w:p w:rsidR="008614C8" w:rsidRPr="006E3C4C" w:rsidRDefault="008614C8" w:rsidP="006E3C4C">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Bring the user to registration page.</w:t>
                      </w:r>
                    </w:p>
                  </w:txbxContent>
                </v:textbox>
              </v:shape>
            </w:pict>
          </mc:Fallback>
        </mc:AlternateContent>
      </w:r>
      <w:r>
        <w:rPr>
          <w:noProof/>
        </w:rPr>
        <mc:AlternateContent>
          <mc:Choice Requires="wps">
            <w:drawing>
              <wp:anchor distT="0" distB="0" distL="114300" distR="114300" simplePos="0" relativeHeight="252018688" behindDoc="0" locked="0" layoutInCell="1" allowOverlap="1" wp14:anchorId="23E97FC2" wp14:editId="4FD7062C">
                <wp:simplePos x="0" y="0"/>
                <wp:positionH relativeFrom="margin">
                  <wp:posOffset>4055662</wp:posOffset>
                </wp:positionH>
                <wp:positionV relativeFrom="paragraph">
                  <wp:posOffset>52926</wp:posOffset>
                </wp:positionV>
                <wp:extent cx="1168400" cy="413051"/>
                <wp:effectExtent l="0" t="0" r="0" b="6350"/>
                <wp:wrapNone/>
                <wp:docPr id="683" name="Text Box 683"/>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8614C8" w:rsidRPr="006659B7" w:rsidRDefault="008614C8" w:rsidP="006E3C4C">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7FC2" id="Text Box 683" o:spid="_x0000_s1067" type="#_x0000_t202" style="position:absolute;margin-left:319.35pt;margin-top:4.15pt;width:92pt;height:3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" filled="f" stroked="f">
                <v:textbox>
                  <w:txbxContent>
                    <w:p w:rsidR="008614C8" w:rsidRPr="006659B7" w:rsidRDefault="008614C8" w:rsidP="006E3C4C">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w10:wrap anchorx="margin"/>
              </v:shape>
            </w:pict>
          </mc:Fallback>
        </mc:AlternateContent>
      </w:r>
      <w:r>
        <w:rPr>
          <w:noProof/>
        </w:rPr>
        <mc:AlternateContent>
          <mc:Choice Requires="wps">
            <w:drawing>
              <wp:anchor distT="0" distB="0" distL="114300" distR="114300" simplePos="0" relativeHeight="252014592" behindDoc="0" locked="0" layoutInCell="1" allowOverlap="1" wp14:anchorId="0714B7E1" wp14:editId="40DEE9D0">
                <wp:simplePos x="0" y="0"/>
                <wp:positionH relativeFrom="column">
                  <wp:posOffset>-307864</wp:posOffset>
                </wp:positionH>
                <wp:positionV relativeFrom="paragraph">
                  <wp:posOffset>79430</wp:posOffset>
                </wp:positionV>
                <wp:extent cx="1583634" cy="1828800"/>
                <wp:effectExtent l="0" t="0" r="0" b="6985"/>
                <wp:wrapNone/>
                <wp:docPr id="681" name="Text Box 681"/>
                <wp:cNvGraphicFramePr/>
                <a:graphic xmlns:a="http://schemas.openxmlformats.org/drawingml/2006/main">
                  <a:graphicData uri="http://schemas.microsoft.com/office/word/2010/wordprocessingShape">
                    <wps:wsp>
                      <wps:cNvSpPr txBox="1"/>
                      <wps:spPr>
                        <a:xfrm>
                          <a:off x="0" y="0"/>
                          <a:ext cx="1583634" cy="1828800"/>
                        </a:xfrm>
                        <a:prstGeom prst="rect">
                          <a:avLst/>
                        </a:prstGeom>
                        <a:noFill/>
                        <a:ln>
                          <a:noFill/>
                        </a:ln>
                        <a:effectLst/>
                      </wps:spPr>
                      <wps:txbx>
                        <w:txbxContent>
                          <w:p w:rsidR="008614C8" w:rsidRPr="006E3C4C" w:rsidRDefault="008614C8" w:rsidP="006E3C4C">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3C4C">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if username and password matches. </w:t>
                            </w: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Proceed if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14B7E1" id="Text Box 681" o:spid="_x0000_s1068" type="#_x0000_t202" style="position:absolute;margin-left:-24.25pt;margin-top:6.25pt;width:124.7pt;height:2in;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" filled="f" stroked="f">
                <v:textbox style="mso-fit-shape-to-text:t">
                  <w:txbxContent>
                    <w:p w:rsidR="008614C8" w:rsidRPr="006E3C4C" w:rsidRDefault="008614C8" w:rsidP="006E3C4C">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3C4C">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if username and password matches. </w:t>
                      </w: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Proceed if true.</w:t>
                      </w:r>
                    </w:p>
                  </w:txbxContent>
                </v:textbox>
              </v:shape>
            </w:pict>
          </mc:Fallback>
        </mc:AlternateContent>
      </w:r>
      <w:r>
        <w:rPr>
          <w:noProof/>
          <w:lang w:eastAsia="zh-CN"/>
        </w:rPr>
        <mc:AlternateContent>
          <mc:Choice Requires="wps">
            <w:drawing>
              <wp:anchor distT="0" distB="0" distL="114300" distR="114300" simplePos="0" relativeHeight="251977728" behindDoc="0" locked="0" layoutInCell="1" allowOverlap="1" wp14:anchorId="42BC9772" wp14:editId="580AC3CF">
                <wp:simplePos x="0" y="0"/>
                <wp:positionH relativeFrom="column">
                  <wp:posOffset>1030356</wp:posOffset>
                </wp:positionH>
                <wp:positionV relativeFrom="paragraph">
                  <wp:posOffset>81849</wp:posOffset>
                </wp:positionV>
                <wp:extent cx="990379" cy="116961"/>
                <wp:effectExtent l="0" t="0" r="76835" b="92710"/>
                <wp:wrapNone/>
                <wp:docPr id="642" name="Straight Arrow Connector 642"/>
                <wp:cNvGraphicFramePr/>
                <a:graphic xmlns:a="http://schemas.openxmlformats.org/drawingml/2006/main">
                  <a:graphicData uri="http://schemas.microsoft.com/office/word/2010/wordprocessingShape">
                    <wps:wsp>
                      <wps:cNvCnPr/>
                      <wps:spPr>
                        <a:xfrm>
                          <a:off x="0" y="0"/>
                          <a:ext cx="990379" cy="116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64154" id="Straight Arrow Connector 642" o:spid="_x0000_s1026" type="#_x0000_t32" style="position:absolute;margin-left:81.15pt;margin-top:6.45pt;width:78pt;height:9.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" strokecolor="#0097ae [3044]">
                <v:stroke endarrow="block"/>
              </v:shape>
            </w:pict>
          </mc:Fallback>
        </mc:AlternateContent>
      </w:r>
    </w:p>
    <w:p w:rsidR="006E3C4C" w:rsidRDefault="006E3C4C" w:rsidP="006659B7">
      <w:r>
        <w:rPr>
          <w:noProof/>
          <w:lang w:eastAsia="zh-CN"/>
        </w:rPr>
        <mc:AlternateContent>
          <mc:Choice Requires="wps">
            <w:drawing>
              <wp:anchor distT="0" distB="0" distL="114300" distR="114300" simplePos="0" relativeHeight="252016640" behindDoc="0" locked="0" layoutInCell="1" allowOverlap="1" wp14:anchorId="3433157F" wp14:editId="26CC89DF">
                <wp:simplePos x="0" y="0"/>
                <wp:positionH relativeFrom="column">
                  <wp:posOffset>3232895</wp:posOffset>
                </wp:positionH>
                <wp:positionV relativeFrom="paragraph">
                  <wp:posOffset>23973</wp:posOffset>
                </wp:positionV>
                <wp:extent cx="1084001" cy="187068"/>
                <wp:effectExtent l="38100" t="0" r="20955" b="80010"/>
                <wp:wrapNone/>
                <wp:docPr id="682" name="Straight Arrow Connector 682"/>
                <wp:cNvGraphicFramePr/>
                <a:graphic xmlns:a="http://schemas.openxmlformats.org/drawingml/2006/main">
                  <a:graphicData uri="http://schemas.microsoft.com/office/word/2010/wordprocessingShape">
                    <wps:wsp>
                      <wps:cNvCnPr/>
                      <wps:spPr>
                        <a:xfrm flipH="1">
                          <a:off x="0" y="0"/>
                          <a:ext cx="1084001" cy="187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21383" id="Straight Arrow Connector 682" o:spid="_x0000_s1026" type="#_x0000_t32" style="position:absolute;margin-left:254.55pt;margin-top:1.9pt;width:85.35pt;height:14.7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" strokecolor="#0097ae [3044]">
                <v:stroke endarrow="block"/>
              </v:shape>
            </w:pict>
          </mc:Fallback>
        </mc:AlternateContent>
      </w:r>
    </w:p>
    <w:p w:rsidR="006E3C4C" w:rsidRDefault="00A6359A" w:rsidP="006659B7">
      <w:r>
        <w:rPr>
          <w:noProof/>
        </w:rPr>
        <mc:AlternateContent>
          <mc:Choice Requires="wps">
            <w:drawing>
              <wp:anchor distT="0" distB="0" distL="114300" distR="114300" simplePos="0" relativeHeight="252026880" behindDoc="0" locked="0" layoutInCell="1" allowOverlap="1" wp14:anchorId="6777632A" wp14:editId="6A242C6E">
                <wp:simplePos x="0" y="0"/>
                <wp:positionH relativeFrom="margin">
                  <wp:posOffset>4031422</wp:posOffset>
                </wp:positionH>
                <wp:positionV relativeFrom="paragraph">
                  <wp:posOffset>114328</wp:posOffset>
                </wp:positionV>
                <wp:extent cx="1168400" cy="413051"/>
                <wp:effectExtent l="0" t="0" r="0" b="6350"/>
                <wp:wrapNone/>
                <wp:docPr id="687" name="Text Box 687"/>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8614C8" w:rsidRPr="006659B7" w:rsidRDefault="008614C8" w:rsidP="00A6359A">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7632A" id="Text Box 687" o:spid="_x0000_s1069" type="#_x0000_t202" style="position:absolute;margin-left:317.45pt;margin-top:9pt;width:92pt;height:32.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" filled="f" stroked="f">
                <v:textbox>
                  <w:txbxContent>
                    <w:p w:rsidR="008614C8" w:rsidRPr="006659B7" w:rsidRDefault="008614C8" w:rsidP="00A6359A">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w10:wrap anchorx="margin"/>
              </v:shape>
            </w:pict>
          </mc:Fallback>
        </mc:AlternateContent>
      </w:r>
      <w:r>
        <w:rPr>
          <w:noProof/>
          <w:lang w:eastAsia="zh-CN"/>
        </w:rPr>
        <mc:AlternateContent>
          <mc:Choice Requires="wps">
            <w:drawing>
              <wp:anchor distT="0" distB="0" distL="114300" distR="114300" simplePos="0" relativeHeight="252024832" behindDoc="0" locked="0" layoutInCell="1" allowOverlap="1" wp14:anchorId="08C96091" wp14:editId="308A3DAB">
                <wp:simplePos x="0" y="0"/>
                <wp:positionH relativeFrom="column">
                  <wp:posOffset>3203713</wp:posOffset>
                </wp:positionH>
                <wp:positionV relativeFrom="paragraph">
                  <wp:posOffset>188373</wp:posOffset>
                </wp:positionV>
                <wp:extent cx="1099930" cy="125703"/>
                <wp:effectExtent l="0" t="57150" r="24130" b="27305"/>
                <wp:wrapNone/>
                <wp:docPr id="686" name="Straight Arrow Connector 686"/>
                <wp:cNvGraphicFramePr/>
                <a:graphic xmlns:a="http://schemas.openxmlformats.org/drawingml/2006/main">
                  <a:graphicData uri="http://schemas.microsoft.com/office/word/2010/wordprocessingShape">
                    <wps:wsp>
                      <wps:cNvCnPr/>
                      <wps:spPr>
                        <a:xfrm flipH="1" flipV="1">
                          <a:off x="0" y="0"/>
                          <a:ext cx="1099930" cy="125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9B873" id="Straight Arrow Connector 686" o:spid="_x0000_s1026" type="#_x0000_t32" style="position:absolute;margin-left:252.25pt;margin-top:14.85pt;width:86.6pt;height:9.9pt;flip:x 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" strokecolor="#0097ae [3044]">
                <v:stroke endarrow="block"/>
              </v:shape>
            </w:pict>
          </mc:Fallback>
        </mc:AlternateContent>
      </w:r>
    </w:p>
    <w:p w:rsidR="006E3C4C" w:rsidRDefault="00A6359A" w:rsidP="006659B7">
      <w:r>
        <w:rPr>
          <w:noProof/>
        </w:rPr>
        <mc:AlternateContent>
          <mc:Choice Requires="wps">
            <w:drawing>
              <wp:anchor distT="0" distB="0" distL="114300" distR="114300" simplePos="0" relativeHeight="252033024" behindDoc="0" locked="0" layoutInCell="1" allowOverlap="1" wp14:anchorId="6C3DD533" wp14:editId="1B28EE21">
                <wp:simplePos x="0" y="0"/>
                <wp:positionH relativeFrom="margin">
                  <wp:posOffset>-467057</wp:posOffset>
                </wp:positionH>
                <wp:positionV relativeFrom="paragraph">
                  <wp:posOffset>299996</wp:posOffset>
                </wp:positionV>
                <wp:extent cx="1764748" cy="413051"/>
                <wp:effectExtent l="0" t="0" r="0" b="6350"/>
                <wp:wrapNone/>
                <wp:docPr id="690" name="Text Box 690"/>
                <wp:cNvGraphicFramePr/>
                <a:graphic xmlns:a="http://schemas.openxmlformats.org/drawingml/2006/main">
                  <a:graphicData uri="http://schemas.microsoft.com/office/word/2010/wordprocessingShape">
                    <wps:wsp>
                      <wps:cNvSpPr txBox="1"/>
                      <wps:spPr>
                        <a:xfrm>
                          <a:off x="0" y="0"/>
                          <a:ext cx="1764748" cy="413051"/>
                        </a:xfrm>
                        <a:prstGeom prst="rect">
                          <a:avLst/>
                        </a:prstGeom>
                        <a:noFill/>
                        <a:ln>
                          <a:noFill/>
                        </a:ln>
                        <a:effectLst/>
                      </wps:spPr>
                      <wps:txbx>
                        <w:txbxContent>
                          <w:p w:rsidR="008614C8" w:rsidRPr="006659B7" w:rsidRDefault="008614C8" w:rsidP="00A6359A">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 or dialog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D533" id="Text Box 690" o:spid="_x0000_s1070" type="#_x0000_t202" style="position:absolute;margin-left:-36.8pt;margin-top:23.6pt;width:138.95pt;height:3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" filled="f" stroked="f">
                <v:textbox>
                  <w:txbxContent>
                    <w:p w:rsidR="008614C8" w:rsidRPr="006659B7" w:rsidRDefault="008614C8" w:rsidP="00A6359A">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 or dialog box)</w:t>
                      </w:r>
                    </w:p>
                  </w:txbxContent>
                </v:textbox>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0C443159" wp14:editId="2F25D024">
                <wp:simplePos x="0" y="0"/>
                <wp:positionH relativeFrom="column">
                  <wp:posOffset>4144617</wp:posOffset>
                </wp:positionH>
                <wp:positionV relativeFrom="paragraph">
                  <wp:posOffset>22032</wp:posOffset>
                </wp:positionV>
                <wp:extent cx="1364974" cy="410817"/>
                <wp:effectExtent l="0" t="0" r="0" b="8890"/>
                <wp:wrapNone/>
                <wp:docPr id="688" name="Text Box 688"/>
                <wp:cNvGraphicFramePr/>
                <a:graphic xmlns:a="http://schemas.openxmlformats.org/drawingml/2006/main">
                  <a:graphicData uri="http://schemas.microsoft.com/office/word/2010/wordprocessingShape">
                    <wps:wsp>
                      <wps:cNvSpPr txBox="1"/>
                      <wps:spPr>
                        <a:xfrm>
                          <a:off x="0" y="0"/>
                          <a:ext cx="1364974" cy="410817"/>
                        </a:xfrm>
                        <a:prstGeom prst="rect">
                          <a:avLst/>
                        </a:prstGeom>
                        <a:noFill/>
                        <a:ln>
                          <a:noFill/>
                        </a:ln>
                        <a:effectLst/>
                      </wps:spPr>
                      <wps:txbx>
                        <w:txbxContent>
                          <w:p w:rsidR="008614C8" w:rsidRPr="006E3C4C" w:rsidRDefault="008614C8" w:rsidP="00A6359A">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proofErr w:type="spellStart"/>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facebook</w:t>
                            </w:r>
                            <w:proofErr w:type="spellEnd"/>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google account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3159" id="Text Box 688" o:spid="_x0000_s1071" type="#_x0000_t202" style="position:absolute;margin-left:326.35pt;margin-top:1.75pt;width:107.5pt;height:32.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" filled="f" stroked="f">
                <v:textbox>
                  <w:txbxContent>
                    <w:p w:rsidR="008614C8" w:rsidRPr="006E3C4C" w:rsidRDefault="008614C8" w:rsidP="00A6359A">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w:t>
                      </w:r>
                      <w:proofErr w:type="spellStart"/>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facebook</w:t>
                      </w:r>
                      <w:proofErr w:type="spellEnd"/>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google account to login.</w:t>
                      </w:r>
                    </w:p>
                  </w:txbxContent>
                </v:textbox>
              </v:shape>
            </w:pict>
          </mc:Fallback>
        </mc:AlternateContent>
      </w:r>
      <w:r>
        <w:rPr>
          <w:noProof/>
          <w:lang w:eastAsia="zh-CN"/>
        </w:rPr>
        <mc:AlternateContent>
          <mc:Choice Requires="wps">
            <w:drawing>
              <wp:anchor distT="0" distB="0" distL="114300" distR="114300" simplePos="0" relativeHeight="252022784" behindDoc="0" locked="0" layoutInCell="1" allowOverlap="1" wp14:anchorId="58AEC061" wp14:editId="43173822">
                <wp:simplePos x="0" y="0"/>
                <wp:positionH relativeFrom="column">
                  <wp:posOffset>3210338</wp:posOffset>
                </wp:positionH>
                <wp:positionV relativeFrom="paragraph">
                  <wp:posOffset>128048</wp:posOffset>
                </wp:positionV>
                <wp:extent cx="1110449" cy="67421"/>
                <wp:effectExtent l="38100" t="0" r="13970" b="85090"/>
                <wp:wrapNone/>
                <wp:docPr id="685" name="Straight Arrow Connector 685"/>
                <wp:cNvGraphicFramePr/>
                <a:graphic xmlns:a="http://schemas.openxmlformats.org/drawingml/2006/main">
                  <a:graphicData uri="http://schemas.microsoft.com/office/word/2010/wordprocessingShape">
                    <wps:wsp>
                      <wps:cNvCnPr/>
                      <wps:spPr>
                        <a:xfrm flipH="1">
                          <a:off x="0" y="0"/>
                          <a:ext cx="1110449" cy="6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7D512" id="Straight Arrow Connector 685" o:spid="_x0000_s1026" type="#_x0000_t32" style="position:absolute;margin-left:252.8pt;margin-top:10.1pt;width:87.45pt;height:5.3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" strokecolor="#0097ae [3044]">
                <v:stroke endarrow="block"/>
              </v:shape>
            </w:pict>
          </mc:Fallback>
        </mc:AlternateContent>
      </w:r>
    </w:p>
    <w:p w:rsidR="006E3C4C" w:rsidRDefault="00A6359A" w:rsidP="006659B7">
      <w:r>
        <w:rPr>
          <w:noProof/>
        </w:rPr>
        <mc:AlternateContent>
          <mc:Choice Requires="wps">
            <w:drawing>
              <wp:anchor distT="0" distB="0" distL="114300" distR="114300" simplePos="0" relativeHeight="252035072" behindDoc="0" locked="0" layoutInCell="1" allowOverlap="1" wp14:anchorId="37EE6303" wp14:editId="4F594102">
                <wp:simplePos x="0" y="0"/>
                <wp:positionH relativeFrom="column">
                  <wp:posOffset>-348477</wp:posOffset>
                </wp:positionH>
                <wp:positionV relativeFrom="paragraph">
                  <wp:posOffset>201488</wp:posOffset>
                </wp:positionV>
                <wp:extent cx="1364974" cy="410817"/>
                <wp:effectExtent l="0" t="0" r="0" b="8890"/>
                <wp:wrapNone/>
                <wp:docPr id="691" name="Text Box 691"/>
                <wp:cNvGraphicFramePr/>
                <a:graphic xmlns:a="http://schemas.openxmlformats.org/drawingml/2006/main">
                  <a:graphicData uri="http://schemas.microsoft.com/office/word/2010/wordprocessingShape">
                    <wps:wsp>
                      <wps:cNvSpPr txBox="1"/>
                      <wps:spPr>
                        <a:xfrm>
                          <a:off x="0" y="0"/>
                          <a:ext cx="1364974" cy="410817"/>
                        </a:xfrm>
                        <a:prstGeom prst="rect">
                          <a:avLst/>
                        </a:prstGeom>
                        <a:noFill/>
                        <a:ln>
                          <a:noFill/>
                        </a:ln>
                        <a:effectLst/>
                      </wps:spPr>
                      <wps:txbx>
                        <w:txbxContent>
                          <w:p w:rsidR="008614C8" w:rsidRPr="006E3C4C" w:rsidRDefault="008614C8" w:rsidP="00A6359A">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Send the password recovery to the </w:t>
                            </w:r>
                            <w:proofErr w:type="spellStart"/>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registed</w:t>
                            </w:r>
                            <w:proofErr w:type="spellEnd"/>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6303" id="Text Box 691" o:spid="_x0000_s1072" type="#_x0000_t202" style="position:absolute;margin-left:-27.45pt;margin-top:15.85pt;width:107.5pt;height:32.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" filled="f" stroked="f">
                <v:textbox>
                  <w:txbxContent>
                    <w:p w:rsidR="008614C8" w:rsidRPr="006E3C4C" w:rsidRDefault="008614C8" w:rsidP="00A6359A">
                      <w:pPr>
                        <w:jc w:val="center"/>
                        <w:rPr>
                          <w:color w:val="0D594F" w:themeColor="accent6" w:themeShade="80"/>
                          <w:sz w:val="1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Send the password recovery to the </w:t>
                      </w:r>
                      <w:proofErr w:type="spellStart"/>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registed</w:t>
                      </w:r>
                      <w:proofErr w:type="spellEnd"/>
                      <w:r>
                        <w:rPr>
                          <w:color w:val="0D594F" w:themeColor="accent6" w:themeShade="80"/>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 address.</w:t>
                      </w:r>
                    </w:p>
                  </w:txbxContent>
                </v:textbox>
              </v:shape>
            </w:pict>
          </mc:Fallback>
        </mc:AlternateContent>
      </w:r>
      <w:r>
        <w:rPr>
          <w:noProof/>
          <w:lang w:eastAsia="zh-CN"/>
        </w:rPr>
        <mc:AlternateContent>
          <mc:Choice Requires="wps">
            <w:drawing>
              <wp:anchor distT="0" distB="0" distL="114300" distR="114300" simplePos="0" relativeHeight="252030976" behindDoc="0" locked="0" layoutInCell="1" allowOverlap="1" wp14:anchorId="06363D20" wp14:editId="69D3985D">
                <wp:simplePos x="0" y="0"/>
                <wp:positionH relativeFrom="column">
                  <wp:posOffset>1149626</wp:posOffset>
                </wp:positionH>
                <wp:positionV relativeFrom="paragraph">
                  <wp:posOffset>142294</wp:posOffset>
                </wp:positionV>
                <wp:extent cx="1010202" cy="92765"/>
                <wp:effectExtent l="0" t="57150" r="19050" b="21590"/>
                <wp:wrapNone/>
                <wp:docPr id="689" name="Straight Arrow Connector 689"/>
                <wp:cNvGraphicFramePr/>
                <a:graphic xmlns:a="http://schemas.openxmlformats.org/drawingml/2006/main">
                  <a:graphicData uri="http://schemas.microsoft.com/office/word/2010/wordprocessingShape">
                    <wps:wsp>
                      <wps:cNvCnPr/>
                      <wps:spPr>
                        <a:xfrm flipV="1">
                          <a:off x="0" y="0"/>
                          <a:ext cx="1010202" cy="92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92915" id="Straight Arrow Connector 689" o:spid="_x0000_s1026" type="#_x0000_t32" style="position:absolute;margin-left:90.5pt;margin-top:11.2pt;width:79.55pt;height:7.3pt;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" strokecolor="#0097ae [3044]">
                <v:stroke endarrow="block"/>
              </v:shape>
            </w:pict>
          </mc:Fallback>
        </mc:AlternateContent>
      </w:r>
    </w:p>
    <w:p w:rsidR="006E3C4C" w:rsidRDefault="006E3C4C" w:rsidP="006659B7"/>
    <w:p w:rsidR="006E3C4C" w:rsidRDefault="006E3C4C" w:rsidP="006659B7"/>
    <w:p w:rsidR="006E3C4C" w:rsidRDefault="006E3C4C" w:rsidP="006659B7"/>
    <w:p w:rsidR="006E3C4C" w:rsidRDefault="006E3C4C" w:rsidP="006659B7"/>
    <w:p w:rsidR="00615A9E" w:rsidRDefault="006659B7" w:rsidP="006E3C4C">
      <w:pPr>
        <w:jc w:val="center"/>
      </w:pPr>
      <w:r>
        <w:t>This is the login interface. User can either use their email address to sign in and register. They can choose to login via Facebook or Google too.</w:t>
      </w:r>
    </w:p>
    <w:p w:rsidR="006659B7" w:rsidRDefault="006659B7" w:rsidP="006659B7">
      <w:pPr>
        <w:jc w:val="center"/>
      </w:pPr>
    </w:p>
    <w:p w:rsidR="006659B7" w:rsidRDefault="006659B7" w:rsidP="006659B7">
      <w:pPr>
        <w:jc w:val="center"/>
      </w:pPr>
    </w:p>
    <w:p w:rsidR="006659B7" w:rsidRDefault="006659B7" w:rsidP="006659B7">
      <w:pPr>
        <w:jc w:val="center"/>
      </w:pPr>
    </w:p>
    <w:p w:rsidR="006659B7" w:rsidRDefault="006659B7" w:rsidP="006659B7">
      <w:pPr>
        <w:jc w:val="center"/>
      </w:pPr>
    </w:p>
    <w:p w:rsidR="006659B7" w:rsidRDefault="006659B7" w:rsidP="006659B7">
      <w:pPr>
        <w:jc w:val="center"/>
      </w:pPr>
    </w:p>
    <w:p w:rsidR="006659B7" w:rsidRDefault="006659B7" w:rsidP="006659B7">
      <w:pPr>
        <w:jc w:val="center"/>
      </w:pPr>
    </w:p>
    <w:p w:rsidR="006659B7" w:rsidRDefault="008614C8" w:rsidP="006659B7">
      <w:pPr>
        <w:jc w:val="center"/>
      </w:pPr>
      <w:r>
        <w:rPr>
          <w:noProof/>
          <w:lang w:eastAsia="zh-CN"/>
        </w:rPr>
        <w:lastRenderedPageBreak/>
        <mc:AlternateContent>
          <mc:Choice Requires="wpg">
            <w:drawing>
              <wp:anchor distT="0" distB="0" distL="114300" distR="114300" simplePos="0" relativeHeight="252037120" behindDoc="0" locked="0" layoutInCell="1" allowOverlap="1" wp14:anchorId="2D33700B" wp14:editId="295E1935">
                <wp:simplePos x="0" y="0"/>
                <wp:positionH relativeFrom="column">
                  <wp:posOffset>3203133</wp:posOffset>
                </wp:positionH>
                <wp:positionV relativeFrom="paragraph">
                  <wp:posOffset>72003</wp:posOffset>
                </wp:positionV>
                <wp:extent cx="2194560" cy="4281805"/>
                <wp:effectExtent l="0" t="0" r="0" b="4445"/>
                <wp:wrapNone/>
                <wp:docPr id="680" name="Group 680"/>
                <wp:cNvGraphicFramePr/>
                <a:graphic xmlns:a="http://schemas.openxmlformats.org/drawingml/2006/main">
                  <a:graphicData uri="http://schemas.microsoft.com/office/word/2010/wordprocessingGroup">
                    <wpg:wgp>
                      <wpg:cNvGrpSpPr/>
                      <wpg:grpSpPr>
                        <a:xfrm>
                          <a:off x="0" y="0"/>
                          <a:ext cx="2194560" cy="4281805"/>
                          <a:chOff x="0" y="0"/>
                          <a:chExt cx="2194560" cy="4281805"/>
                        </a:xfrm>
                      </wpg:grpSpPr>
                      <wpg:grpSp>
                        <wpg:cNvPr id="648" name="Group 648"/>
                        <wpg:cNvGrpSpPr/>
                        <wpg:grpSpPr>
                          <a:xfrm>
                            <a:off x="0" y="0"/>
                            <a:ext cx="2194560" cy="4281805"/>
                            <a:chOff x="0" y="0"/>
                            <a:chExt cx="2194560" cy="4281805"/>
                          </a:xfrm>
                        </wpg:grpSpPr>
                        <pic:pic xmlns:pic="http://schemas.openxmlformats.org/drawingml/2006/picture">
                          <pic:nvPicPr>
                            <pic:cNvPr id="649" name="Picture 649"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650" name="Rectangle 650"/>
                          <wps:cNvSpPr/>
                          <wps:spPr>
                            <a:xfrm>
                              <a:off x="107245" y="445911"/>
                              <a:ext cx="1937657" cy="33816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Rectangle 651"/>
                          <wps:cNvSpPr/>
                          <wps:spPr>
                            <a:xfrm>
                              <a:off x="107245" y="445911"/>
                              <a:ext cx="1937022" cy="275772"/>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2" name="Group 652"/>
                          <wpg:cNvGrpSpPr/>
                          <wpg:grpSpPr>
                            <a:xfrm>
                              <a:off x="158045" y="508000"/>
                              <a:ext cx="233464" cy="167692"/>
                              <a:chOff x="0" y="0"/>
                              <a:chExt cx="295275" cy="212185"/>
                            </a:xfrm>
                          </wpg:grpSpPr>
                          <wps:wsp>
                            <wps:cNvPr id="653" name="Rounded Rectangle 653"/>
                            <wps:cNvSpPr/>
                            <wps:spPr>
                              <a:xfrm>
                                <a:off x="0" y="0"/>
                                <a:ext cx="295275" cy="212185"/>
                              </a:xfrm>
                              <a:prstGeom prst="roundRect">
                                <a:avLst/>
                              </a:prstGeom>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Straight Connector 654"/>
                            <wps:cNvCnPr/>
                            <wps:spPr>
                              <a:xfrm>
                                <a:off x="71337" y="45396"/>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a:off x="71337" y="100519"/>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a:off x="71337" y="152400"/>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7" name="Picture 65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08000" y="993423"/>
                              <a:ext cx="1183005" cy="923925"/>
                            </a:xfrm>
                            <a:prstGeom prst="rect">
                              <a:avLst/>
                            </a:prstGeom>
                          </pic:spPr>
                        </pic:pic>
                        <wps:wsp>
                          <wps:cNvPr id="658" name="Text Box 2"/>
                          <wps:cNvSpPr txBox="1">
                            <a:spLocks noChangeArrowheads="1"/>
                          </wps:cNvSpPr>
                          <wps:spPr bwMode="auto">
                            <a:xfrm>
                              <a:off x="705556" y="671689"/>
                              <a:ext cx="881269" cy="326390"/>
                            </a:xfrm>
                            <a:prstGeom prst="rect">
                              <a:avLst/>
                            </a:prstGeom>
                            <a:noFill/>
                            <a:ln w="9525">
                              <a:noFill/>
                              <a:miter lim="800000"/>
                              <a:headEnd/>
                              <a:tailEnd/>
                            </a:ln>
                          </wps:spPr>
                          <wps:txbx>
                            <w:txbxContent>
                              <w:p w:rsidR="008614C8" w:rsidRPr="00301324" w:rsidRDefault="008614C8" w:rsidP="008614C8">
                                <w:pPr>
                                  <w:rPr>
                                    <w:b/>
                                    <w:color w:val="0D0D0D" w:themeColor="text1" w:themeTint="F2"/>
                                    <w:sz w:val="22"/>
                                  </w:rPr>
                                </w:pPr>
                                <w:r>
                                  <w:rPr>
                                    <w:b/>
                                    <w:color w:val="0D0D0D" w:themeColor="text1" w:themeTint="F2"/>
                                  </w:rPr>
                                  <w:t>Issac Chua</w:t>
                                </w:r>
                              </w:p>
                            </w:txbxContent>
                          </wps:txbx>
                          <wps:bodyPr rot="0" vert="horz" wrap="square" lIns="91440" tIns="45720" rIns="91440" bIns="45720" anchor="t" anchorCtr="0">
                            <a:noAutofit/>
                          </wps:bodyPr>
                        </wps:wsp>
                        <wpg:grpSp>
                          <wpg:cNvPr id="659" name="Group 659"/>
                          <wpg:cNvGrpSpPr/>
                          <wpg:grpSpPr>
                            <a:xfrm>
                              <a:off x="457200" y="2477911"/>
                              <a:ext cx="1280984" cy="888661"/>
                              <a:chOff x="-20595" y="0"/>
                              <a:chExt cx="1280984" cy="888661"/>
                            </a:xfrm>
                          </wpg:grpSpPr>
                          <wpg:grpSp>
                            <wpg:cNvPr id="660" name="Group 660"/>
                            <wpg:cNvGrpSpPr/>
                            <wpg:grpSpPr>
                              <a:xfrm>
                                <a:off x="4175" y="87682"/>
                                <a:ext cx="1185948" cy="800979"/>
                                <a:chOff x="0" y="0"/>
                                <a:chExt cx="1185948" cy="800979"/>
                              </a:xfrm>
                            </wpg:grpSpPr>
                            <wps:wsp>
                              <wps:cNvPr id="661" name="Rectangle 661"/>
                              <wps:cNvSpPr/>
                              <wps:spPr>
                                <a:xfrm>
                                  <a:off x="2088" y="0"/>
                                  <a:ext cx="1183860" cy="239395"/>
                                </a:xfrm>
                                <a:prstGeom prst="rect">
                                  <a:avLst/>
                                </a:prstGeom>
                                <a:solidFill>
                                  <a:schemeClr val="accent6">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2088" y="281836"/>
                                  <a:ext cx="1183640" cy="239395"/>
                                </a:xfrm>
                                <a:prstGeom prst="rect">
                                  <a:avLst/>
                                </a:prstGeom>
                                <a:solidFill>
                                  <a:srgbClr val="169E8E"/>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0" y="561584"/>
                                  <a:ext cx="1183640" cy="239395"/>
                                </a:xfrm>
                                <a:prstGeom prst="rect">
                                  <a:avLst/>
                                </a:prstGeom>
                                <a:solidFill>
                                  <a:schemeClr val="accent6">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4" name="Group 664"/>
                            <wpg:cNvGrpSpPr/>
                            <wpg:grpSpPr>
                              <a:xfrm>
                                <a:off x="-20595" y="0"/>
                                <a:ext cx="1280984" cy="865297"/>
                                <a:chOff x="-20595" y="0"/>
                                <a:chExt cx="1280984" cy="865297"/>
                              </a:xfrm>
                            </wpg:grpSpPr>
                            <wps:wsp>
                              <wps:cNvPr id="665" name="Text Box 2"/>
                              <wps:cNvSpPr txBox="1">
                                <a:spLocks noChangeArrowheads="1"/>
                              </wps:cNvSpPr>
                              <wps:spPr bwMode="auto">
                                <a:xfrm>
                                  <a:off x="4176" y="0"/>
                                  <a:ext cx="1241646" cy="303901"/>
                                </a:xfrm>
                                <a:prstGeom prst="rect">
                                  <a:avLst/>
                                </a:prstGeom>
                                <a:noFill/>
                                <a:ln w="9525">
                                  <a:noFill/>
                                  <a:miter lim="800000"/>
                                  <a:headEnd/>
                                  <a:tailEnd/>
                                </a:ln>
                              </wps:spPr>
                              <wps:txbx>
                                <w:txbxContent>
                                  <w:p w:rsidR="008614C8" w:rsidRPr="005E119F" w:rsidRDefault="008614C8" w:rsidP="008614C8">
                                    <w:pPr>
                                      <w:rPr>
                                        <w:b/>
                                        <w:color w:val="FFFFFF" w:themeColor="background1"/>
                                        <w:sz w:val="22"/>
                                      </w:rPr>
                                    </w:pPr>
                                    <w:r>
                                      <w:rPr>
                                        <w:b/>
                                        <w:color w:val="FFFFFF" w:themeColor="background1"/>
                                      </w:rPr>
                                      <w:t>View statements</w:t>
                                    </w:r>
                                  </w:p>
                                </w:txbxContent>
                              </wps:txbx>
                              <wps:bodyPr rot="0" vert="horz" wrap="square" lIns="91440" tIns="45720" rIns="91440" bIns="45720" anchor="t" anchorCtr="0">
                                <a:noAutofit/>
                              </wps:bodyPr>
                            </wps:wsp>
                            <wps:wsp>
                              <wps:cNvPr id="666" name="Text Box 2"/>
                              <wps:cNvSpPr txBox="1">
                                <a:spLocks noChangeArrowheads="1"/>
                              </wps:cNvSpPr>
                              <wps:spPr bwMode="auto">
                                <a:xfrm>
                                  <a:off x="4176" y="283923"/>
                                  <a:ext cx="1183640" cy="303530"/>
                                </a:xfrm>
                                <a:prstGeom prst="rect">
                                  <a:avLst/>
                                </a:prstGeom>
                                <a:noFill/>
                                <a:ln w="9525">
                                  <a:noFill/>
                                  <a:miter lim="800000"/>
                                  <a:headEnd/>
                                  <a:tailEnd/>
                                </a:ln>
                              </wps:spPr>
                              <wps:txbx>
                                <w:txbxContent>
                                  <w:p w:rsidR="008614C8" w:rsidRPr="005E119F" w:rsidRDefault="008614C8" w:rsidP="008614C8">
                                    <w:pPr>
                                      <w:jc w:val="center"/>
                                      <w:rPr>
                                        <w:b/>
                                        <w:color w:val="FFFFFF" w:themeColor="background1"/>
                                        <w:sz w:val="22"/>
                                      </w:rPr>
                                    </w:pPr>
                                    <w:r>
                                      <w:rPr>
                                        <w:b/>
                                        <w:color w:val="FFFFFF" w:themeColor="background1"/>
                                      </w:rPr>
                                      <w:t>Add statement</w:t>
                                    </w:r>
                                  </w:p>
                                </w:txbxContent>
                              </wps:txbx>
                              <wps:bodyPr rot="0" vert="horz" wrap="square" lIns="91440" tIns="45720" rIns="91440" bIns="45720" anchor="t" anchorCtr="0">
                                <a:noAutofit/>
                              </wps:bodyPr>
                            </wps:wsp>
                            <wps:wsp>
                              <wps:cNvPr id="667" name="Text Box 2"/>
                              <wps:cNvSpPr txBox="1">
                                <a:spLocks noChangeArrowheads="1"/>
                              </wps:cNvSpPr>
                              <wps:spPr bwMode="auto">
                                <a:xfrm>
                                  <a:off x="-20595" y="561396"/>
                                  <a:ext cx="1280984" cy="303901"/>
                                </a:xfrm>
                                <a:prstGeom prst="rect">
                                  <a:avLst/>
                                </a:prstGeom>
                                <a:noFill/>
                                <a:ln w="9525">
                                  <a:noFill/>
                                  <a:miter lim="800000"/>
                                  <a:headEnd/>
                                  <a:tailEnd/>
                                </a:ln>
                              </wps:spPr>
                              <wps:txbx>
                                <w:txbxContent>
                                  <w:p w:rsidR="008614C8" w:rsidRPr="00301324" w:rsidRDefault="008614C8" w:rsidP="008614C8">
                                    <w:pPr>
                                      <w:rPr>
                                        <w:b/>
                                        <w:color w:val="FFFFFF" w:themeColor="background1"/>
                                      </w:rPr>
                                    </w:pPr>
                                    <w:r w:rsidRPr="00301324">
                                      <w:rPr>
                                        <w:b/>
                                        <w:color w:val="FFFFFF" w:themeColor="background1"/>
                                        <w:sz w:val="18"/>
                                      </w:rPr>
                                      <w:t>R</w:t>
                                    </w:r>
                                    <w:r>
                                      <w:rPr>
                                        <w:b/>
                                        <w:color w:val="FFFFFF" w:themeColor="background1"/>
                                        <w:sz w:val="18"/>
                                      </w:rPr>
                                      <w:t xml:space="preserve">esolve </w:t>
                                    </w:r>
                                    <w:r w:rsidRPr="00301324">
                                      <w:rPr>
                                        <w:b/>
                                        <w:color w:val="FFFFFF" w:themeColor="background1"/>
                                        <w:sz w:val="18"/>
                                      </w:rPr>
                                      <w:t>statement</w:t>
                                    </w:r>
                                    <w:r>
                                      <w:rPr>
                                        <w:b/>
                                        <w:color w:val="FFFFFF" w:themeColor="background1"/>
                                        <w:sz w:val="18"/>
                                      </w:rPr>
                                      <w:t>s</w:t>
                                    </w:r>
                                  </w:p>
                                </w:txbxContent>
                              </wps:txbx>
                              <wps:bodyPr rot="0" vert="horz" wrap="square" lIns="91440" tIns="45720" rIns="91440" bIns="45720" anchor="t" anchorCtr="0">
                                <a:noAutofit/>
                              </wps:bodyPr>
                            </wps:wsp>
                          </wpg:grpSp>
                        </wpg:grpSp>
                        <wps:wsp>
                          <wps:cNvPr id="668" name="Text Box 2"/>
                          <wps:cNvSpPr txBox="1">
                            <a:spLocks noChangeArrowheads="1"/>
                          </wps:cNvSpPr>
                          <wps:spPr bwMode="auto">
                            <a:xfrm>
                              <a:off x="445911" y="1919111"/>
                              <a:ext cx="1258904" cy="326390"/>
                            </a:xfrm>
                            <a:prstGeom prst="rect">
                              <a:avLst/>
                            </a:prstGeom>
                            <a:noFill/>
                            <a:ln w="9525">
                              <a:noFill/>
                              <a:miter lim="800000"/>
                              <a:headEnd/>
                              <a:tailEnd/>
                            </a:ln>
                          </wps:spPr>
                          <wps:txbx>
                            <w:txbxContent>
                              <w:p w:rsidR="008614C8" w:rsidRPr="004465DF" w:rsidRDefault="008614C8" w:rsidP="008614C8">
                                <w:pPr>
                                  <w:rPr>
                                    <w:b/>
                                    <w:color w:val="auto"/>
                                    <w:sz w:val="22"/>
                                  </w:rPr>
                                </w:pPr>
                                <w:r>
                                  <w:rPr>
                                    <w:b/>
                                    <w:color w:val="auto"/>
                                  </w:rPr>
                                  <w:t>Current Balance:</w:t>
                                </w:r>
                              </w:p>
                            </w:txbxContent>
                          </wps:txbx>
                          <wps:bodyPr rot="0" vert="horz" wrap="square" lIns="91440" tIns="45720" rIns="91440" bIns="45720" anchor="t" anchorCtr="0">
                            <a:noAutofit/>
                          </wps:bodyPr>
                        </wps:wsp>
                        <wps:wsp>
                          <wps:cNvPr id="669" name="Text Box 2"/>
                          <wps:cNvSpPr txBox="1">
                            <a:spLocks noChangeArrowheads="1"/>
                          </wps:cNvSpPr>
                          <wps:spPr bwMode="auto">
                            <a:xfrm>
                              <a:off x="699911" y="2043289"/>
                              <a:ext cx="826168" cy="409073"/>
                            </a:xfrm>
                            <a:prstGeom prst="rect">
                              <a:avLst/>
                            </a:prstGeom>
                            <a:noFill/>
                            <a:ln w="9525">
                              <a:noFill/>
                              <a:miter lim="800000"/>
                              <a:headEnd/>
                              <a:tailEnd/>
                            </a:ln>
                          </wps:spPr>
                          <wps:txbx>
                            <w:txbxContent>
                              <w:p w:rsidR="008614C8" w:rsidRPr="003C6CC9" w:rsidRDefault="008614C8" w:rsidP="008614C8">
                                <w:pPr>
                                  <w:rPr>
                                    <w:b/>
                                    <w:color w:val="auto"/>
                                    <w:sz w:val="36"/>
                                  </w:rPr>
                                </w:pPr>
                                <w:r w:rsidRPr="003C6CC9">
                                  <w:rPr>
                                    <w:b/>
                                    <w:color w:val="auto"/>
                                    <w:sz w:val="32"/>
                                  </w:rPr>
                                  <w:t>$25.50</w:t>
                                </w:r>
                              </w:p>
                            </w:txbxContent>
                          </wps:txbx>
                          <wps:bodyPr rot="0" vert="horz" wrap="square" lIns="91440" tIns="45720" rIns="91440" bIns="45720" anchor="t" anchorCtr="0">
                            <a:noAutofit/>
                          </wps:bodyPr>
                        </wps:wsp>
                      </wpg:grpSp>
                      <wps:wsp>
                        <wps:cNvPr id="670" name="Rectangle 670"/>
                        <wps:cNvSpPr/>
                        <wps:spPr>
                          <a:xfrm>
                            <a:off x="103322" y="712922"/>
                            <a:ext cx="1403927" cy="3117215"/>
                          </a:xfrm>
                          <a:prstGeom prst="rect">
                            <a:avLst/>
                          </a:prstGeom>
                          <a:solidFill>
                            <a:schemeClr val="tx1">
                              <a:lumMod val="75000"/>
                              <a:lumOff val="25000"/>
                              <a:alpha val="88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Text Box 2"/>
                        <wps:cNvSpPr txBox="1">
                          <a:spLocks noChangeArrowheads="1"/>
                        </wps:cNvSpPr>
                        <wps:spPr bwMode="auto">
                          <a:xfrm>
                            <a:off x="61993" y="653512"/>
                            <a:ext cx="537694" cy="268407"/>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sidRPr="00621AA9">
                                <w:rPr>
                                  <w:color w:val="D9D9D9" w:themeColor="background1" w:themeShade="D9"/>
                                  <w:sz w:val="16"/>
                                </w:rPr>
                                <w:t>Home</w:t>
                              </w:r>
                            </w:p>
                          </w:txbxContent>
                        </wps:txbx>
                        <wps:bodyPr rot="0" vert="horz" wrap="square" lIns="91440" tIns="45720" rIns="91440" bIns="45720" anchor="t" anchorCtr="0">
                          <a:noAutofit/>
                        </wps:bodyPr>
                      </wps:wsp>
                      <wps:wsp>
                        <wps:cNvPr id="672" name="Text Box 2"/>
                        <wps:cNvSpPr txBox="1">
                          <a:spLocks noChangeArrowheads="1"/>
                        </wps:cNvSpPr>
                        <wps:spPr bwMode="auto">
                          <a:xfrm>
                            <a:off x="59410" y="1077133"/>
                            <a:ext cx="1276027" cy="290830"/>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sidRPr="00621AA9">
                                <w:rPr>
                                  <w:color w:val="D9D9D9" w:themeColor="background1" w:themeShade="D9"/>
                                  <w:sz w:val="16"/>
                                </w:rPr>
                                <w:t>Account settings</w:t>
                              </w:r>
                            </w:p>
                          </w:txbxContent>
                        </wps:txbx>
                        <wps:bodyPr rot="0" vert="horz" wrap="square" lIns="91440" tIns="45720" rIns="91440" bIns="45720" anchor="t" anchorCtr="0">
                          <a:noAutofit/>
                        </wps:bodyPr>
                      </wps:wsp>
                      <wps:wsp>
                        <wps:cNvPr id="673" name="Text Box 2"/>
                        <wps:cNvSpPr txBox="1">
                          <a:spLocks noChangeArrowheads="1"/>
                        </wps:cNvSpPr>
                        <wps:spPr bwMode="auto">
                          <a:xfrm>
                            <a:off x="61993" y="1232116"/>
                            <a:ext cx="1101189" cy="290830"/>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 xml:space="preserve">Notification </w:t>
                              </w:r>
                              <w:r w:rsidRPr="00621AA9">
                                <w:rPr>
                                  <w:color w:val="D9D9D9" w:themeColor="background1" w:themeShade="D9"/>
                                  <w:sz w:val="16"/>
                                </w:rPr>
                                <w:t>settings</w:t>
                              </w:r>
                            </w:p>
                          </w:txbxContent>
                        </wps:txbx>
                        <wps:bodyPr rot="0" vert="horz" wrap="square" lIns="91440" tIns="45720" rIns="91440" bIns="45720" anchor="t" anchorCtr="0">
                          <a:noAutofit/>
                        </wps:bodyPr>
                      </wps:wsp>
                      <wps:wsp>
                        <wps:cNvPr id="674" name="Text Box 2"/>
                        <wps:cNvSpPr txBox="1">
                          <a:spLocks noChangeArrowheads="1"/>
                        </wps:cNvSpPr>
                        <wps:spPr bwMode="auto">
                          <a:xfrm>
                            <a:off x="67159" y="803329"/>
                            <a:ext cx="951345" cy="290946"/>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Add new friend</w:t>
                              </w:r>
                            </w:p>
                          </w:txbxContent>
                        </wps:txbx>
                        <wps:bodyPr rot="0" vert="horz" wrap="square" lIns="91440" tIns="45720" rIns="91440" bIns="45720" anchor="t" anchorCtr="0">
                          <a:noAutofit/>
                        </wps:bodyPr>
                      </wps:wsp>
                      <wps:wsp>
                        <wps:cNvPr id="675" name="Text Box 2"/>
                        <wps:cNvSpPr txBox="1">
                          <a:spLocks noChangeArrowheads="1"/>
                        </wps:cNvSpPr>
                        <wps:spPr bwMode="auto">
                          <a:xfrm>
                            <a:off x="59410" y="945397"/>
                            <a:ext cx="1357746" cy="290946"/>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Remove existing friend</w:t>
                              </w:r>
                            </w:p>
                          </w:txbxContent>
                        </wps:txbx>
                        <wps:bodyPr rot="0" vert="horz" wrap="square" lIns="91440" tIns="45720" rIns="91440" bIns="45720" anchor="t" anchorCtr="0">
                          <a:noAutofit/>
                        </wps:bodyPr>
                      </wps:wsp>
                      <wps:wsp>
                        <wps:cNvPr id="676" name="Text Box 2"/>
                        <wps:cNvSpPr txBox="1">
                          <a:spLocks noChangeArrowheads="1"/>
                        </wps:cNvSpPr>
                        <wps:spPr bwMode="auto">
                          <a:xfrm>
                            <a:off x="64576" y="1376767"/>
                            <a:ext cx="951345" cy="290946"/>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Email invitation</w:t>
                              </w:r>
                            </w:p>
                          </w:txbxContent>
                        </wps:txbx>
                        <wps:bodyPr rot="0" vert="horz" wrap="square" lIns="91440" tIns="45720" rIns="91440" bIns="45720" anchor="t" anchorCtr="0">
                          <a:noAutofit/>
                        </wps:bodyPr>
                      </wps:wsp>
                      <wps:wsp>
                        <wps:cNvPr id="677" name="Text Box 2"/>
                        <wps:cNvSpPr txBox="1">
                          <a:spLocks noChangeArrowheads="1"/>
                        </wps:cNvSpPr>
                        <wps:spPr bwMode="auto">
                          <a:xfrm>
                            <a:off x="67159" y="1526583"/>
                            <a:ext cx="951230" cy="290830"/>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Rate this app!</w:t>
                              </w:r>
                            </w:p>
                          </w:txbxContent>
                        </wps:txbx>
                        <wps:bodyPr rot="0" vert="horz" wrap="square" lIns="91440" tIns="45720" rIns="91440" bIns="45720" anchor="t" anchorCtr="0">
                          <a:noAutofit/>
                        </wps:bodyPr>
                      </wps:wsp>
                      <wps:wsp>
                        <wps:cNvPr id="678" name="Text Box 2"/>
                        <wps:cNvSpPr txBox="1">
                          <a:spLocks noChangeArrowheads="1"/>
                        </wps:cNvSpPr>
                        <wps:spPr bwMode="auto">
                          <a:xfrm>
                            <a:off x="67159" y="1671234"/>
                            <a:ext cx="951345" cy="290946"/>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Contact us</w:t>
                              </w:r>
                            </w:p>
                          </w:txbxContent>
                        </wps:txbx>
                        <wps:bodyPr rot="0" vert="horz" wrap="square" lIns="91440" tIns="45720" rIns="91440" bIns="45720" anchor="t" anchorCtr="0">
                          <a:noAutofit/>
                        </wps:bodyPr>
                      </wps:wsp>
                      <wps:wsp>
                        <wps:cNvPr id="679" name="Text Box 2"/>
                        <wps:cNvSpPr txBox="1">
                          <a:spLocks noChangeArrowheads="1"/>
                        </wps:cNvSpPr>
                        <wps:spPr bwMode="auto">
                          <a:xfrm>
                            <a:off x="80074" y="1823634"/>
                            <a:ext cx="951345" cy="290946"/>
                          </a:xfrm>
                          <a:prstGeom prst="rect">
                            <a:avLst/>
                          </a:prstGeom>
                          <a:noFill/>
                          <a:ln w="9525">
                            <a:noFill/>
                            <a:miter lim="800000"/>
                            <a:headEnd/>
                            <a:tailEnd/>
                          </a:ln>
                        </wps:spPr>
                        <wps:txbx>
                          <w:txbxContent>
                            <w:p w:rsidR="008614C8" w:rsidRPr="00621AA9" w:rsidRDefault="008614C8" w:rsidP="008614C8">
                              <w:pPr>
                                <w:rPr>
                                  <w:color w:val="D9D9D9" w:themeColor="background1" w:themeShade="D9"/>
                                  <w:sz w:val="18"/>
                                </w:rPr>
                              </w:pPr>
                              <w:r>
                                <w:rPr>
                                  <w:color w:val="D9D9D9" w:themeColor="background1" w:themeShade="D9"/>
                                  <w:sz w:val="16"/>
                                </w:rPr>
                                <w:t>Log out</w:t>
                              </w:r>
                            </w:p>
                          </w:txbxContent>
                        </wps:txbx>
                        <wps:bodyPr rot="0" vert="horz" wrap="square" lIns="91440" tIns="45720" rIns="91440" bIns="45720" anchor="t" anchorCtr="0">
                          <a:noAutofit/>
                        </wps:bodyPr>
                      </wps:wsp>
                    </wpg:wgp>
                  </a:graphicData>
                </a:graphic>
              </wp:anchor>
            </w:drawing>
          </mc:Choice>
          <mc:Fallback>
            <w:pict>
              <v:group w14:anchorId="2D33700B" id="Group 680" o:spid="_x0000_s1073" style="position:absolute;left:0;text-align:left;margin-left:252.2pt;margin-top:5.65pt;width:172.8pt;height:337.15pt;z-index:252037120" coordsize="21945,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">
                <v:group id="Group 648" o:spid="_x0000_s1074"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shape id="Picture 649" o:spid="_x0000_s1075"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Mqy3CAAAA3AAAAA8AAABkcnMvZG93bnJldi54bWxEj0FrwkAUhO9C/8PyCr3ppqVoGt2EUhr0&#10;qi09P3afSdrs27i71fjvXUHwOMzMN8yqGm0vjuRD51jB8ywDQayd6bhR8P1VT3MQISIb7B2TgjMF&#10;qMqHyQoL4068peMuNiJBOBSooI1xKKQMuiWLYeYG4uTtnbcYk/SNNB5PCW57+ZJlc2mx47TQ4kAf&#10;Lem/3b9VwOcDd1rna/xpPu2B60Wof71ST4/j+xJEpDHew7f2xiiYv77B9Uw6ArK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TKstwgAAANwAAAAPAAAAAAAAAAAAAAAAAJ8C&#10;AABkcnMvZG93bnJldi54bWxQSwUGAAAAAAQABAD3AAAAjgMAAAAA&#10;">
                    <v:imagedata r:id="rId13" o:title="android-blank"/>
                    <v:path arrowok="t"/>
                  </v:shape>
                  <v:rect id="Rectangle 650" o:spid="_x0000_s1076" style="position:absolute;left:1072;top:4459;width:19377;height:3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Cg8IA&#10;AADcAAAADwAAAGRycy9kb3ducmV2LnhtbERPyW7CMBC9V+IfrEHqrXEoCqA0BqEKEO2NJT2P4mkS&#10;NR4H20D69/WhEsentxerwXTiRs63lhVMkhQEcWV1y7WC82n7sgDhA7LGzjIp+CUPq+XoqcBc2zsf&#10;6HYMtYgh7HNU0ITQ51L6qiGDPrE9ceS+rTMYInS11A7vMdx08jVNZ9Jgy7GhwZ7eG6p+jlej4JrN&#10;PzbD12U3LdNy/ll22T7seqWex8P6DUSgITzE/+69VjDL4vx4Jh4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sKDwgAAANwAAAAPAAAAAAAAAAAAAAAAAJgCAABkcnMvZG93&#10;bnJldi54bWxQSwUGAAAAAAQABAD1AAAAhwMAAAAA&#10;" fillcolor="white [3212]" stroked="f" strokeweight="2pt"/>
                  <v:rect id="Rectangle 651" o:spid="_x0000_s1077" style="position:absolute;left:1072;top:4459;width:19370;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J8QA&#10;AADcAAAADwAAAGRycy9kb3ducmV2LnhtbESP3YrCMBSE7xd8h3CEvRFNu2CRahQRBBcWwR/w9tgc&#10;22pzUpto69tvFoS9HGbmG2a26EwlntS40rKCeBSBIM6sLjlXcDyshxMQziNrrCyTghc5WMx7HzNM&#10;tW15R8+9z0WAsEtRQeF9nUrpsoIMupGtiYN3sY1BH2STS91gG+Cmkl9RlEiDJYeFAmtaFZTd9g+j&#10;YH09fcvt4HFfSZ3Yc7z78e04U+qz3y2nIDx1/j/8bm+0gmQcw9+Zc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OCfEAAAA3AAAAA8AAAAAAAAAAAAAAAAAmAIAAGRycy9k&#10;b3ducmV2LnhtbFBLBQYAAAAABAAEAPUAAACJAwAAAAA=&#10;" fillcolor="#5fe7d5 [1945]" stroked="f" strokeweight="2pt"/>
                  <v:group id="Group 652" o:spid="_x0000_s1078" style="position:absolute;left:1580;top:5080;width:2335;height:1676" coordsize="295275,212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roundrect id="Rounded Rectangle 653" o:spid="_x0000_s1079" style="position:absolute;width:295275;height:2121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BYlMQA&#10;AADcAAAADwAAAGRycy9kb3ducmV2LnhtbESPzWrCQBSF94W+w3AFN0Un2ppI6iilECjuGl1kecnc&#10;JsHMnZCZJtGnd4RCl4fz83F2h8m0YqDeNZYVrJYRCOLS6oYrBedTttiCcB5ZY2uZFFzJwWH//LTD&#10;VNuRv2nIfSXCCLsUFdTed6mUrqzJoFvajjh4P7Y36IPsK6l7HMO4aeU6imJpsOFAqLGjz5rKS/5r&#10;AveFh+imi6RMjrxd3fK3ItsUSs1n08c7CE+T/w//tb+0gnjzCo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wWJTEAAAA3AAAAA8AAAAAAAAAAAAAAAAAmAIAAGRycy9k&#10;b3ducmV2LnhtbFBLBQYAAAAABAAEAPUAAACJAwAAAAA=&#10;" fillcolor="white [3201]" strokecolor="#1ab39f [3209]" strokeweight="1pt"/>
                    <v:line id="Straight Connector 654" o:spid="_x0000_s1080" style="position:absolute;visibility:visible;mso-wrap-style:square" from="71337,45396" to="223737,45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FC7cQAAADcAAAADwAAAGRycy9kb3ducmV2LnhtbESPQWvCQBSE74L/YXkFb7ppMWpTV7GC&#10;UqgXbaHXR/Y1SZt9G/JW3f77bqHgcZiZb5jlOrpWXaiXxrOB+0kGirj0tuHKwPvbbrwAJQHZYuuZ&#10;DPyQwHo1HCyxsP7KR7qcQqUShKVAA3UIXaG1lDU5lInviJP36XuHIcm+0rbHa4K7Vj9k2Uw7bDgt&#10;1NjRtqby+3R2BvLIh/ia7TuZ58/8IXpx+HoUY0Z3cfMEKlAMt/B/+8UamOVT+DuTjo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0ULtxAAAANwAAAAPAAAAAAAAAAAA&#10;AAAAAKECAABkcnMvZG93bnJldi54bWxQSwUGAAAAAAQABAD5AAAAkgMAAAAA&#10;" strokecolor="#138576 [2409]" strokeweight="2.25pt"/>
                    <v:line id="Straight Connector 655" o:spid="_x0000_s1081" style="position:absolute;visibility:visible;mso-wrap-style:square" from="71337,100519" to="223737,100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3ndsMAAADcAAAADwAAAGRycy9kb3ducmV2LnhtbESPQWvCQBSE74L/YXkFb7ppIVZTV7EF&#10;i6AXbcHrI/uapM2+DXlb3f57Vyh4HGbmG2axiq5VZ+ql8WzgcZKBIi69bbgy8PmxGc9ASUC22Hom&#10;A38ksFoOBwssrL/wgc7HUKkEYSnQQB1CV2gtZU0OZeI74uR9+d5hSLKvtO3xkuCu1U9ZNtUOG04L&#10;NXb0VlP5c/x1BvLI+7jL3jt5zl/5JHq2/56LMaOHuH4BFSiGe/i/vbUGpnkOtzPp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d53bDAAAA3AAAAA8AAAAAAAAAAAAA&#10;AAAAoQIAAGRycy9kb3ducmV2LnhtbFBLBQYAAAAABAAEAPkAAACRAwAAAAA=&#10;" strokecolor="#138576 [2409]" strokeweight="2.25pt"/>
                    <v:line id="Straight Connector 656" o:spid="_x0000_s1082" style="position:absolute;visibility:visible;mso-wrap-style:square" from="71337,152400" to="223737,15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95AcQAAADcAAAADwAAAGRycy9kb3ducmV2LnhtbESPQWvCQBSE7wX/w/KE3urGQqJNXcUW&#10;WgS9aAu9PrKvSdrs25C31e2/dwXB4zAz3zCLVXSdOtIgrWcD00kGirjytuXawOfH28MclARki51n&#10;MvBPAqvl6G6BpfUn3tPxEGqVICwlGmhC6EutpWrIoUx8T5y8bz84DEkOtbYDnhLcdfoxywrtsOW0&#10;0GBPrw1Vv4c/ZyCPvIvb7L2XWf7CX6Lnu58nMeZ+HNfPoALFcAtf2xtroMgLuJxJR0Av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T3kBxAAAANwAAAAPAAAAAAAAAAAA&#10;AAAAAKECAABkcnMvZG93bnJldi54bWxQSwUGAAAAAAQABAD5AAAAkgMAAAAA&#10;" strokecolor="#138576 [2409]" strokeweight="2.25pt"/>
                  </v:group>
                  <v:shape id="Picture 657" o:spid="_x0000_s1083" type="#_x0000_t75" style="position:absolute;left:5080;top:9934;width:11830;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h1eLHAAAA3AAAAA8AAABkcnMvZG93bnJldi54bWxEj09rwkAUxO9Cv8PyCl5ENw2oNbpKEQMe&#10;6sE/F2/P7DMJzb5Ns6vGfnpXEHocZuY3zGzRmkpcqXGlZQUfgwgEcWZ1ybmCwz7tf4JwHlljZZkU&#10;3MnBYv7WmWGi7Y23dN35XAQIuwQVFN7XiZQuK8igG9iaOHhn2xj0QTa51A3eAtxUMo6ikTRYclgo&#10;sKZlQdnP7mIUfMfpcTnW6arH8WGy+StPv+f9Sanue/s1BeGp9f/hV3utFYyGY3ieCUdAz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h1eLHAAAA3AAAAA8AAAAAAAAAAAAA&#10;AAAAnwIAAGRycy9kb3ducmV2LnhtbFBLBQYAAAAABAAEAPcAAACTAwAAAAA=&#10;">
                    <v:imagedata r:id="rId16" o:title=""/>
                    <v:path arrowok="t"/>
                  </v:shape>
                  <v:shape id="_x0000_s1084" type="#_x0000_t202" style="position:absolute;left:7055;top:6716;width:8813;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rsidR="008614C8" w:rsidRPr="00301324" w:rsidRDefault="008614C8" w:rsidP="008614C8">
                          <w:pPr>
                            <w:rPr>
                              <w:b/>
                              <w:color w:val="0D0D0D" w:themeColor="text1" w:themeTint="F2"/>
                              <w:sz w:val="22"/>
                            </w:rPr>
                          </w:pPr>
                          <w:r>
                            <w:rPr>
                              <w:b/>
                              <w:color w:val="0D0D0D" w:themeColor="text1" w:themeTint="F2"/>
                            </w:rPr>
                            <w:t>Issac Chua</w:t>
                          </w:r>
                        </w:p>
                      </w:txbxContent>
                    </v:textbox>
                  </v:shape>
                  <v:group id="Group 659" o:spid="_x0000_s1085" style="position:absolute;left:4572;top:24779;width:12809;height:8886" coordorigin="-205" coordsize="12809,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group id="Group 660" o:spid="_x0000_s1086" style="position:absolute;left:41;top:876;width:11860;height:8010" coordsize="11859,8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GymcIAAADcAAAADwAAAGRycy9kb3ducmV2LnhtbERPTYvCMBC9C/6HMII3&#10;TbuLRapRRHYXDyJYFxZvQzO2xWZSmmxb/705CB4f73u9HUwtOmpdZVlBPI9AEOdWV1wo+L18z5Yg&#10;nEfWWFsmBQ9ysN2MR2tMte35TF3mCxFC2KWooPS+SaV0eUkG3dw2xIG72dagD7AtpG6xD+Gmlh9R&#10;lEiDFYeGEhval5Tfs3+j4KfHfvcZf3XH+23/uF4Wp79jTEpNJ8NuBcLT4N/il/ugFSRJmB/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xspnCAAAA3AAAAA8A&#10;AAAAAAAAAAAAAAAAqgIAAGRycy9kb3ducmV2LnhtbFBLBQYAAAAABAAEAPoAAACZAwAAAAA=&#10;">
                      <v:rect id="Rectangle 661" o:spid="_x0000_s1087" style="position:absolute;left:20;width:11839;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GA8QA&#10;AADcAAAADwAAAGRycy9kb3ducmV2LnhtbESPQYvCMBSE7wv+h/AEb2uqh7pWo4ggKIi4rojHZ/Ns&#10;i81LaaKt/nqzsLDHYWa+Yabz1pTiQbUrLCsY9CMQxKnVBWcKjj+rzy8QziNrLC2Tgic5mM86H1NM&#10;tG34mx4Hn4kAYZeggtz7KpHSpTkZdH1bEQfvamuDPsg6k7rGJsBNKYdRFEuDBYeFHCta5pTeDnej&#10;YLygnW6OZ19um5c+0X60OdmLUr1uu5iA8NT6//Bfe60VxPEAfs+EIy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hgPEAAAA3AAAAA8AAAAAAAAAAAAAAAAAmAIAAGRycy9k&#10;b3ducmV2LnhtbFBLBQYAAAAABAAEAPUAAACJAwAAAAA=&#10;" fillcolor="#138576 [2409]" stroked="f" strokeweight="2pt"/>
                      <v:rect id="Rectangle 662" o:spid="_x0000_s1088" style="position:absolute;left:20;top:2818;width:11837;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Zv8YA&#10;AADcAAAADwAAAGRycy9kb3ducmV2LnhtbESPQUsDMRSE7wX/Q3iCl2KzjbDKtmkRobQUROwqXh+b&#10;12Rx87JuYrv6640geBxm5htmuR59J040xDawhvmsAEHcBNOy1fBSb67vQMSEbLALTBq+KMJ6dTFZ&#10;YmXCmZ/pdEhWZAjHCjW4lPpKytg48hhnoSfO3jEMHlOWg5VmwHOG+06qoiilx5bzgsOeHhw174dP&#10;r2E6V9/q6aNWrzbUezu+bW/d443WV5fj/QJEojH9h//aO6OhLBX8ns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KZv8YAAADcAAAADwAAAAAAAAAAAAAAAACYAgAAZHJz&#10;L2Rvd25yZXYueG1sUEsFBgAAAAAEAAQA9QAAAIsDAAAAAA==&#10;" fillcolor="#169e8e" stroked="f" strokeweight="2pt"/>
                      <v:rect id="Rectangle 663" o:spid="_x0000_s1089" style="position:absolute;top:5615;width:11836;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78QA&#10;AADcAAAADwAAAGRycy9kb3ducmV2LnhtbESPQWvCQBSE7wX/w/IEb3VjhajRVUQoKIi0KuLxmX0m&#10;wezbkF1N2l/vFoQeh5n5hpktWlOKB9WusKxg0I9AEKdWF5wpOB4+38cgnEfWWFomBT/kYDHvvM0w&#10;0bbhb3rsfSYChF2CCnLvq0RKl+Zk0PVtRRy8q60N+iDrTOoamwA3pfyIolgaLDgs5FjRKqf0tr8b&#10;BZMl7XRzPPty2/zqE32NNid7UarXbZdTEJ5a/x9+tddaQRwP4e9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ve/EAAAA3AAAAA8AAAAAAAAAAAAAAAAAmAIAAGRycy9k&#10;b3ducmV2LnhtbFBLBQYAAAAABAAEAPUAAACJAwAAAAA=&#10;" fillcolor="#138576 [2409]" stroked="f" strokeweight="2pt"/>
                    </v:group>
                    <v:group id="Group 664" o:spid="_x0000_s1090" style="position:absolute;left:-205;width:12808;height:8652" coordorigin="-205" coordsize="12809,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0msUAAADcAAAADwAAAGRycy9kb3ducmV2LnhtbESPT2vCQBTE7wW/w/KE&#10;3uomtg0SXUVExYMU/APi7ZF9JsHs25Bdk/jtu4WCx2FmfsPMFr2pREuNKy0riEcRCOLM6pJzBefT&#10;5mMCwnlkjZVlUvAkB4v54G2GqbYdH6g9+lwECLsUFRTe16mULivIoBvZmjh4N9sY9EE2udQNdgFu&#10;KjmOokQaLDksFFjTqqDsfnwYBdsOu+VnvG7399vqeT19/1z2MSn1PuyXUxCeev8K/7d3WkGSfMH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tJrFAAAA3AAA&#10;AA8AAAAAAAAAAAAAAAAAqgIAAGRycy9kb3ducmV2LnhtbFBLBQYAAAAABAAEAPoAAACcAwAAAAA=&#10;">
                      <v:shape id="_x0000_s1091" type="#_x0000_t202" style="position:absolute;left:41;width:12417;height:3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rsidR="008614C8" w:rsidRPr="005E119F" w:rsidRDefault="008614C8" w:rsidP="008614C8">
                              <w:pPr>
                                <w:rPr>
                                  <w:b/>
                                  <w:color w:val="FFFFFF" w:themeColor="background1"/>
                                  <w:sz w:val="22"/>
                                </w:rPr>
                              </w:pPr>
                              <w:r>
                                <w:rPr>
                                  <w:b/>
                                  <w:color w:val="FFFFFF" w:themeColor="background1"/>
                                </w:rPr>
                                <w:t>View statements</w:t>
                              </w:r>
                            </w:p>
                          </w:txbxContent>
                        </v:textbox>
                      </v:shape>
                      <v:shape id="_x0000_s1092" type="#_x0000_t202" style="position:absolute;left:41;top:2839;width:1183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KysQA&#10;AADcAAAADwAAAGRycy9kb3ducmV2LnhtbESPzWrDMBCE74W8g9hAb7WUkprEiRJCS6Cnljo/kNti&#10;bWwTa2Us1XbfvioUchxm5htmvR1tI3rqfO1YwyxRIIgLZ2ouNRwP+6cFCB+QDTaOScMPedhuJg9r&#10;zIwb+Iv6PJQiQthnqKEKoc2k9EVFFn3iWuLoXV1nMUTZldJ0OES4beSzUqm0WHNcqLCl14qKW/5t&#10;NZw+rpfzXH2Wb/alHdyoJNul1Ppx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ACsrEAAAA3AAAAA8AAAAAAAAAAAAAAAAAmAIAAGRycy9k&#10;b3ducmV2LnhtbFBLBQYAAAAABAAEAPUAAACJAwAAAAA=&#10;" filled="f" stroked="f">
                        <v:textbox>
                          <w:txbxContent>
                            <w:p w:rsidR="008614C8" w:rsidRPr="005E119F" w:rsidRDefault="008614C8" w:rsidP="008614C8">
                              <w:pPr>
                                <w:jc w:val="center"/>
                                <w:rPr>
                                  <w:b/>
                                  <w:color w:val="FFFFFF" w:themeColor="background1"/>
                                  <w:sz w:val="22"/>
                                </w:rPr>
                              </w:pPr>
                              <w:r>
                                <w:rPr>
                                  <w:b/>
                                  <w:color w:val="FFFFFF" w:themeColor="background1"/>
                                </w:rPr>
                                <w:t>Add statement</w:t>
                              </w:r>
                            </w:p>
                          </w:txbxContent>
                        </v:textbox>
                      </v:shape>
                      <v:shape id="_x0000_s1093" type="#_x0000_t202" style="position:absolute;left:-205;top:5613;width:12808;height:3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vUcQA&#10;AADcAAAADwAAAGRycy9kb3ducmV2LnhtbESPQWvCQBSE74X+h+UVvNXdFo01dRNKRfBkUavg7ZF9&#10;JqHZtyG7mvjv3UKhx2FmvmEW+WAbcaXO1441vIwVCOLCmZpLDd/71fMbCB+QDTaOScONPOTZ48MC&#10;U+N63tJ1F0oRIexT1FCF0KZS+qIii37sWuLonV1nMUTZldJ02Ee4beSrUom0WHNcqLClz4qKn93F&#10;ajhszqfjRH2VSzttezcoyXYutR49DR/vIAIN4T/8114bDUkyg9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Mr1HEAAAA3AAAAA8AAAAAAAAAAAAAAAAAmAIAAGRycy9k&#10;b3ducmV2LnhtbFBLBQYAAAAABAAEAPUAAACJAwAAAAA=&#10;" filled="f" stroked="f">
                        <v:textbox>
                          <w:txbxContent>
                            <w:p w:rsidR="008614C8" w:rsidRPr="00301324" w:rsidRDefault="008614C8" w:rsidP="008614C8">
                              <w:pPr>
                                <w:rPr>
                                  <w:b/>
                                  <w:color w:val="FFFFFF" w:themeColor="background1"/>
                                </w:rPr>
                              </w:pPr>
                              <w:r w:rsidRPr="00301324">
                                <w:rPr>
                                  <w:b/>
                                  <w:color w:val="FFFFFF" w:themeColor="background1"/>
                                  <w:sz w:val="18"/>
                                </w:rPr>
                                <w:t>R</w:t>
                              </w:r>
                              <w:r>
                                <w:rPr>
                                  <w:b/>
                                  <w:color w:val="FFFFFF" w:themeColor="background1"/>
                                  <w:sz w:val="18"/>
                                </w:rPr>
                                <w:t xml:space="preserve">esolve </w:t>
                              </w:r>
                              <w:r w:rsidRPr="00301324">
                                <w:rPr>
                                  <w:b/>
                                  <w:color w:val="FFFFFF" w:themeColor="background1"/>
                                  <w:sz w:val="18"/>
                                </w:rPr>
                                <w:t>statement</w:t>
                              </w:r>
                              <w:r>
                                <w:rPr>
                                  <w:b/>
                                  <w:color w:val="FFFFFF" w:themeColor="background1"/>
                                  <w:sz w:val="18"/>
                                </w:rPr>
                                <w:t>s</w:t>
                              </w:r>
                            </w:p>
                          </w:txbxContent>
                        </v:textbox>
                      </v:shape>
                    </v:group>
                  </v:group>
                  <v:shape id="_x0000_s1094" type="#_x0000_t202" style="position:absolute;left:4459;top:19191;width:1258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7I8AA&#10;AADcAAAADwAAAGRycy9kb3ducmV2LnhtbERPTYvCMBC9C/6HMII3TZS17HaNIsqCJ0XdFbwNzdiW&#10;bSalibb+e3MQPD7e93zZ2UrcqfGlYw2TsQJBnDlTcq7h9/Qz+gThA7LByjFpeJCH5aLfm2NqXMsH&#10;uh9DLmII+xQ1FCHUqZQ+K8iiH7uaOHJX11gMETa5NA22MdxWcqpUIi2WHBsKrGldUPZ/vFkNf7vr&#10;5fyh9vnGzurWdUqy/ZJaDwf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1M7I8AAAADcAAAADwAAAAAAAAAAAAAAAACYAgAAZHJzL2Rvd25y&#10;ZXYueG1sUEsFBgAAAAAEAAQA9QAAAIUDAAAAAA==&#10;" filled="f" stroked="f">
                    <v:textbox>
                      <w:txbxContent>
                        <w:p w:rsidR="008614C8" w:rsidRPr="004465DF" w:rsidRDefault="008614C8" w:rsidP="008614C8">
                          <w:pPr>
                            <w:rPr>
                              <w:b/>
                              <w:color w:val="auto"/>
                              <w:sz w:val="22"/>
                            </w:rPr>
                          </w:pPr>
                          <w:r>
                            <w:rPr>
                              <w:b/>
                              <w:color w:val="auto"/>
                            </w:rPr>
                            <w:t>Current Balance:</w:t>
                          </w:r>
                        </w:p>
                      </w:txbxContent>
                    </v:textbox>
                  </v:shape>
                  <v:shape id="_x0000_s1095" type="#_x0000_t202" style="position:absolute;left:6999;top:20432;width:8261;height:4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rsidR="008614C8" w:rsidRPr="003C6CC9" w:rsidRDefault="008614C8" w:rsidP="008614C8">
                          <w:pPr>
                            <w:rPr>
                              <w:b/>
                              <w:color w:val="auto"/>
                              <w:sz w:val="36"/>
                            </w:rPr>
                          </w:pPr>
                          <w:r w:rsidRPr="003C6CC9">
                            <w:rPr>
                              <w:b/>
                              <w:color w:val="auto"/>
                              <w:sz w:val="32"/>
                            </w:rPr>
                            <w:t>$25.50</w:t>
                          </w:r>
                        </w:p>
                      </w:txbxContent>
                    </v:textbox>
                  </v:shape>
                </v:group>
                <v:rect id="Rectangle 670" o:spid="_x0000_s1096" style="position:absolute;left:1033;top:7129;width:14039;height:31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L8MA&#10;AADcAAAADwAAAGRycy9kb3ducmV2LnhtbERPTWvCQBC9C/6HZQredFMxGqKriFBaKhTUFnIcs9Mk&#10;NDsbs6uJ/949FDw+3vdq05ta3Kh1lWUFr5MIBHFudcWFgu/T2zgB4TyyxtoyKbiTg816OFhhqm3H&#10;B7odfSFCCLsUFZTeN6mULi/JoJvYhjhwv7Y16ANsC6lb7EK4qeU0iubSYMWhocSGdiXlf8erUWCT&#10;6+wc/zRfBzvN3ot4f7lz9qnU6KXfLkF46v1T/O/+0ArmizA/nA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L8MAAADcAAAADwAAAAAAAAAAAAAAAACYAgAAZHJzL2Rv&#10;d25yZXYueG1sUEsFBgAAAAAEAAQA9QAAAIgDAAAAAA==&#10;" fillcolor="#404040 [2429]" stroked="f" strokeweight="2pt">
                  <v:fill opacity="57568f"/>
                </v:rect>
                <v:shape id="_x0000_s1097" type="#_x0000_t202" style="position:absolute;left:619;top:6535;width:5377;height:2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EY8QA&#10;AADcAAAADwAAAGRycy9kb3ducmV2LnhtbESPQWvCQBSE74L/YXmCt7qrVGtjNiKWQk+W2lrw9sg+&#10;k2D2bciuJv57t1DwOMzMN0y67m0trtT6yrGG6USBIM6dqbjQ8PP9/rQE4QOywdoxabiRh3U2HKSY&#10;GNfxF133oRARwj5BDWUITSKlz0uy6CeuIY7eybUWQ5RtIU2LXYTbWs6UWkiLFceFEhvalpSf9xer&#10;4bA7HX+f1WfxZudN53ol2b5KrcejfrMCEagPj/B/+8NoWLx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wBGPEAAAA3AAAAA8AAAAAAAAAAAAAAAAAmAIAAGRycy9k&#10;b3ducmV2LnhtbFBLBQYAAAAABAAEAPUAAACJAwAAAAA=&#10;" filled="f" stroked="f">
                  <v:textbox>
                    <w:txbxContent>
                      <w:p w:rsidR="008614C8" w:rsidRPr="00621AA9" w:rsidRDefault="008614C8" w:rsidP="008614C8">
                        <w:pPr>
                          <w:rPr>
                            <w:color w:val="D9D9D9" w:themeColor="background1" w:themeShade="D9"/>
                            <w:sz w:val="18"/>
                          </w:rPr>
                        </w:pPr>
                        <w:r w:rsidRPr="00621AA9">
                          <w:rPr>
                            <w:color w:val="D9D9D9" w:themeColor="background1" w:themeShade="D9"/>
                            <w:sz w:val="16"/>
                          </w:rPr>
                          <w:t>Home</w:t>
                        </w:r>
                      </w:p>
                    </w:txbxContent>
                  </v:textbox>
                </v:shape>
                <v:shape id="_x0000_s1098" type="#_x0000_t202" style="position:absolute;left:594;top:10771;width:12760;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aFMMA&#10;AADcAAAADwAAAGRycy9kb3ducmV2LnhtbESPQWsCMRSE74L/ITzBmyZKtXY1ilgKPSm1teDtsXnu&#10;Lm5elk10139vBMHjMDPfMItVa0txpdoXjjWMhgoEcepMwZmGv9+vwQyED8gGS8ek4UYeVstuZ4GJ&#10;cQ3/0HUfMhEh7BPUkIdQJVL6NCeLfugq4uidXG0xRFln0tTYRLgt5VipqbRYcFzIsaJNTul5f7Ea&#10;DtvT8f9N7bJPO6ka1yrJ9kNq3e+16zmIQG14hZ/tb6Nh+j6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KaFMMAAADcAAAADwAAAAAAAAAAAAAAAACYAgAAZHJzL2Rv&#10;d25yZXYueG1sUEsFBgAAAAAEAAQA9QAAAIgDAAAAAA==&#10;" filled="f" stroked="f">
                  <v:textbox>
                    <w:txbxContent>
                      <w:p w:rsidR="008614C8" w:rsidRPr="00621AA9" w:rsidRDefault="008614C8" w:rsidP="008614C8">
                        <w:pPr>
                          <w:rPr>
                            <w:color w:val="D9D9D9" w:themeColor="background1" w:themeShade="D9"/>
                            <w:sz w:val="18"/>
                          </w:rPr>
                        </w:pPr>
                        <w:r w:rsidRPr="00621AA9">
                          <w:rPr>
                            <w:color w:val="D9D9D9" w:themeColor="background1" w:themeShade="D9"/>
                            <w:sz w:val="16"/>
                          </w:rPr>
                          <w:t>Account settings</w:t>
                        </w:r>
                      </w:p>
                    </w:txbxContent>
                  </v:textbox>
                </v:shape>
                <v:shape id="_x0000_s1099" type="#_x0000_t202" style="position:absolute;left:619;top:12321;width:11012;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j8QA&#10;AADcAAAADwAAAGRycy9kb3ducmV2LnhtbESPSWvDMBSE74X8B/EKuTVSlyx1rYTSUsgpJSvk9rCe&#10;F2I9GUuJ3X8fBQI9DjPzDZMueluLC7W+cqzheaRAEGfOVFxo2G1/nmYgfEA2WDsmDX/kYTEfPKSY&#10;GNfxmi6bUIgIYZ+ghjKEJpHSZyVZ9CPXEEcvd63FEGVbSNNiF+G2li9KTaTFiuNCiQ19lZSdNmer&#10;Yb/Kj4c39Vt823HTuV5Jtu9S6+Fj//kBIlAf/sP39tJomExf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uP4/EAAAA3AAAAA8AAAAAAAAAAAAAAAAAmAIAAGRycy9k&#10;b3ducmV2LnhtbFBLBQYAAAAABAAEAPUAAACJAw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 xml:space="preserve">Notification </w:t>
                        </w:r>
                        <w:r w:rsidRPr="00621AA9">
                          <w:rPr>
                            <w:color w:val="D9D9D9" w:themeColor="background1" w:themeShade="D9"/>
                            <w:sz w:val="16"/>
                          </w:rPr>
                          <w:t>settings</w:t>
                        </w:r>
                      </w:p>
                    </w:txbxContent>
                  </v:textbox>
                </v:shape>
                <v:shape id="_x0000_s1100" type="#_x0000_t202" style="position:absolute;left:671;top:8033;width:9514;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Add new friend</w:t>
                        </w:r>
                      </w:p>
                    </w:txbxContent>
                  </v:textbox>
                </v:shape>
                <v:shape id="_x0000_s1101" type="#_x0000_t202" style="position:absolute;left:594;top:9453;width:13577;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Remove existing friend</w:t>
                        </w:r>
                      </w:p>
                    </w:txbxContent>
                  </v:textbox>
                </v:shape>
                <v:shape id="_x0000_s1102" type="#_x0000_t202" style="position:absolute;left:645;top:13767;width:9514;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cF8QA&#10;AADcAAAADwAAAGRycy9kb3ducmV2LnhtbESPQWvCQBSE74X+h+UVvNXdFo01dRNKRfBkUavg7ZF9&#10;JqHZtyG7mvjv3UKhx2FmvmEW+WAbcaXO1441vIwVCOLCmZpLDd/71fMbCB+QDTaOScONPOTZ48MC&#10;U+N63tJ1F0oRIexT1FCF0KZS+qIii37sWuLonV1nMUTZldJ02Ee4beSrUom0WHNcqLClz4qKn93F&#10;ajhszqfjRH2VSzttezcoyXYutR49DR/vIAIN4T/8114bDcks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ZnBfEAAAA3AAAAA8AAAAAAAAAAAAAAAAAmAIAAGRycy9k&#10;b3ducmV2LnhtbFBLBQYAAAAABAAEAPUAAACJAw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Email invitation</w:t>
                        </w:r>
                      </w:p>
                    </w:txbxContent>
                  </v:textbox>
                </v:shape>
                <v:shape id="_x0000_s1103" type="#_x0000_t202" style="position:absolute;left:671;top:15265;width:9512;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5jMUA&#10;AADcAAAADwAAAGRycy9kb3ducmV2LnhtbESPT2vCQBTE7wW/w/KE3uquUv80ZiPSUvDUYloL3h7Z&#10;ZxLMvg3ZrYnf3i0UPA4z8xsm3Qy2ERfqfO1Yw3SiQBAXztRcavj+en9agfAB2WDjmDRcycMmGz2k&#10;mBjX854ueShFhLBPUEMVQptI6YuKLPqJa4mjd3KdxRBlV0rTYR/htpEzpRbSYs1xocKWXisqzvmv&#10;1XD4OB1/ntVn+Wbnbe8GJdm+SK0fx8N2DSLQEO7h//bOaFgsl/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FTmMxQAAANwAAAAPAAAAAAAAAAAAAAAAAJgCAABkcnMv&#10;ZG93bnJldi54bWxQSwUGAAAAAAQABAD1AAAAigM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Rate this app!</w:t>
                        </w:r>
                      </w:p>
                    </w:txbxContent>
                  </v:textbox>
                </v:shape>
                <v:shape id="_x0000_s1104" type="#_x0000_t202" style="position:absolute;left:671;top:16712;width:9514;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t/sAA&#10;AADcAAAADwAAAGRycy9kb3ducmV2LnhtbERPy4rCMBTdC/MP4Q7MThOH8dUxyqAIrhSfMLtLc22L&#10;zU1poq1/bxaCy8N5T+etLcWdal841tDvKRDEqTMFZxqOh1V3DMIHZIOlY9LwIA/z2UdniolxDe/o&#10;vg+ZiCHsE9SQh1AlUvo0J4u+5yriyF1cbTFEWGfS1NjEcFvKb6WG0mLBsSHHihY5pdf9zWo4bS7/&#10;5x+1zZZ2UDWuVZLtRGr99dn+/YII1Ia3+OVeGw3DU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qt/sAAAADcAAAADwAAAAAAAAAAAAAAAACYAgAAZHJzL2Rvd25y&#10;ZXYueG1sUEsFBgAAAAAEAAQA9QAAAIUDA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Contact us</w:t>
                        </w:r>
                      </w:p>
                    </w:txbxContent>
                  </v:textbox>
                </v:shape>
                <v:shape id="_x0000_s1105" type="#_x0000_t202" style="position:absolute;left:800;top:18236;width:9514;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rsidR="008614C8" w:rsidRPr="00621AA9" w:rsidRDefault="008614C8" w:rsidP="008614C8">
                        <w:pPr>
                          <w:rPr>
                            <w:color w:val="D9D9D9" w:themeColor="background1" w:themeShade="D9"/>
                            <w:sz w:val="18"/>
                          </w:rPr>
                        </w:pPr>
                        <w:r>
                          <w:rPr>
                            <w:color w:val="D9D9D9" w:themeColor="background1" w:themeShade="D9"/>
                            <w:sz w:val="16"/>
                          </w:rPr>
                          <w:t>Log out</w:t>
                        </w:r>
                      </w:p>
                    </w:txbxContent>
                  </v:textbox>
                </v:shape>
              </v:group>
            </w:pict>
          </mc:Fallback>
        </mc:AlternateContent>
      </w:r>
      <w:r>
        <w:rPr>
          <w:noProof/>
          <w:lang w:eastAsia="zh-CN"/>
        </w:rPr>
        <mc:AlternateContent>
          <mc:Choice Requires="wpg">
            <w:drawing>
              <wp:anchor distT="0" distB="0" distL="114300" distR="114300" simplePos="0" relativeHeight="252038144" behindDoc="0" locked="0" layoutInCell="1" allowOverlap="1" wp14:anchorId="19F9DD79" wp14:editId="21B22EEB">
                <wp:simplePos x="0" y="0"/>
                <wp:positionH relativeFrom="margin">
                  <wp:align>left</wp:align>
                </wp:positionH>
                <wp:positionV relativeFrom="paragraph">
                  <wp:posOffset>71810</wp:posOffset>
                </wp:positionV>
                <wp:extent cx="2194560" cy="4281805"/>
                <wp:effectExtent l="0" t="0" r="0" b="4445"/>
                <wp:wrapSquare wrapText="bothSides"/>
                <wp:docPr id="637" name="Group 637"/>
                <wp:cNvGraphicFramePr/>
                <a:graphic xmlns:a="http://schemas.openxmlformats.org/drawingml/2006/main">
                  <a:graphicData uri="http://schemas.microsoft.com/office/word/2010/wordprocessingGroup">
                    <wpg:wgp>
                      <wpg:cNvGrpSpPr/>
                      <wpg:grpSpPr>
                        <a:xfrm>
                          <a:off x="0" y="0"/>
                          <a:ext cx="2194560" cy="4281805"/>
                          <a:chOff x="0" y="0"/>
                          <a:chExt cx="2194560" cy="4281805"/>
                        </a:xfrm>
                      </wpg:grpSpPr>
                      <pic:pic xmlns:pic="http://schemas.openxmlformats.org/drawingml/2006/picture">
                        <pic:nvPicPr>
                          <pic:cNvPr id="50" name="Picture 50"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52" name="Rectangle 52"/>
                        <wps:cNvSpPr/>
                        <wps:spPr>
                          <a:xfrm>
                            <a:off x="107245" y="445911"/>
                            <a:ext cx="1937657" cy="33816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07245" y="445911"/>
                            <a:ext cx="1937022" cy="275772"/>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158045" y="508000"/>
                            <a:ext cx="233464" cy="167692"/>
                            <a:chOff x="0" y="0"/>
                            <a:chExt cx="295275" cy="212185"/>
                          </a:xfrm>
                        </wpg:grpSpPr>
                        <wps:wsp>
                          <wps:cNvPr id="59" name="Rounded Rectangle 59"/>
                          <wps:cNvSpPr/>
                          <wps:spPr>
                            <a:xfrm>
                              <a:off x="0" y="0"/>
                              <a:ext cx="295275" cy="212185"/>
                            </a:xfrm>
                            <a:prstGeom prst="roundRect">
                              <a:avLst/>
                            </a:prstGeom>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71337" y="45396"/>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71337" y="100519"/>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71337" y="152400"/>
                              <a:ext cx="152400" cy="0"/>
                            </a:xfrm>
                            <a:prstGeom prst="line">
                              <a:avLst/>
                            </a:prstGeom>
                            <a:ln w="285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2" name="Picture 19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08000" y="993423"/>
                            <a:ext cx="1183005" cy="923925"/>
                          </a:xfrm>
                          <a:prstGeom prst="rect">
                            <a:avLst/>
                          </a:prstGeom>
                        </pic:spPr>
                      </pic:pic>
                      <wps:wsp>
                        <wps:cNvPr id="193" name="Text Box 2"/>
                        <wps:cNvSpPr txBox="1">
                          <a:spLocks noChangeArrowheads="1"/>
                        </wps:cNvSpPr>
                        <wps:spPr bwMode="auto">
                          <a:xfrm>
                            <a:off x="705556" y="671689"/>
                            <a:ext cx="881269" cy="326390"/>
                          </a:xfrm>
                          <a:prstGeom prst="rect">
                            <a:avLst/>
                          </a:prstGeom>
                          <a:noFill/>
                          <a:ln w="9525">
                            <a:noFill/>
                            <a:miter lim="800000"/>
                            <a:headEnd/>
                            <a:tailEnd/>
                          </a:ln>
                        </wps:spPr>
                        <wps:txbx>
                          <w:txbxContent>
                            <w:p w:rsidR="008614C8" w:rsidRPr="00301324" w:rsidRDefault="008614C8" w:rsidP="008614C8">
                              <w:pPr>
                                <w:rPr>
                                  <w:b/>
                                  <w:color w:val="0D0D0D" w:themeColor="text1" w:themeTint="F2"/>
                                  <w:sz w:val="22"/>
                                </w:rPr>
                              </w:pPr>
                              <w:r>
                                <w:rPr>
                                  <w:b/>
                                  <w:color w:val="0D0D0D" w:themeColor="text1" w:themeTint="F2"/>
                                </w:rPr>
                                <w:t>Issac Chua</w:t>
                              </w:r>
                            </w:p>
                          </w:txbxContent>
                        </wps:txbx>
                        <wps:bodyPr rot="0" vert="horz" wrap="square" lIns="91440" tIns="45720" rIns="91440" bIns="45720" anchor="t" anchorCtr="0">
                          <a:noAutofit/>
                        </wps:bodyPr>
                      </wps:wsp>
                      <wpg:grpSp>
                        <wpg:cNvPr id="30" name="Group 30"/>
                        <wpg:cNvGrpSpPr/>
                        <wpg:grpSpPr>
                          <a:xfrm>
                            <a:off x="457200" y="2477911"/>
                            <a:ext cx="1280984" cy="888661"/>
                            <a:chOff x="-20595" y="0"/>
                            <a:chExt cx="1280984" cy="888661"/>
                          </a:xfrm>
                        </wpg:grpSpPr>
                        <wpg:grpSp>
                          <wpg:cNvPr id="22" name="Group 22"/>
                          <wpg:cNvGrpSpPr/>
                          <wpg:grpSpPr>
                            <a:xfrm>
                              <a:off x="4175" y="87682"/>
                              <a:ext cx="1185948" cy="800979"/>
                              <a:chOff x="0" y="0"/>
                              <a:chExt cx="1185948" cy="800979"/>
                            </a:xfrm>
                          </wpg:grpSpPr>
                          <wps:wsp>
                            <wps:cNvPr id="194" name="Rectangle 194"/>
                            <wps:cNvSpPr/>
                            <wps:spPr>
                              <a:xfrm>
                                <a:off x="2088" y="0"/>
                                <a:ext cx="1183860" cy="239395"/>
                              </a:xfrm>
                              <a:prstGeom prst="rect">
                                <a:avLst/>
                              </a:prstGeom>
                              <a:solidFill>
                                <a:schemeClr val="accent6">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088" y="281836"/>
                                <a:ext cx="1183640" cy="239395"/>
                              </a:xfrm>
                              <a:prstGeom prst="rect">
                                <a:avLst/>
                              </a:prstGeom>
                              <a:solidFill>
                                <a:srgbClr val="169E8E"/>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0" y="561584"/>
                                <a:ext cx="1183640" cy="239395"/>
                              </a:xfrm>
                              <a:prstGeom prst="rect">
                                <a:avLst/>
                              </a:prstGeom>
                              <a:solidFill>
                                <a:schemeClr val="accent6">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20595" y="0"/>
                              <a:ext cx="1280984" cy="865297"/>
                              <a:chOff x="-20595" y="0"/>
                              <a:chExt cx="1280984" cy="865297"/>
                            </a:xfrm>
                          </wpg:grpSpPr>
                          <wps:wsp>
                            <wps:cNvPr id="195" name="Text Box 2"/>
                            <wps:cNvSpPr txBox="1">
                              <a:spLocks noChangeArrowheads="1"/>
                            </wps:cNvSpPr>
                            <wps:spPr bwMode="auto">
                              <a:xfrm>
                                <a:off x="4176" y="0"/>
                                <a:ext cx="1241646" cy="303901"/>
                              </a:xfrm>
                              <a:prstGeom prst="rect">
                                <a:avLst/>
                              </a:prstGeom>
                              <a:noFill/>
                              <a:ln w="9525">
                                <a:noFill/>
                                <a:miter lim="800000"/>
                                <a:headEnd/>
                                <a:tailEnd/>
                              </a:ln>
                            </wps:spPr>
                            <wps:txbx>
                              <w:txbxContent>
                                <w:p w:rsidR="008614C8" w:rsidRPr="005E119F" w:rsidRDefault="008614C8" w:rsidP="008614C8">
                                  <w:pPr>
                                    <w:rPr>
                                      <w:b/>
                                      <w:color w:val="FFFFFF" w:themeColor="background1"/>
                                      <w:sz w:val="22"/>
                                    </w:rPr>
                                  </w:pPr>
                                  <w:r>
                                    <w:rPr>
                                      <w:b/>
                                      <w:color w:val="FFFFFF" w:themeColor="background1"/>
                                    </w:rPr>
                                    <w:t>View statements</w:t>
                                  </w:r>
                                </w:p>
                              </w:txbxContent>
                            </wps:txbx>
                            <wps:bodyPr rot="0" vert="horz" wrap="square" lIns="91440" tIns="45720" rIns="91440" bIns="45720" anchor="t" anchorCtr="0">
                              <a:noAutofit/>
                            </wps:bodyPr>
                          </wps:wsp>
                          <wps:wsp>
                            <wps:cNvPr id="197" name="Text Box 2"/>
                            <wps:cNvSpPr txBox="1">
                              <a:spLocks noChangeArrowheads="1"/>
                            </wps:cNvSpPr>
                            <wps:spPr bwMode="auto">
                              <a:xfrm>
                                <a:off x="4176" y="283923"/>
                                <a:ext cx="1183640" cy="303530"/>
                              </a:xfrm>
                              <a:prstGeom prst="rect">
                                <a:avLst/>
                              </a:prstGeom>
                              <a:noFill/>
                              <a:ln w="9525">
                                <a:noFill/>
                                <a:miter lim="800000"/>
                                <a:headEnd/>
                                <a:tailEnd/>
                              </a:ln>
                            </wps:spPr>
                            <wps:txbx>
                              <w:txbxContent>
                                <w:p w:rsidR="008614C8" w:rsidRPr="005E119F" w:rsidRDefault="008614C8" w:rsidP="008614C8">
                                  <w:pPr>
                                    <w:jc w:val="center"/>
                                    <w:rPr>
                                      <w:b/>
                                      <w:color w:val="FFFFFF" w:themeColor="background1"/>
                                      <w:sz w:val="22"/>
                                    </w:rPr>
                                  </w:pPr>
                                  <w:r>
                                    <w:rPr>
                                      <w:b/>
                                      <w:color w:val="FFFFFF" w:themeColor="background1"/>
                                    </w:rPr>
                                    <w:t>Add statement</w:t>
                                  </w:r>
                                </w:p>
                              </w:txbxContent>
                            </wps:txbx>
                            <wps:bodyPr rot="0" vert="horz" wrap="square" lIns="91440" tIns="45720" rIns="91440" bIns="45720" anchor="t" anchorCtr="0">
                              <a:noAutofit/>
                            </wps:bodyPr>
                          </wps:wsp>
                          <wps:wsp>
                            <wps:cNvPr id="199" name="Text Box 2"/>
                            <wps:cNvSpPr txBox="1">
                              <a:spLocks noChangeArrowheads="1"/>
                            </wps:cNvSpPr>
                            <wps:spPr bwMode="auto">
                              <a:xfrm>
                                <a:off x="-20595" y="561396"/>
                                <a:ext cx="1280984" cy="303901"/>
                              </a:xfrm>
                              <a:prstGeom prst="rect">
                                <a:avLst/>
                              </a:prstGeom>
                              <a:noFill/>
                              <a:ln w="9525">
                                <a:noFill/>
                                <a:miter lim="800000"/>
                                <a:headEnd/>
                                <a:tailEnd/>
                              </a:ln>
                            </wps:spPr>
                            <wps:txbx>
                              <w:txbxContent>
                                <w:p w:rsidR="008614C8" w:rsidRPr="00301324" w:rsidRDefault="008614C8" w:rsidP="008614C8">
                                  <w:pPr>
                                    <w:rPr>
                                      <w:b/>
                                      <w:color w:val="FFFFFF" w:themeColor="background1"/>
                                    </w:rPr>
                                  </w:pPr>
                                  <w:r w:rsidRPr="00301324">
                                    <w:rPr>
                                      <w:b/>
                                      <w:color w:val="FFFFFF" w:themeColor="background1"/>
                                      <w:sz w:val="18"/>
                                    </w:rPr>
                                    <w:t>R</w:t>
                                  </w:r>
                                  <w:r>
                                    <w:rPr>
                                      <w:b/>
                                      <w:color w:val="FFFFFF" w:themeColor="background1"/>
                                      <w:sz w:val="18"/>
                                    </w:rPr>
                                    <w:t xml:space="preserve">esolve </w:t>
                                  </w:r>
                                  <w:r w:rsidRPr="00301324">
                                    <w:rPr>
                                      <w:b/>
                                      <w:color w:val="FFFFFF" w:themeColor="background1"/>
                                      <w:sz w:val="18"/>
                                    </w:rPr>
                                    <w:t>statement</w:t>
                                  </w:r>
                                  <w:r>
                                    <w:rPr>
                                      <w:b/>
                                      <w:color w:val="FFFFFF" w:themeColor="background1"/>
                                      <w:sz w:val="18"/>
                                    </w:rPr>
                                    <w:t>s</w:t>
                                  </w:r>
                                </w:p>
                              </w:txbxContent>
                            </wps:txbx>
                            <wps:bodyPr rot="0" vert="horz" wrap="square" lIns="91440" tIns="45720" rIns="91440" bIns="45720" anchor="t" anchorCtr="0">
                              <a:noAutofit/>
                            </wps:bodyPr>
                          </wps:wsp>
                        </wpg:grpSp>
                      </wpg:grpSp>
                      <wps:wsp>
                        <wps:cNvPr id="483" name="Text Box 2"/>
                        <wps:cNvSpPr txBox="1">
                          <a:spLocks noChangeArrowheads="1"/>
                        </wps:cNvSpPr>
                        <wps:spPr bwMode="auto">
                          <a:xfrm>
                            <a:off x="445911" y="1919111"/>
                            <a:ext cx="1258904" cy="326390"/>
                          </a:xfrm>
                          <a:prstGeom prst="rect">
                            <a:avLst/>
                          </a:prstGeom>
                          <a:noFill/>
                          <a:ln w="9525">
                            <a:noFill/>
                            <a:miter lim="800000"/>
                            <a:headEnd/>
                            <a:tailEnd/>
                          </a:ln>
                        </wps:spPr>
                        <wps:txbx>
                          <w:txbxContent>
                            <w:p w:rsidR="008614C8" w:rsidRPr="004465DF" w:rsidRDefault="008614C8" w:rsidP="008614C8">
                              <w:pPr>
                                <w:rPr>
                                  <w:b/>
                                  <w:color w:val="auto"/>
                                  <w:sz w:val="22"/>
                                </w:rPr>
                              </w:pPr>
                              <w:r>
                                <w:rPr>
                                  <w:b/>
                                  <w:color w:val="auto"/>
                                </w:rPr>
                                <w:t>Current Balance:</w:t>
                              </w:r>
                            </w:p>
                          </w:txbxContent>
                        </wps:txbx>
                        <wps:bodyPr rot="0" vert="horz" wrap="square" lIns="91440" tIns="45720" rIns="91440" bIns="45720" anchor="t" anchorCtr="0">
                          <a:noAutofit/>
                        </wps:bodyPr>
                      </wps:wsp>
                      <wps:wsp>
                        <wps:cNvPr id="484" name="Text Box 2"/>
                        <wps:cNvSpPr txBox="1">
                          <a:spLocks noChangeArrowheads="1"/>
                        </wps:cNvSpPr>
                        <wps:spPr bwMode="auto">
                          <a:xfrm>
                            <a:off x="699911" y="2043289"/>
                            <a:ext cx="826168" cy="409073"/>
                          </a:xfrm>
                          <a:prstGeom prst="rect">
                            <a:avLst/>
                          </a:prstGeom>
                          <a:noFill/>
                          <a:ln w="9525">
                            <a:noFill/>
                            <a:miter lim="800000"/>
                            <a:headEnd/>
                            <a:tailEnd/>
                          </a:ln>
                        </wps:spPr>
                        <wps:txbx>
                          <w:txbxContent>
                            <w:p w:rsidR="008614C8" w:rsidRPr="003C6CC9" w:rsidRDefault="008614C8" w:rsidP="008614C8">
                              <w:pPr>
                                <w:rPr>
                                  <w:b/>
                                  <w:color w:val="auto"/>
                                  <w:sz w:val="36"/>
                                </w:rPr>
                              </w:pPr>
                              <w:r w:rsidRPr="003C6CC9">
                                <w:rPr>
                                  <w:b/>
                                  <w:color w:val="auto"/>
                                  <w:sz w:val="32"/>
                                </w:rPr>
                                <w:t>$25.50</w:t>
                              </w:r>
                            </w:p>
                          </w:txbxContent>
                        </wps:txbx>
                        <wps:bodyPr rot="0" vert="horz" wrap="square" lIns="91440" tIns="45720" rIns="91440" bIns="45720" anchor="t" anchorCtr="0">
                          <a:noAutofit/>
                        </wps:bodyPr>
                      </wps:wsp>
                    </wpg:wgp>
                  </a:graphicData>
                </a:graphic>
              </wp:anchor>
            </w:drawing>
          </mc:Choice>
          <mc:Fallback>
            <w:pict>
              <v:group w14:anchorId="19F9DD79" id="Group 637" o:spid="_x0000_s1106" style="position:absolute;left:0;text-align:left;margin-left:0;margin-top:5.65pt;width:172.8pt;height:337.15pt;z-index:252038144;mso-position-horizontal:left;mso-position-horizontal-relative:margin" coordsize="21945,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yNTg8L2V4aWY6UGl4ZWxYRGltZW5zaW9uPgogICAgICAgICA8ZXhpZjpQ&#10;aXhlbFlEaW1lbnNpb24+NTAzPC9leGlmOlBpeGVsWURpbWVuc2lvbj4KICAgICAgPC9yZGY6RGVz&#10;Y3JpcHRpb24+CiAgIDwvcmRmOlJERj4KPC94OnhtcG1ldGE+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">
                <v:shape id="Picture 50" o:spid="_x0000_s1107"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CTl++AAAA2wAAAA8AAABkcnMvZG93bnJldi54bWxET89rwjAUvg/2P4Qn7LamDuZKbRQZK9tV&#10;J54fybOtNi81yWz73y+HwY4f3+9qO9le3MmHzrGCZZaDINbOdNwoOH7XzwWIEJEN9o5JwUwBtpvH&#10;hwpL40be0/0QG5FCOJSooI1xKKUMuiWLIXMDceLOzluMCfpGGo9jCre9fMnzlbTYcWpocaD3lvT1&#10;8GMV8HzjTuviE0/Nh71x/Rbqi1fqaTHt1iAiTfFf/Of+Mgpe0/r0Jf0Aufk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0CTl++AAAA2wAAAA8AAAAAAAAAAAAAAAAAnwIAAGRy&#10;cy9kb3ducmV2LnhtbFBLBQYAAAAABAAEAPcAAACKAwAAAAA=&#10;">
                  <v:imagedata r:id="rId13" o:title="android-blank"/>
                  <v:path arrowok="t"/>
                </v:shape>
                <v:rect id="Rectangle 52" o:spid="_x0000_s1108" style="position:absolute;left:1072;top:4459;width:19377;height:3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d68QA&#10;AADbAAAADwAAAGRycy9kb3ducmV2LnhtbESPQWvCQBSE74L/YXlCb7qpJY2kriLShtRb1Xh+ZF+T&#10;0OzbNLua9N93hUKPw8x8w6y3o2nFjXrXWFbwuIhAEJdWN1wpOJ/e5isQziNrbC2Tgh9ysN1MJ2tM&#10;tR34g25HX4kAYZeigtr7LpXSlTUZdAvbEQfv0/YGfZB9JXWPQ4CbVi6j6FkabDgs1NjRvqby63g1&#10;Cq5x8v46Xr6zpyIqkkPRxrnPOqUeZuPuBYSn0f+H/9q5VhAv4f4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3evEAAAA2wAAAA8AAAAAAAAAAAAAAAAAmAIAAGRycy9k&#10;b3ducmV2LnhtbFBLBQYAAAAABAAEAPUAAACJAwAAAAA=&#10;" fillcolor="white [3212]" stroked="f" strokeweight="2pt"/>
                <v:rect id="Rectangle 53" o:spid="_x0000_s1109" style="position:absolute;left:1072;top:4459;width:19370;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EmsMA&#10;AADbAAAADwAAAGRycy9kb3ducmV2LnhtbESPQYvCMBSE74L/ITzBi2iqiyLVKCIIK4igK3h9Ns+2&#10;2rx0m2i7/94Iwh6HmfmGmS8bU4gnVS63rGA4iEAQJ1bnnCo4/Wz6UxDOI2ssLJOCP3KwXLRbc4y1&#10;rflAz6NPRYCwi1FB5n0ZS+mSjAy6gS2Jg3e1lUEfZJVKXWEd4KaQoyiaSIM5h4UMS1pnlNyPD6Ng&#10;cztv5b73+F1LPbGX4WHn63GiVLfTrGYgPDX+P/xpf2sF4y94fwk/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fEmsMAAADbAAAADwAAAAAAAAAAAAAAAACYAgAAZHJzL2Rv&#10;d25yZXYueG1sUEsFBgAAAAAEAAQA9QAAAIgDAAAAAA==&#10;" fillcolor="#5fe7d5 [1945]" stroked="f" strokeweight="2pt"/>
                <v:group id="Group 63" o:spid="_x0000_s1110" style="position:absolute;left:1580;top:5080;width:2335;height:1676" coordsize="295275,212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Rounded Rectangle 59" o:spid="_x0000_s1111" style="position:absolute;width:295275;height:2121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FLsQA&#10;AADbAAAADwAAAGRycy9kb3ducmV2LnhtbESPzWqDQBSF94G8w3AD3YRmtNSY2kwkFAKlu5guXF6c&#10;W5U6d8SZGOvTdwqFLA/n5+Ps88l0YqTBtZYVxJsIBHFldcu1gs/L6XEHwnlkjZ1lUvBDDvLDcrHH&#10;TNsbn2ksfC3CCLsMFTTe95mUrmrIoNvYnjh4X3Yw6IMcaqkHvIVx08mnKNpKgy0HQoM9vTVUfRdX&#10;E7hrHqNZl2mVfvAunovn8pSUSj2spuMrCE+Tv4f/2+9aQfICf1/CD5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RS7EAAAA2wAAAA8AAAAAAAAAAAAAAAAAmAIAAGRycy9k&#10;b3ducmV2LnhtbFBLBQYAAAAABAAEAPUAAACJAwAAAAA=&#10;" fillcolor="white [3201]" strokecolor="#1ab39f [3209]" strokeweight="1pt"/>
                  <v:line id="Straight Connector 60" o:spid="_x0000_s1112" style="position:absolute;visibility:visible;mso-wrap-style:square" from="71337,45396" to="223737,45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E4cAAAADbAAAADwAAAGRycy9kb3ducmV2LnhtbERPS2vCQBC+F/oflil4q5sWfEU3oS1Y&#10;BL1oC16H7Jikzc6GzFa3/949CB4/vveqjK5TZxqk9WzgZZyBIq68bbk28P21fp6DkoBssfNMBv5J&#10;oCweH1aYW3/hPZ0PoVYphCVHA00Ifa61VA05lLHviRN38oPDkOBQazvgJYW7Tr9m2VQ7bDk1NNjT&#10;R0PV7+HPGZhE3sVt9tnLbPLOR9Hz3c9CjBk9xbclqEAx3MU398YamKb16Uv6Abq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QhROHAAAAA2wAAAA8AAAAAAAAAAAAAAAAA&#10;oQIAAGRycy9kb3ducmV2LnhtbFBLBQYAAAAABAAEAPkAAACOAwAAAAA=&#10;" strokecolor="#138576 [2409]" strokeweight="2.25pt"/>
                  <v:line id="Straight Connector 61" o:spid="_x0000_s1113" style="position:absolute;visibility:visible;mso-wrap-style:square" from="71337,100519" to="223737,100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3hesMAAADbAAAADwAAAGRycy9kb3ducmV2LnhtbESPzWoCQRCE7wHfYWjBW5w1oNHVUUzA&#10;EIgXf8Brs9Puru70LNsTnbx9JhDwWFTVV9RiFV2jbtRJ7dnAaJiBIi68rbk0cDxsnqegJCBbbDyT&#10;gR8SWC17TwvMrb/zjm77UKoEYcnRQBVCm2stRUUOZehb4uSdfecwJNmV2nZ4T3DX6Jcsm2iHNaeF&#10;Clt6r6i47r+dgXHkbfzKPlp5Hb/xSfR0e5mJMYN+XM9BBYrhEf5vf1oDkxH8fUk/QC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4XrDAAAA2wAAAA8AAAAAAAAAAAAA&#10;AAAAoQIAAGRycy9kb3ducmV2LnhtbFBLBQYAAAAABAAEAPkAAACRAwAAAAA=&#10;" strokecolor="#138576 [2409]" strokeweight="2.25pt"/>
                  <v:line id="Straight Connector 62" o:spid="_x0000_s1114" style="position:absolute;visibility:visible;mso-wrap-style:square" from="71337,152400" to="223737,15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9/DcMAAADbAAAADwAAAGRycy9kb3ducmV2LnhtbESPzWoCQRCE70LeYehAbjqroNHVURIh&#10;IRAv/oDXZqfdXd3pWbZHnbx9JhDwWFTVV9RiFV2jbtRJ7dnAcJCBIi68rbk0cNh/9KegJCBbbDyT&#10;gR8SWC2fegvMrb/zlm67UKoEYcnRQBVCm2stRUUOZeBb4uSdfOcwJNmV2nZ4T3DX6FGWTbTDmtNC&#10;hS2tKyouu6szMI68id/ZZyuv43c+ip5uzjMx5uU5vs1BBYrhEf5vf1kDkxH8fUk/QC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fw3DAAAA2wAAAA8AAAAAAAAAAAAA&#10;AAAAoQIAAGRycy9kb3ducmV2LnhtbFBLBQYAAAAABAAEAPkAAACRAwAAAAA=&#10;" strokecolor="#138576 [2409]" strokeweight="2.25pt"/>
                </v:group>
                <v:shape id="Picture 192" o:spid="_x0000_s1115" type="#_x0000_t75" style="position:absolute;left:5080;top:9934;width:11830;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FAYXEAAAA3AAAAA8AAABkcnMvZG93bnJldi54bWxET0uLwjAQvgv+hzDCXkRTe1jXahSRLexB&#10;Dz4uexubsS02k9pkte6vN4LgbT6+58wWranElRpXWlYwGkYgiDOrS84VHPbp4AuE88gaK8uk4E4O&#10;FvNuZ4aJtjfe0nXncxFC2CWooPC+TqR0WUEG3dDWxIE72cagD7DJpW7wFsJNJeMo+pQGSw4NBda0&#10;Kig77/6MgnWc/q7GOv3uc3yYbP7L4+W0Pyr10WuXUxCeWv8Wv9w/OsyfxPB8Jlw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3FAYXEAAAA3AAAAA8AAAAAAAAAAAAAAAAA&#10;nwIAAGRycy9kb3ducmV2LnhtbFBLBQYAAAAABAAEAPcAAACQAwAAAAA=&#10;">
                  <v:imagedata r:id="rId16" o:title=""/>
                  <v:path arrowok="t"/>
                </v:shape>
                <v:shape id="_x0000_s1116" type="#_x0000_t202" style="position:absolute;left:7055;top:6716;width:8813;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8614C8" w:rsidRPr="00301324" w:rsidRDefault="008614C8" w:rsidP="008614C8">
                        <w:pPr>
                          <w:rPr>
                            <w:b/>
                            <w:color w:val="0D0D0D" w:themeColor="text1" w:themeTint="F2"/>
                            <w:sz w:val="22"/>
                          </w:rPr>
                        </w:pPr>
                        <w:r>
                          <w:rPr>
                            <w:b/>
                            <w:color w:val="0D0D0D" w:themeColor="text1" w:themeTint="F2"/>
                          </w:rPr>
                          <w:t>Issac Chua</w:t>
                        </w:r>
                      </w:p>
                    </w:txbxContent>
                  </v:textbox>
                </v:shape>
                <v:group id="Group 30" o:spid="_x0000_s1117" style="position:absolute;left:4572;top:24779;width:12809;height:8886" coordorigin="-205" coordsize="12809,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22" o:spid="_x0000_s1118" style="position:absolute;left:41;top:876;width:11860;height:8010" coordsize="11859,8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194" o:spid="_x0000_s1119" style="position:absolute;left:20;width:11839;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Y2cMA&#10;AADcAAAADwAAAGRycy9kb3ducmV2LnhtbERPTWvCQBC9C/0PyxS86aZFtKauIRQEBZGaivQ4zU6T&#10;0OxsyK5J2l/vFgRv83ifs0oGU4uOWldZVvA0jUAQ51ZXXCg4fWwmLyCcR9ZYWyYFv+QgWT+MVhhr&#10;2/ORuswXIoSwi1FB6X0TS+nykgy6qW2IA/dtW4M+wLaQusU+hJtaPkfRXBqsODSU2NBbSflPdjEK&#10;likddH/69PW+/9Nnel/szvZLqfHjkL6C8DT4u/jm3uowfzmD/2fC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mY2cMAAADcAAAADwAAAAAAAAAAAAAAAACYAgAAZHJzL2Rv&#10;d25yZXYueG1sUEsFBgAAAAAEAAQA9QAAAIgDAAAAAA==&#10;" fillcolor="#138576 [2409]" stroked="f" strokeweight="2pt"/>
                    <v:rect id="Rectangle 196" o:spid="_x0000_s1120" style="position:absolute;left:20;top:2818;width:11837;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i/sQA&#10;AADcAAAADwAAAGRycy9kb3ducmV2LnhtbERP30vDMBB+F/Y/hBP2Mly6CpvWpmMIQxFkbFV8PZoz&#10;KTaX2sSt+tcbYeDbfXw/r1yPrhNHGkLrWcFinoEgbrxu2Sh4qbdXNyBCRNbYeSYF3xRgXU0uSiy0&#10;P/GejodoRArhUKACG2NfSBkaSw7D3PfEiXv3g8OY4GCkHvCUwl0n8yxbSoctpwaLPd1baj4OX07B&#10;bJH/5LvPOn81vn4y49vDyj5fKzW9HDd3ICKN8V98dj/qNP92CX/PpAtk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WIv7EAAAA3AAAAA8AAAAAAAAAAAAAAAAAmAIAAGRycy9k&#10;b3ducmV2LnhtbFBLBQYAAAAABAAEAPUAAACJAwAAAAA=&#10;" fillcolor="#169e8e" stroked="f" strokeweight="2pt"/>
                    <v:rect id="Rectangle 198" o:spid="_x0000_s1121" style="position:absolute;top:5615;width:11836;height:2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S3MUA&#10;AADcAAAADwAAAGRycy9kb3ducmV2LnhtbESPQWvCQBCF74X+h2UK3upGD1qjq0ihoCDSqojHMTsm&#10;wexsyK4m9td3DgVvM7w3730zW3SuUndqQunZwKCfgCLOvC05N3DYf71/gAoR2WLlmQw8KMBi/voy&#10;w9T6ln/ovou5khAOKRooYqxTrUNWkMPQ9zWxaBffOIyyNrm2DbYS7io9TJKRdliyNBRY02dB2XV3&#10;cwYmS9ra9nCK1ab9tUf6Hq+P/mxM761bTkFF6uLT/H+9soI/EVp5Rib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JLcxQAAANwAAAAPAAAAAAAAAAAAAAAAAJgCAABkcnMv&#10;ZG93bnJldi54bWxQSwUGAAAAAAQABAD1AAAAigMAAAAA&#10;" fillcolor="#138576 [2409]" stroked="f" strokeweight="2pt"/>
                  </v:group>
                  <v:group id="Group 10" o:spid="_x0000_s1122" style="position:absolute;left:-205;width:12808;height:8652" coordorigin="-205" coordsize="12809,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_x0000_s1123" type="#_x0000_t202" style="position:absolute;left:41;width:12417;height:3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8614C8" w:rsidRPr="005E119F" w:rsidRDefault="008614C8" w:rsidP="008614C8">
                            <w:pPr>
                              <w:rPr>
                                <w:b/>
                                <w:color w:val="FFFFFF" w:themeColor="background1"/>
                                <w:sz w:val="22"/>
                              </w:rPr>
                            </w:pPr>
                            <w:r>
                              <w:rPr>
                                <w:b/>
                                <w:color w:val="FFFFFF" w:themeColor="background1"/>
                              </w:rPr>
                              <w:t>View statements</w:t>
                            </w:r>
                          </w:p>
                        </w:txbxContent>
                      </v:textbox>
                    </v:shape>
                    <v:shape id="_x0000_s1124" type="#_x0000_t202" style="position:absolute;left:41;top:2839;width:1183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rsidR="008614C8" w:rsidRPr="005E119F" w:rsidRDefault="008614C8" w:rsidP="008614C8">
                            <w:pPr>
                              <w:jc w:val="center"/>
                              <w:rPr>
                                <w:b/>
                                <w:color w:val="FFFFFF" w:themeColor="background1"/>
                                <w:sz w:val="22"/>
                              </w:rPr>
                            </w:pPr>
                            <w:r>
                              <w:rPr>
                                <w:b/>
                                <w:color w:val="FFFFFF" w:themeColor="background1"/>
                              </w:rPr>
                              <w:t>Add statement</w:t>
                            </w:r>
                          </w:p>
                        </w:txbxContent>
                      </v:textbox>
                    </v:shape>
                    <v:shape id="_x0000_s1125" type="#_x0000_t202" style="position:absolute;left:-205;top:5613;width:12808;height:3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rsidR="008614C8" w:rsidRPr="00301324" w:rsidRDefault="008614C8" w:rsidP="008614C8">
                            <w:pPr>
                              <w:rPr>
                                <w:b/>
                                <w:color w:val="FFFFFF" w:themeColor="background1"/>
                              </w:rPr>
                            </w:pPr>
                            <w:r w:rsidRPr="00301324">
                              <w:rPr>
                                <w:b/>
                                <w:color w:val="FFFFFF" w:themeColor="background1"/>
                                <w:sz w:val="18"/>
                              </w:rPr>
                              <w:t>R</w:t>
                            </w:r>
                            <w:r>
                              <w:rPr>
                                <w:b/>
                                <w:color w:val="FFFFFF" w:themeColor="background1"/>
                                <w:sz w:val="18"/>
                              </w:rPr>
                              <w:t xml:space="preserve">esolve </w:t>
                            </w:r>
                            <w:r w:rsidRPr="00301324">
                              <w:rPr>
                                <w:b/>
                                <w:color w:val="FFFFFF" w:themeColor="background1"/>
                                <w:sz w:val="18"/>
                              </w:rPr>
                              <w:t>statement</w:t>
                            </w:r>
                            <w:r>
                              <w:rPr>
                                <w:b/>
                                <w:color w:val="FFFFFF" w:themeColor="background1"/>
                                <w:sz w:val="18"/>
                              </w:rPr>
                              <w:t>s</w:t>
                            </w:r>
                          </w:p>
                        </w:txbxContent>
                      </v:textbox>
                    </v:shape>
                  </v:group>
                </v:group>
                <v:shape id="_x0000_s1126" type="#_x0000_t202" style="position:absolute;left:4459;top:19191;width:1258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rsidR="008614C8" w:rsidRPr="004465DF" w:rsidRDefault="008614C8" w:rsidP="008614C8">
                        <w:pPr>
                          <w:rPr>
                            <w:b/>
                            <w:color w:val="auto"/>
                            <w:sz w:val="22"/>
                          </w:rPr>
                        </w:pPr>
                        <w:r>
                          <w:rPr>
                            <w:b/>
                            <w:color w:val="auto"/>
                          </w:rPr>
                          <w:t>Current Balance:</w:t>
                        </w:r>
                      </w:p>
                    </w:txbxContent>
                  </v:textbox>
                </v:shape>
                <v:shape id="_x0000_s1127" type="#_x0000_t202" style="position:absolute;left:6999;top:20432;width:8261;height:4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a5PcQA&#10;AADcAAAADwAAAGRycy9kb3ducmV2LnhtbESPT2vCQBTE7wW/w/IKvdXdSixp6kbEUvCkVG2ht0f2&#10;5Q/Nvg3ZrYnf3hUEj8PM/IZZLEfbihP1vnGs4WWqQBAXzjRcaTgePp9TED4gG2wdk4YzeVjmk4cF&#10;ZsYN/EWnfahEhLDPUEMdQpdJ6YuaLPqp64ijV7reYoiyr6TpcYhw28qZUq/SYsNxocaO1jUVf/t/&#10;q+F7W/7+JGpXfdh5N7hRSbZvUuunx3H1DiLQGO7hW3tjNCRp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WuT3EAAAA3AAAAA8AAAAAAAAAAAAAAAAAmAIAAGRycy9k&#10;b3ducmV2LnhtbFBLBQYAAAAABAAEAPUAAACJAwAAAAA=&#10;" filled="f" stroked="f">
                  <v:textbox>
                    <w:txbxContent>
                      <w:p w:rsidR="008614C8" w:rsidRPr="003C6CC9" w:rsidRDefault="008614C8" w:rsidP="008614C8">
                        <w:pPr>
                          <w:rPr>
                            <w:b/>
                            <w:color w:val="auto"/>
                            <w:sz w:val="36"/>
                          </w:rPr>
                        </w:pPr>
                        <w:r w:rsidRPr="003C6CC9">
                          <w:rPr>
                            <w:b/>
                            <w:color w:val="auto"/>
                            <w:sz w:val="32"/>
                          </w:rPr>
                          <w:t>$25.50</w:t>
                        </w:r>
                      </w:p>
                    </w:txbxContent>
                  </v:textbox>
                </v:shape>
                <w10:wrap type="square" anchorx="margin"/>
              </v:group>
            </w:pict>
          </mc:Fallback>
        </mc:AlternateContent>
      </w:r>
    </w:p>
    <w:p w:rsidR="006659B7" w:rsidRDefault="008614C8" w:rsidP="006659B7">
      <w:pPr>
        <w:jc w:val="center"/>
      </w:pPr>
      <w:r>
        <w:rPr>
          <w:noProof/>
        </w:rPr>
        <mc:AlternateContent>
          <mc:Choice Requires="wps">
            <w:drawing>
              <wp:anchor distT="0" distB="0" distL="114300" distR="114300" simplePos="0" relativeHeight="252044288" behindDoc="0" locked="0" layoutInCell="1" allowOverlap="1" wp14:anchorId="596E8EEF" wp14:editId="016E5832">
                <wp:simplePos x="0" y="0"/>
                <wp:positionH relativeFrom="column">
                  <wp:posOffset>2197542</wp:posOffset>
                </wp:positionH>
                <wp:positionV relativeFrom="paragraph">
                  <wp:posOffset>121920</wp:posOffset>
                </wp:positionV>
                <wp:extent cx="1133061" cy="410817"/>
                <wp:effectExtent l="0" t="0" r="0" b="8890"/>
                <wp:wrapNone/>
                <wp:docPr id="695" name="Text Box 695"/>
                <wp:cNvGraphicFramePr/>
                <a:graphic xmlns:a="http://schemas.openxmlformats.org/drawingml/2006/main">
                  <a:graphicData uri="http://schemas.microsoft.com/office/word/2010/wordprocessingShape">
                    <wps:wsp>
                      <wps:cNvSpPr txBox="1"/>
                      <wps:spPr>
                        <a:xfrm>
                          <a:off x="0" y="0"/>
                          <a:ext cx="1133061" cy="410817"/>
                        </a:xfrm>
                        <a:prstGeom prst="rect">
                          <a:avLst/>
                        </a:prstGeom>
                        <a:noFill/>
                        <a:ln>
                          <a:noFill/>
                        </a:ln>
                        <a:effectLst/>
                      </wps:spPr>
                      <wps:txbx>
                        <w:txbxContent>
                          <w:p w:rsidR="008614C8" w:rsidRPr="008614C8" w:rsidRDefault="008614C8" w:rsidP="008614C8">
                            <w:pPr>
                              <w:jc w:val="center"/>
                              <w:rPr>
                                <w:color w:val="0D594F" w:themeColor="accent6" w:themeShade="80"/>
                                <w:sz w:val="1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color w:val="0D594F" w:themeColor="accent6" w:themeShade="80"/>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click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8EEF" id="Text Box 695" o:spid="_x0000_s1128" type="#_x0000_t202" style="position:absolute;left:0;text-align:left;margin-left:173.05pt;margin-top:9.6pt;width:89.2pt;height:32.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" filled="f" stroked="f">
                <v:textbox>
                  <w:txbxContent>
                    <w:p w:rsidR="008614C8" w:rsidRPr="008614C8" w:rsidRDefault="008614C8" w:rsidP="008614C8">
                      <w:pPr>
                        <w:jc w:val="center"/>
                        <w:rPr>
                          <w:color w:val="0D594F" w:themeColor="accent6" w:themeShade="80"/>
                          <w:sz w:val="1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color w:val="0D594F" w:themeColor="accent6" w:themeShade="80"/>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click this button</w:t>
                      </w:r>
                    </w:p>
                  </w:txbxContent>
                </v:textbox>
              </v:shape>
            </w:pict>
          </mc:Fallback>
        </mc:AlternateContent>
      </w:r>
    </w:p>
    <w:p w:rsidR="006659B7" w:rsidRDefault="008614C8" w:rsidP="006659B7">
      <w:pPr>
        <w:jc w:val="center"/>
      </w:pPr>
      <w:r>
        <w:rPr>
          <w:noProof/>
        </w:rPr>
        <mc:AlternateContent>
          <mc:Choice Requires="wps">
            <w:drawing>
              <wp:anchor distT="0" distB="0" distL="114300" distR="114300" simplePos="0" relativeHeight="252048384" behindDoc="0" locked="0" layoutInCell="1" allowOverlap="1" wp14:anchorId="1DDA91D2" wp14:editId="6518DAB6">
                <wp:simplePos x="0" y="0"/>
                <wp:positionH relativeFrom="margin">
                  <wp:posOffset>3958922</wp:posOffset>
                </wp:positionH>
                <wp:positionV relativeFrom="paragraph">
                  <wp:posOffset>234978</wp:posOffset>
                </wp:positionV>
                <wp:extent cx="371061" cy="364131"/>
                <wp:effectExtent l="0" t="0" r="0" b="0"/>
                <wp:wrapNone/>
                <wp:docPr id="697" name="Text Box 697"/>
                <wp:cNvGraphicFramePr/>
                <a:graphic xmlns:a="http://schemas.openxmlformats.org/drawingml/2006/main">
                  <a:graphicData uri="http://schemas.microsoft.com/office/word/2010/wordprocessingShape">
                    <wps:wsp>
                      <wps:cNvSpPr txBox="1"/>
                      <wps:spPr>
                        <a:xfrm>
                          <a:off x="0" y="0"/>
                          <a:ext cx="371061"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91D2" id="Text Box 697" o:spid="_x0000_s1129" type="#_x0000_t202" style="position:absolute;left:0;text-align:left;margin-left:311.75pt;margin-top:18.5pt;width:29.2pt;height:28.6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2046336" behindDoc="0" locked="0" layoutInCell="1" allowOverlap="1" wp14:anchorId="058B6584" wp14:editId="4FC233EC">
                <wp:simplePos x="0" y="0"/>
                <wp:positionH relativeFrom="margin">
                  <wp:posOffset>3554123</wp:posOffset>
                </wp:positionH>
                <wp:positionV relativeFrom="paragraph">
                  <wp:posOffset>83627</wp:posOffset>
                </wp:positionV>
                <wp:extent cx="371061" cy="364131"/>
                <wp:effectExtent l="0" t="0" r="0" b="0"/>
                <wp:wrapNone/>
                <wp:docPr id="696" name="Text Box 696"/>
                <wp:cNvGraphicFramePr/>
                <a:graphic xmlns:a="http://schemas.openxmlformats.org/drawingml/2006/main">
                  <a:graphicData uri="http://schemas.microsoft.com/office/word/2010/wordprocessingShape">
                    <wps:wsp>
                      <wps:cNvSpPr txBox="1"/>
                      <wps:spPr>
                        <a:xfrm>
                          <a:off x="0" y="0"/>
                          <a:ext cx="371061"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B6584" id="Text Box 696" o:spid="_x0000_s1130" type="#_x0000_t202" style="position:absolute;left:0;text-align:left;margin-left:279.85pt;margin-top:6.6pt;width:29.2pt;height:28.6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lang w:eastAsia="zh-CN"/>
        </w:rPr>
        <mc:AlternateContent>
          <mc:Choice Requires="wps">
            <w:drawing>
              <wp:anchor distT="0" distB="0" distL="114300" distR="114300" simplePos="0" relativeHeight="252042240" behindDoc="0" locked="0" layoutInCell="1" allowOverlap="1" wp14:anchorId="684EBCB3" wp14:editId="2FAA024F">
                <wp:simplePos x="0" y="0"/>
                <wp:positionH relativeFrom="column">
                  <wp:posOffset>3044687</wp:posOffset>
                </wp:positionH>
                <wp:positionV relativeFrom="paragraph">
                  <wp:posOffset>61356</wp:posOffset>
                </wp:positionV>
                <wp:extent cx="298174" cy="1950268"/>
                <wp:effectExtent l="342900" t="57150" r="6985" b="31115"/>
                <wp:wrapNone/>
                <wp:docPr id="694" name="Curved Connector 694"/>
                <wp:cNvGraphicFramePr/>
                <a:graphic xmlns:a="http://schemas.openxmlformats.org/drawingml/2006/main">
                  <a:graphicData uri="http://schemas.microsoft.com/office/word/2010/wordprocessingShape">
                    <wps:wsp>
                      <wps:cNvCnPr/>
                      <wps:spPr>
                        <a:xfrm flipV="1">
                          <a:off x="0" y="0"/>
                          <a:ext cx="298174" cy="1950268"/>
                        </a:xfrm>
                        <a:prstGeom prst="curvedConnector3">
                          <a:avLst>
                            <a:gd name="adj1" fmla="val -10939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CCDE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94" o:spid="_x0000_s1026" type="#_x0000_t38" style="position:absolute;margin-left:239.75pt;margin-top:4.85pt;width:23.5pt;height:153.55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" adj="-23629" strokecolor="#0097ae [3044]" strokeweight="1.5pt">
                <v:stroke endarrow="block"/>
              </v:shape>
            </w:pict>
          </mc:Fallback>
        </mc:AlternateContent>
      </w:r>
    </w:p>
    <w:p w:rsidR="006659B7" w:rsidRDefault="008614C8" w:rsidP="006659B7">
      <w:pPr>
        <w:jc w:val="center"/>
      </w:pPr>
      <w:r>
        <w:rPr>
          <w:noProof/>
        </w:rPr>
        <mc:AlternateContent>
          <mc:Choice Requires="wps">
            <w:drawing>
              <wp:anchor distT="0" distB="0" distL="114300" distR="114300" simplePos="0" relativeHeight="252052480" behindDoc="0" locked="0" layoutInCell="1" allowOverlap="1" wp14:anchorId="611525F1" wp14:editId="035D720F">
                <wp:simplePos x="0" y="0"/>
                <wp:positionH relativeFrom="margin">
                  <wp:posOffset>4012096</wp:posOffset>
                </wp:positionH>
                <wp:positionV relativeFrom="paragraph">
                  <wp:posOffset>216397</wp:posOffset>
                </wp:positionV>
                <wp:extent cx="377687" cy="364131"/>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377687"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525F1" id="Text Box 699" o:spid="_x0000_s1131" type="#_x0000_t202" style="position:absolute;left:0;text-align:left;margin-left:315.9pt;margin-top:17.05pt;width:29.75pt;height:28.6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2050432" behindDoc="0" locked="0" layoutInCell="1" allowOverlap="1" wp14:anchorId="32ED6551" wp14:editId="5854B349">
                <wp:simplePos x="0" y="0"/>
                <wp:positionH relativeFrom="margin">
                  <wp:posOffset>4276642</wp:posOffset>
                </wp:positionH>
                <wp:positionV relativeFrom="paragraph">
                  <wp:posOffset>83544</wp:posOffset>
                </wp:positionV>
                <wp:extent cx="371061" cy="364131"/>
                <wp:effectExtent l="0" t="0" r="0" b="0"/>
                <wp:wrapNone/>
                <wp:docPr id="698" name="Text Box 698"/>
                <wp:cNvGraphicFramePr/>
                <a:graphic xmlns:a="http://schemas.openxmlformats.org/drawingml/2006/main">
                  <a:graphicData uri="http://schemas.microsoft.com/office/word/2010/wordprocessingShape">
                    <wps:wsp>
                      <wps:cNvSpPr txBox="1"/>
                      <wps:spPr>
                        <a:xfrm>
                          <a:off x="0" y="0"/>
                          <a:ext cx="371061"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D6551" id="Text Box 698" o:spid="_x0000_s1132" type="#_x0000_t202" style="position:absolute;left:0;text-align:left;margin-left:336.75pt;margin-top:6.6pt;width:29.2pt;height:28.6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6659B7" w:rsidRDefault="008614C8" w:rsidP="006659B7">
      <w:pPr>
        <w:jc w:val="center"/>
      </w:pPr>
      <w:r>
        <w:rPr>
          <w:noProof/>
        </w:rPr>
        <mc:AlternateContent>
          <mc:Choice Requires="wps">
            <w:drawing>
              <wp:anchor distT="0" distB="0" distL="114300" distR="114300" simplePos="0" relativeHeight="252056576" behindDoc="0" locked="0" layoutInCell="1" allowOverlap="1" wp14:anchorId="6250FD9F" wp14:editId="581EB77E">
                <wp:simplePos x="0" y="0"/>
                <wp:positionH relativeFrom="margin">
                  <wp:posOffset>3978965</wp:posOffset>
                </wp:positionH>
                <wp:positionV relativeFrom="paragraph">
                  <wp:posOffset>217391</wp:posOffset>
                </wp:positionV>
                <wp:extent cx="387930" cy="364131"/>
                <wp:effectExtent l="0" t="0" r="0" b="0"/>
                <wp:wrapNone/>
                <wp:docPr id="701" name="Text Box 701"/>
                <wp:cNvGraphicFramePr/>
                <a:graphic xmlns:a="http://schemas.openxmlformats.org/drawingml/2006/main">
                  <a:graphicData uri="http://schemas.microsoft.com/office/word/2010/wordprocessingShape">
                    <wps:wsp>
                      <wps:cNvSpPr txBox="1"/>
                      <wps:spPr>
                        <a:xfrm>
                          <a:off x="0" y="0"/>
                          <a:ext cx="387930"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0FD9F" id="Text Box 701" o:spid="_x0000_s1133" type="#_x0000_t202" style="position:absolute;left:0;text-align:left;margin-left:313.3pt;margin-top:17.1pt;width:30.55pt;height:28.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2054528" behindDoc="0" locked="0" layoutInCell="1" allowOverlap="1" wp14:anchorId="2D724AD8" wp14:editId="14AE13CB">
                <wp:simplePos x="0" y="0"/>
                <wp:positionH relativeFrom="margin">
                  <wp:posOffset>4164330</wp:posOffset>
                </wp:positionH>
                <wp:positionV relativeFrom="paragraph">
                  <wp:posOffset>71120</wp:posOffset>
                </wp:positionV>
                <wp:extent cx="371061" cy="364131"/>
                <wp:effectExtent l="0" t="0" r="0" b="0"/>
                <wp:wrapNone/>
                <wp:docPr id="700" name="Text Box 700"/>
                <wp:cNvGraphicFramePr/>
                <a:graphic xmlns:a="http://schemas.openxmlformats.org/drawingml/2006/main">
                  <a:graphicData uri="http://schemas.microsoft.com/office/word/2010/wordprocessingShape">
                    <wps:wsp>
                      <wps:cNvSpPr txBox="1"/>
                      <wps:spPr>
                        <a:xfrm>
                          <a:off x="0" y="0"/>
                          <a:ext cx="371061"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24AD8" id="Text Box 700" o:spid="_x0000_s1134" type="#_x0000_t202" style="position:absolute;left:0;text-align:left;margin-left:327.9pt;margin-top:5.6pt;width:29.2pt;height:28.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6659B7" w:rsidRDefault="008614C8" w:rsidP="006659B7">
      <w:pPr>
        <w:jc w:val="center"/>
      </w:pPr>
      <w:r>
        <w:rPr>
          <w:noProof/>
        </w:rPr>
        <mc:AlternateContent>
          <mc:Choice Requires="wps">
            <w:drawing>
              <wp:anchor distT="0" distB="0" distL="114300" distR="114300" simplePos="0" relativeHeight="252060672" behindDoc="0" locked="0" layoutInCell="1" allowOverlap="1" wp14:anchorId="0BFA0BCF" wp14:editId="12A3B009">
                <wp:simplePos x="0" y="0"/>
                <wp:positionH relativeFrom="margin">
                  <wp:posOffset>3751521</wp:posOffset>
                </wp:positionH>
                <wp:positionV relativeFrom="paragraph">
                  <wp:posOffset>218366</wp:posOffset>
                </wp:positionV>
                <wp:extent cx="386420" cy="364131"/>
                <wp:effectExtent l="0" t="0" r="0" b="0"/>
                <wp:wrapNone/>
                <wp:docPr id="703" name="Text Box 703"/>
                <wp:cNvGraphicFramePr/>
                <a:graphic xmlns:a="http://schemas.openxmlformats.org/drawingml/2006/main">
                  <a:graphicData uri="http://schemas.microsoft.com/office/word/2010/wordprocessingShape">
                    <wps:wsp>
                      <wps:cNvSpPr txBox="1"/>
                      <wps:spPr>
                        <a:xfrm>
                          <a:off x="0" y="0"/>
                          <a:ext cx="386420"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0BCF" id="Text Box 703" o:spid="_x0000_s1135" type="#_x0000_t202" style="position:absolute;left:0;text-align:left;margin-left:295.4pt;margin-top:17.2pt;width:30.45pt;height:28.6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2058624" behindDoc="0" locked="0" layoutInCell="1" allowOverlap="1" wp14:anchorId="2CA506B6" wp14:editId="51FF4BDC">
                <wp:simplePos x="0" y="0"/>
                <wp:positionH relativeFrom="margin">
                  <wp:posOffset>3872893</wp:posOffset>
                </wp:positionH>
                <wp:positionV relativeFrom="paragraph">
                  <wp:posOffset>71755</wp:posOffset>
                </wp:positionV>
                <wp:extent cx="371061" cy="364131"/>
                <wp:effectExtent l="0" t="0" r="0" b="0"/>
                <wp:wrapNone/>
                <wp:docPr id="702" name="Text Box 702"/>
                <wp:cNvGraphicFramePr/>
                <a:graphic xmlns:a="http://schemas.openxmlformats.org/drawingml/2006/main">
                  <a:graphicData uri="http://schemas.microsoft.com/office/word/2010/wordprocessingShape">
                    <wps:wsp>
                      <wps:cNvSpPr txBox="1"/>
                      <wps:spPr>
                        <a:xfrm>
                          <a:off x="0" y="0"/>
                          <a:ext cx="371061"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506B6" id="Text Box 702" o:spid="_x0000_s1136" type="#_x0000_t202" style="position:absolute;left:0;text-align:left;margin-left:304.95pt;margin-top:5.65pt;width:29.2pt;height:28.6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B54CA9" w:rsidRDefault="008614C8" w:rsidP="006659B7">
      <w:r>
        <w:rPr>
          <w:noProof/>
        </w:rPr>
        <mc:AlternateContent>
          <mc:Choice Requires="wps">
            <w:drawing>
              <wp:anchor distT="0" distB="0" distL="114300" distR="114300" simplePos="0" relativeHeight="252062720" behindDoc="0" locked="0" layoutInCell="1" allowOverlap="1" wp14:anchorId="4D40C208" wp14:editId="48608805">
                <wp:simplePos x="0" y="0"/>
                <wp:positionH relativeFrom="margin">
                  <wp:posOffset>3641651</wp:posOffset>
                </wp:positionH>
                <wp:positionV relativeFrom="paragraph">
                  <wp:posOffset>66498</wp:posOffset>
                </wp:positionV>
                <wp:extent cx="379228" cy="364131"/>
                <wp:effectExtent l="0" t="0" r="0" b="0"/>
                <wp:wrapNone/>
                <wp:docPr id="704" name="Text Box 704"/>
                <wp:cNvGraphicFramePr/>
                <a:graphic xmlns:a="http://schemas.openxmlformats.org/drawingml/2006/main">
                  <a:graphicData uri="http://schemas.microsoft.com/office/word/2010/wordprocessingShape">
                    <wps:wsp>
                      <wps:cNvSpPr txBox="1"/>
                      <wps:spPr>
                        <a:xfrm>
                          <a:off x="0" y="0"/>
                          <a:ext cx="379228" cy="364131"/>
                        </a:xfrm>
                        <a:prstGeom prst="rect">
                          <a:avLst/>
                        </a:prstGeom>
                        <a:noFill/>
                        <a:ln>
                          <a:noFill/>
                        </a:ln>
                        <a:effectLst/>
                      </wps:spPr>
                      <wps:txb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0C208" id="Text Box 704" o:spid="_x0000_s1137" type="#_x0000_t202" style="position:absolute;margin-left:286.75pt;margin-top:5.25pt;width:29.85pt;height:28.6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" filled="f" stroked="f">
                <v:textbox>
                  <w:txbxContent>
                    <w:p w:rsidR="008614C8" w:rsidRPr="008614C8" w:rsidRDefault="008614C8" w:rsidP="008614C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B54CA9" w:rsidRDefault="008A4AFB" w:rsidP="006659B7">
      <w:r>
        <w:rPr>
          <w:noProof/>
        </w:rPr>
        <mc:AlternateContent>
          <mc:Choice Requires="wps">
            <w:drawing>
              <wp:anchor distT="0" distB="0" distL="114300" distR="114300" simplePos="0" relativeHeight="252070912" behindDoc="0" locked="0" layoutInCell="1" allowOverlap="1" wp14:anchorId="2549803E" wp14:editId="0FC99BD3">
                <wp:simplePos x="0" y="0"/>
                <wp:positionH relativeFrom="margin">
                  <wp:posOffset>1473835</wp:posOffset>
                </wp:positionH>
                <wp:positionV relativeFrom="paragraph">
                  <wp:posOffset>13335</wp:posOffset>
                </wp:positionV>
                <wp:extent cx="483235" cy="363855"/>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483235" cy="363855"/>
                        </a:xfrm>
                        <a:prstGeom prst="rect">
                          <a:avLst/>
                        </a:prstGeom>
                        <a:noFill/>
                        <a:ln>
                          <a:noFill/>
                        </a:ln>
                        <a:effectLst/>
                      </wps:spPr>
                      <wps:txbx>
                        <w:txbxContent>
                          <w:p w:rsidR="008A4AFB" w:rsidRPr="008614C8" w:rsidRDefault="008A4AFB" w:rsidP="008A4AFB">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9803E" id="Text Box 708" o:spid="_x0000_s1138" type="#_x0000_t202" style="position:absolute;margin-left:116.05pt;margin-top:1.05pt;width:38.05pt;height:28.6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" filled="f" stroked="f">
                <v:textbox>
                  <w:txbxContent>
                    <w:p w:rsidR="008A4AFB" w:rsidRPr="008614C8" w:rsidRDefault="008A4AFB" w:rsidP="008A4AFB">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B54CA9" w:rsidRDefault="00DF3E48" w:rsidP="006659B7">
      <w:r>
        <w:rPr>
          <w:noProof/>
        </w:rPr>
        <mc:AlternateContent>
          <mc:Choice Requires="wps">
            <w:drawing>
              <wp:anchor distT="0" distB="0" distL="114300" distR="114300" simplePos="0" relativeHeight="252064768" behindDoc="0" locked="0" layoutInCell="1" allowOverlap="1" wp14:anchorId="534391FC" wp14:editId="62445A6B">
                <wp:simplePos x="0" y="0"/>
                <wp:positionH relativeFrom="margin">
                  <wp:posOffset>1586948</wp:posOffset>
                </wp:positionH>
                <wp:positionV relativeFrom="paragraph">
                  <wp:posOffset>167088</wp:posOffset>
                </wp:positionV>
                <wp:extent cx="437322" cy="364131"/>
                <wp:effectExtent l="0" t="0" r="0" b="0"/>
                <wp:wrapNone/>
                <wp:docPr id="705" name="Text Box 705"/>
                <wp:cNvGraphicFramePr/>
                <a:graphic xmlns:a="http://schemas.openxmlformats.org/drawingml/2006/main">
                  <a:graphicData uri="http://schemas.microsoft.com/office/word/2010/wordprocessingShape">
                    <wps:wsp>
                      <wps:cNvSpPr txBox="1"/>
                      <wps:spPr>
                        <a:xfrm>
                          <a:off x="0" y="0"/>
                          <a:ext cx="437322" cy="364131"/>
                        </a:xfrm>
                        <a:prstGeom prst="rect">
                          <a:avLst/>
                        </a:prstGeom>
                        <a:noFill/>
                        <a:ln>
                          <a:noFill/>
                        </a:ln>
                        <a:effectLst/>
                      </wps:spPr>
                      <wps:txb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91FC" id="Text Box 705" o:spid="_x0000_s1139" type="#_x0000_t202" style="position:absolute;margin-left:124.95pt;margin-top:13.15pt;width:34.45pt;height:28.6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" filled="f" stroked="f">
                <v:textbo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8614C8">
        <w:rPr>
          <w:noProof/>
          <w:lang w:eastAsia="zh-CN"/>
        </w:rPr>
        <mc:AlternateContent>
          <mc:Choice Requires="wps">
            <w:drawing>
              <wp:anchor distT="0" distB="0" distL="114300" distR="114300" simplePos="0" relativeHeight="252039168" behindDoc="0" locked="0" layoutInCell="1" allowOverlap="1" wp14:anchorId="734DADF5" wp14:editId="06179036">
                <wp:simplePos x="0" y="0"/>
                <wp:positionH relativeFrom="column">
                  <wp:posOffset>2978425</wp:posOffset>
                </wp:positionH>
                <wp:positionV relativeFrom="paragraph">
                  <wp:posOffset>8062</wp:posOffset>
                </wp:positionV>
                <wp:extent cx="1146313" cy="410210"/>
                <wp:effectExtent l="0" t="0" r="0" b="8890"/>
                <wp:wrapNone/>
                <wp:docPr id="692" name="Left Arrow 692"/>
                <wp:cNvGraphicFramePr/>
                <a:graphic xmlns:a="http://schemas.openxmlformats.org/drawingml/2006/main">
                  <a:graphicData uri="http://schemas.microsoft.com/office/word/2010/wordprocessingShape">
                    <wps:wsp>
                      <wps:cNvSpPr/>
                      <wps:spPr>
                        <a:xfrm rot="10800000">
                          <a:off x="0" y="0"/>
                          <a:ext cx="1146313" cy="410210"/>
                        </a:xfrm>
                        <a:prstGeom prst="leftArrow">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CFF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92" o:spid="_x0000_s1026" type="#_x0000_t66" style="position:absolute;margin-left:234.5pt;margin-top:.65pt;width:90.25pt;height:32.3pt;rotation:18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" adj="3865" fillcolor="#3be4ff [1940]" stroked="f" strokeweight="2pt"/>
            </w:pict>
          </mc:Fallback>
        </mc:AlternateContent>
      </w:r>
      <w:r w:rsidR="008614C8">
        <w:rPr>
          <w:noProof/>
          <w:lang w:eastAsia="zh-CN"/>
        </w:rPr>
        <mc:AlternateContent>
          <mc:Choice Requires="wps">
            <w:drawing>
              <wp:anchor distT="0" distB="0" distL="114300" distR="114300" simplePos="0" relativeHeight="252041216" behindDoc="0" locked="0" layoutInCell="1" allowOverlap="1" wp14:anchorId="51041300" wp14:editId="2459C75C">
                <wp:simplePos x="0" y="0"/>
                <wp:positionH relativeFrom="column">
                  <wp:posOffset>3077817</wp:posOffset>
                </wp:positionH>
                <wp:positionV relativeFrom="paragraph">
                  <wp:posOffset>8062</wp:posOffset>
                </wp:positionV>
                <wp:extent cx="1060174" cy="331304"/>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174" cy="331304"/>
                        </a:xfrm>
                        <a:prstGeom prst="rect">
                          <a:avLst/>
                        </a:prstGeom>
                        <a:noFill/>
                        <a:ln w="9525">
                          <a:noFill/>
                          <a:miter lim="800000"/>
                          <a:headEnd/>
                          <a:tailEnd/>
                        </a:ln>
                      </wps:spPr>
                      <wps:txbx>
                        <w:txbxContent>
                          <w:p w:rsidR="008614C8" w:rsidRPr="008614C8" w:rsidRDefault="008614C8" w:rsidP="008614C8">
                            <w:pPr>
                              <w:rPr>
                                <w:color w:val="000000" w:themeColor="text1"/>
                              </w:rPr>
                            </w:pPr>
                            <w:r>
                              <w:rPr>
                                <w:color w:val="000000" w:themeColor="text1"/>
                                <w:sz w:val="18"/>
                              </w:rPr>
                              <w:t>Slide to the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41300" id="_x0000_s1140" type="#_x0000_t202" style="position:absolute;margin-left:242.35pt;margin-top:.65pt;width:83.5pt;height:26.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" filled="f" stroked="f">
                <v:textbox>
                  <w:txbxContent>
                    <w:p w:rsidR="008614C8" w:rsidRPr="008614C8" w:rsidRDefault="008614C8" w:rsidP="008614C8">
                      <w:pPr>
                        <w:rPr>
                          <w:color w:val="000000" w:themeColor="text1"/>
                        </w:rPr>
                      </w:pPr>
                      <w:r>
                        <w:rPr>
                          <w:color w:val="000000" w:themeColor="text1"/>
                          <w:sz w:val="18"/>
                        </w:rPr>
                        <w:t>Slide to the right</w:t>
                      </w:r>
                    </w:p>
                  </w:txbxContent>
                </v:textbox>
              </v:shape>
            </w:pict>
          </mc:Fallback>
        </mc:AlternateContent>
      </w:r>
    </w:p>
    <w:p w:rsidR="00B54CA9" w:rsidRDefault="00DF3E48" w:rsidP="006659B7">
      <w:r>
        <w:rPr>
          <w:noProof/>
        </w:rPr>
        <mc:AlternateContent>
          <mc:Choice Requires="wps">
            <w:drawing>
              <wp:anchor distT="0" distB="0" distL="114300" distR="114300" simplePos="0" relativeHeight="252066816" behindDoc="0" locked="0" layoutInCell="1" allowOverlap="1" wp14:anchorId="2341DE87" wp14:editId="3102AD2C">
                <wp:simplePos x="0" y="0"/>
                <wp:positionH relativeFrom="margin">
                  <wp:posOffset>1586948</wp:posOffset>
                </wp:positionH>
                <wp:positionV relativeFrom="paragraph">
                  <wp:posOffset>127690</wp:posOffset>
                </wp:positionV>
                <wp:extent cx="443948" cy="364131"/>
                <wp:effectExtent l="0" t="0" r="0" b="0"/>
                <wp:wrapNone/>
                <wp:docPr id="706" name="Text Box 706"/>
                <wp:cNvGraphicFramePr/>
                <a:graphic xmlns:a="http://schemas.openxmlformats.org/drawingml/2006/main">
                  <a:graphicData uri="http://schemas.microsoft.com/office/word/2010/wordprocessingShape">
                    <wps:wsp>
                      <wps:cNvSpPr txBox="1"/>
                      <wps:spPr>
                        <a:xfrm>
                          <a:off x="0" y="0"/>
                          <a:ext cx="443948" cy="364131"/>
                        </a:xfrm>
                        <a:prstGeom prst="rect">
                          <a:avLst/>
                        </a:prstGeom>
                        <a:noFill/>
                        <a:ln>
                          <a:noFill/>
                        </a:ln>
                        <a:effectLst/>
                      </wps:spPr>
                      <wps:txb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DE87" id="Text Box 706" o:spid="_x0000_s1141" type="#_x0000_t202" style="position:absolute;margin-left:124.95pt;margin-top:10.05pt;width:34.95pt;height:28.6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" filled="f" stroked="f">
                <v:textbo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B54CA9" w:rsidRDefault="00DF3E48" w:rsidP="006659B7">
      <w:r>
        <w:rPr>
          <w:noProof/>
        </w:rPr>
        <mc:AlternateContent>
          <mc:Choice Requires="wps">
            <w:drawing>
              <wp:anchor distT="0" distB="0" distL="114300" distR="114300" simplePos="0" relativeHeight="252068864" behindDoc="0" locked="0" layoutInCell="1" allowOverlap="1" wp14:anchorId="42E19A8D" wp14:editId="63F2F048">
                <wp:simplePos x="0" y="0"/>
                <wp:positionH relativeFrom="margin">
                  <wp:posOffset>1580322</wp:posOffset>
                </wp:positionH>
                <wp:positionV relativeFrom="paragraph">
                  <wp:posOffset>94919</wp:posOffset>
                </wp:positionV>
                <wp:extent cx="483704" cy="364131"/>
                <wp:effectExtent l="0" t="0" r="0" b="0"/>
                <wp:wrapNone/>
                <wp:docPr id="707" name="Text Box 707"/>
                <wp:cNvGraphicFramePr/>
                <a:graphic xmlns:a="http://schemas.openxmlformats.org/drawingml/2006/main">
                  <a:graphicData uri="http://schemas.microsoft.com/office/word/2010/wordprocessingShape">
                    <wps:wsp>
                      <wps:cNvSpPr txBox="1"/>
                      <wps:spPr>
                        <a:xfrm>
                          <a:off x="0" y="0"/>
                          <a:ext cx="483704" cy="364131"/>
                        </a:xfrm>
                        <a:prstGeom prst="rect">
                          <a:avLst/>
                        </a:prstGeom>
                        <a:noFill/>
                        <a:ln>
                          <a:noFill/>
                        </a:ln>
                        <a:effectLst/>
                      </wps:spPr>
                      <wps:txb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19A8D" id="Text Box 707" o:spid="_x0000_s1142" type="#_x0000_t202" style="position:absolute;margin-left:124.45pt;margin-top:7.45pt;width:38.1pt;height:28.6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" filled="f" stroked="f">
                <v:textbox>
                  <w:txbxContent>
                    <w:p w:rsidR="00DF3E48" w:rsidRPr="008614C8" w:rsidRDefault="00DF3E48" w:rsidP="00DF3E48">
                      <w:pPr>
                        <w:jc w:val="cente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614C8">
                        <w:rPr>
                          <w:noProof/>
                          <w:color w:val="EA157A" w:themeColor="accent2"/>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B54CA9" w:rsidRDefault="00B54CA9" w:rsidP="006659B7"/>
    <w:p w:rsidR="00B54CA9" w:rsidRDefault="00B54CA9" w:rsidP="006659B7"/>
    <w:p w:rsidR="00B54CA9" w:rsidRDefault="00B54CA9" w:rsidP="006659B7"/>
    <w:p w:rsidR="00B54CA9" w:rsidRDefault="00B54CA9" w:rsidP="006659B7"/>
    <w:p w:rsidR="008614C8" w:rsidRDefault="008614C8" w:rsidP="006659B7"/>
    <w:p w:rsidR="006659B7" w:rsidRDefault="006659B7" w:rsidP="008360BB">
      <w:r>
        <w:t>This is the main interface of the app.</w:t>
      </w:r>
      <w:r w:rsidR="00DF3E48">
        <w:t xml:space="preserve"> Sliding right or clicking the button on the top left corner will bring out the side panel which will have a lot of options. </w:t>
      </w:r>
      <w:r w:rsidR="00DF36AA">
        <w:t>We</w:t>
      </w:r>
      <w:r w:rsidR="00DF3E48">
        <w:t xml:space="preserve"> will discuss</w:t>
      </w:r>
      <w:r w:rsidR="00DF36AA">
        <w:t xml:space="preserve"> more</w:t>
      </w:r>
      <w:r w:rsidR="00DF3E48">
        <w:t xml:space="preserve"> below:</w:t>
      </w:r>
    </w:p>
    <w:p w:rsidR="00DF3E48" w:rsidRDefault="00DF3E48" w:rsidP="00DF3E48">
      <w:pPr>
        <w:pStyle w:val="ListParagraph"/>
        <w:numPr>
          <w:ilvl w:val="0"/>
          <w:numId w:val="10"/>
        </w:numPr>
      </w:pPr>
      <w:r>
        <w:t>Home – Basically re-navigate to the main interface.</w:t>
      </w:r>
    </w:p>
    <w:p w:rsidR="00DF3E48" w:rsidRDefault="00DF3E48" w:rsidP="00DF3E48">
      <w:pPr>
        <w:pStyle w:val="ListParagraph"/>
        <w:numPr>
          <w:ilvl w:val="0"/>
          <w:numId w:val="10"/>
        </w:numPr>
      </w:pPr>
      <w:r>
        <w:t xml:space="preserve">Add new friend – This allows you to add your friends into the group. </w:t>
      </w:r>
    </w:p>
    <w:p w:rsidR="00DF3E48" w:rsidRDefault="00DF3E48" w:rsidP="00DF3E48">
      <w:pPr>
        <w:pStyle w:val="ListParagraph"/>
        <w:numPr>
          <w:ilvl w:val="0"/>
          <w:numId w:val="10"/>
        </w:numPr>
      </w:pPr>
      <w:r>
        <w:t xml:space="preserve">Remove existing friend – Remove a friend off your friend list. Noted: If there is an unsolved debt issue with that person, it will result in unresolved issue remaining in this app. The user icon will be changed to grey and the only way to solve this issue is to add the person back. Cases such as the user removing this app </w:t>
      </w:r>
      <w:r w:rsidR="008A4AFB">
        <w:t>or</w:t>
      </w:r>
      <w:r>
        <w:t xml:space="preserve"> </w:t>
      </w:r>
      <w:r w:rsidR="008A4AFB">
        <w:t xml:space="preserve">the user </w:t>
      </w:r>
      <w:r>
        <w:t>logging out</w:t>
      </w:r>
      <w:r w:rsidR="008A4AFB">
        <w:t xml:space="preserve"> of the device</w:t>
      </w:r>
      <w:r>
        <w:t xml:space="preserve"> will also result in the grey unresolved debt issue. (Tentative)</w:t>
      </w:r>
    </w:p>
    <w:p w:rsidR="008A4AFB" w:rsidRDefault="008A4AFB" w:rsidP="00DF3E48">
      <w:pPr>
        <w:pStyle w:val="ListParagraph"/>
        <w:numPr>
          <w:ilvl w:val="0"/>
          <w:numId w:val="10"/>
        </w:numPr>
      </w:pPr>
      <w:r>
        <w:t xml:space="preserve">Account settings – Basically this allows you to choose your picture, change your name and password and etc. </w:t>
      </w:r>
    </w:p>
    <w:p w:rsidR="008A4AFB" w:rsidRDefault="008A4AFB" w:rsidP="00DF3E48">
      <w:pPr>
        <w:pStyle w:val="ListParagraph"/>
        <w:numPr>
          <w:ilvl w:val="0"/>
          <w:numId w:val="10"/>
        </w:numPr>
      </w:pPr>
      <w:r>
        <w:t>Notification settings – You can set how the frequently the notification is delivered and also filter out some types of notification.</w:t>
      </w:r>
    </w:p>
    <w:p w:rsidR="008A4AFB" w:rsidRDefault="008A4AFB" w:rsidP="00DF3E48">
      <w:pPr>
        <w:pStyle w:val="ListParagraph"/>
        <w:numPr>
          <w:ilvl w:val="0"/>
          <w:numId w:val="10"/>
        </w:numPr>
      </w:pPr>
      <w:r>
        <w:t>Email invitation – Basically this will just send invitation to other friends from your email address.</w:t>
      </w:r>
    </w:p>
    <w:p w:rsidR="008A4AFB" w:rsidRDefault="008A4AFB" w:rsidP="00DF3E48">
      <w:pPr>
        <w:pStyle w:val="ListParagraph"/>
        <w:numPr>
          <w:ilvl w:val="0"/>
          <w:numId w:val="10"/>
        </w:numPr>
      </w:pPr>
      <w:r>
        <w:t>Rate this app – Probably will be a pop-up dialog box for the star rating or the link to Google Play.</w:t>
      </w:r>
    </w:p>
    <w:p w:rsidR="008A4AFB" w:rsidRDefault="008A4AFB" w:rsidP="00DF3E48">
      <w:pPr>
        <w:pStyle w:val="ListParagraph"/>
        <w:numPr>
          <w:ilvl w:val="0"/>
          <w:numId w:val="10"/>
        </w:numPr>
      </w:pPr>
      <w:r>
        <w:t xml:space="preserve">Contact us – Contact the team and developer.  </w:t>
      </w:r>
    </w:p>
    <w:p w:rsidR="008A4AFB" w:rsidRDefault="008A4AFB" w:rsidP="00DF3E48">
      <w:pPr>
        <w:pStyle w:val="ListParagraph"/>
        <w:numPr>
          <w:ilvl w:val="0"/>
          <w:numId w:val="10"/>
        </w:numPr>
      </w:pPr>
      <w:r>
        <w:lastRenderedPageBreak/>
        <w:t xml:space="preserve">Log out – Log out of the device. Note: This will cause the unresolved debt issue if there is unresolved debt issue. </w:t>
      </w:r>
    </w:p>
    <w:p w:rsidR="008A4AFB" w:rsidRDefault="008A4AFB" w:rsidP="00DF3E48">
      <w:pPr>
        <w:pStyle w:val="ListParagraph"/>
        <w:numPr>
          <w:ilvl w:val="0"/>
          <w:numId w:val="10"/>
        </w:numPr>
      </w:pPr>
      <w:r>
        <w:t>View Statements - Display all the statements from the beginning. (App design demo on following section)</w:t>
      </w:r>
    </w:p>
    <w:p w:rsidR="008A4AFB" w:rsidRDefault="008A4AFB" w:rsidP="00DF3E48">
      <w:pPr>
        <w:pStyle w:val="ListParagraph"/>
        <w:numPr>
          <w:ilvl w:val="0"/>
          <w:numId w:val="10"/>
        </w:numPr>
      </w:pPr>
      <w:r>
        <w:t xml:space="preserve">Add statement </w:t>
      </w:r>
      <w:r w:rsidR="00AF0C50">
        <w:t>–</w:t>
      </w:r>
      <w:r>
        <w:t xml:space="preserve"> </w:t>
      </w:r>
      <w:r w:rsidR="00AF0C50">
        <w:t xml:space="preserve">Add the </w:t>
      </w:r>
      <w:r w:rsidR="00DF36AA">
        <w:t>bill</w:t>
      </w:r>
      <w:r w:rsidR="00AF0C50">
        <w:t xml:space="preserve"> statement </w:t>
      </w:r>
      <w:r w:rsidR="00DF36AA">
        <w:t>(App design demo on following section)</w:t>
      </w:r>
    </w:p>
    <w:p w:rsidR="00DF36AA" w:rsidRDefault="00DF36AA" w:rsidP="00DF3E48">
      <w:pPr>
        <w:pStyle w:val="ListParagraph"/>
        <w:numPr>
          <w:ilvl w:val="0"/>
          <w:numId w:val="10"/>
        </w:numPr>
      </w:pPr>
      <w:r>
        <w:t>Resolve statements – Display list of your friends and their debt status (money they owed or you owed, app design demo on following section)</w:t>
      </w:r>
    </w:p>
    <w:p w:rsidR="00DF36AA" w:rsidRDefault="00DF36AA" w:rsidP="00DF3E48">
      <w:pPr>
        <w:pStyle w:val="ListParagraph"/>
        <w:numPr>
          <w:ilvl w:val="0"/>
          <w:numId w:val="10"/>
        </w:numPr>
      </w:pPr>
      <w:r>
        <w:t xml:space="preserve">Current Balance – It is just an indication of how much money people owed you or you owed people.  </w:t>
      </w:r>
    </w:p>
    <w:p w:rsidR="00DF36AA" w:rsidRPr="00DF36AA" w:rsidRDefault="00DF36AA" w:rsidP="00DF36AA">
      <w:pPr>
        <w:rPr>
          <w:b/>
        </w:rPr>
      </w:pPr>
      <w:r w:rsidRPr="00DF36AA">
        <w:rPr>
          <w:b/>
        </w:rPr>
        <w:t>NOTE: All of these are tentative and are subjected to change from time to time.</w:t>
      </w:r>
    </w:p>
    <w:p w:rsidR="00615A9E" w:rsidRDefault="00D07FA7">
      <w:r>
        <w:rPr>
          <w:noProof/>
          <w:lang w:eastAsia="zh-CN"/>
        </w:rPr>
        <mc:AlternateContent>
          <mc:Choice Requires="wpg">
            <w:drawing>
              <wp:anchor distT="0" distB="0" distL="114300" distR="114300" simplePos="0" relativeHeight="252072960" behindDoc="0" locked="0" layoutInCell="1" allowOverlap="1" wp14:anchorId="5B94DCE5" wp14:editId="78EB19A6">
                <wp:simplePos x="0" y="0"/>
                <wp:positionH relativeFrom="column">
                  <wp:posOffset>1425151</wp:posOffset>
                </wp:positionH>
                <wp:positionV relativeFrom="paragraph">
                  <wp:posOffset>85504</wp:posOffset>
                </wp:positionV>
                <wp:extent cx="2193290" cy="4281805"/>
                <wp:effectExtent l="0" t="0" r="0" b="4445"/>
                <wp:wrapNone/>
                <wp:docPr id="709" name="Group 709"/>
                <wp:cNvGraphicFramePr/>
                <a:graphic xmlns:a="http://schemas.openxmlformats.org/drawingml/2006/main">
                  <a:graphicData uri="http://schemas.microsoft.com/office/word/2010/wordprocessingGroup">
                    <wpg:wgp>
                      <wpg:cNvGrpSpPr/>
                      <wpg:grpSpPr>
                        <a:xfrm>
                          <a:off x="0" y="0"/>
                          <a:ext cx="2193290" cy="4281805"/>
                          <a:chOff x="0" y="0"/>
                          <a:chExt cx="2193290" cy="4281805"/>
                        </a:xfrm>
                      </wpg:grpSpPr>
                      <wpg:grpSp>
                        <wpg:cNvPr id="604" name="Group 604"/>
                        <wpg:cNvGrpSpPr/>
                        <wpg:grpSpPr>
                          <a:xfrm>
                            <a:off x="0" y="0"/>
                            <a:ext cx="2193290" cy="4281805"/>
                            <a:chOff x="0" y="0"/>
                            <a:chExt cx="2193290" cy="4281805"/>
                          </a:xfrm>
                        </wpg:grpSpPr>
                        <wpg:grpSp>
                          <wpg:cNvPr id="485" name="Group 485"/>
                          <wpg:cNvGrpSpPr/>
                          <wpg:grpSpPr>
                            <a:xfrm>
                              <a:off x="0" y="0"/>
                              <a:ext cx="2193290" cy="4281805"/>
                              <a:chOff x="0" y="0"/>
                              <a:chExt cx="2193824" cy="4281805"/>
                            </a:xfrm>
                          </wpg:grpSpPr>
                          <wpg:grpSp>
                            <wpg:cNvPr id="491" name="Group 491"/>
                            <wpg:cNvGrpSpPr/>
                            <wpg:grpSpPr>
                              <a:xfrm>
                                <a:off x="0" y="0"/>
                                <a:ext cx="2193824" cy="4281805"/>
                                <a:chOff x="0" y="0"/>
                                <a:chExt cx="2194560" cy="4281805"/>
                              </a:xfrm>
                            </wpg:grpSpPr>
                            <pic:pic xmlns:pic="http://schemas.openxmlformats.org/drawingml/2006/picture">
                              <pic:nvPicPr>
                                <pic:cNvPr id="492" name="Picture 492"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493" name="Rectangle 493"/>
                              <wps:cNvSpPr/>
                              <wps:spPr>
                                <a:xfrm>
                                  <a:off x="121404" y="418455"/>
                                  <a:ext cx="193738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116238" y="418455"/>
                                  <a:ext cx="1936750" cy="27559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Text Box 2"/>
                              <wps:cNvSpPr txBox="1">
                                <a:spLocks noChangeArrowheads="1"/>
                              </wps:cNvSpPr>
                              <wps:spPr bwMode="auto">
                                <a:xfrm>
                                  <a:off x="245390" y="361627"/>
                                  <a:ext cx="1228436" cy="326390"/>
                                </a:xfrm>
                                <a:prstGeom prst="rect">
                                  <a:avLst/>
                                </a:prstGeom>
                                <a:noFill/>
                                <a:ln w="9525">
                                  <a:noFill/>
                                  <a:miter lim="800000"/>
                                  <a:headEnd/>
                                  <a:tailEnd/>
                                </a:ln>
                              </wps:spPr>
                              <wps:txbx>
                                <w:txbxContent>
                                  <w:p w:rsidR="00D07FA7" w:rsidRPr="004E2F5E" w:rsidRDefault="00D07FA7" w:rsidP="00D07FA7">
                                    <w:pPr>
                                      <w:rPr>
                                        <w:b/>
                                        <w:color w:val="FFFFFF" w:themeColor="background1"/>
                                        <w:sz w:val="22"/>
                                      </w:rPr>
                                    </w:pPr>
                                    <w:r>
                                      <w:rPr>
                                        <w:b/>
                                        <w:color w:val="FFFFFF" w:themeColor="background1"/>
                                      </w:rPr>
                                      <w:t xml:space="preserve">View </w:t>
                                    </w:r>
                                    <w:r w:rsidRPr="004E2F5E">
                                      <w:rPr>
                                        <w:b/>
                                        <w:color w:val="FFFFFF" w:themeColor="background1"/>
                                      </w:rPr>
                                      <w:t>statements</w:t>
                                    </w:r>
                                  </w:p>
                                </w:txbxContent>
                              </wps:txbx>
                              <wps:bodyPr rot="0" vert="horz" wrap="square" lIns="91440" tIns="45720" rIns="91440" bIns="45720" anchor="t" anchorCtr="0">
                                <a:noAutofit/>
                              </wps:bodyPr>
                            </wps:wsp>
                            <wps:wsp>
                              <wps:cNvPr id="496" name="Chevron 496"/>
                              <wps:cNvSpPr/>
                              <wps:spPr>
                                <a:xfrm rot="10800000">
                                  <a:off x="175648" y="475282"/>
                                  <a:ext cx="64655" cy="179014"/>
                                </a:xfrm>
                                <a:prstGeom prst="chevron">
                                  <a:avLst/>
                                </a:prstGeom>
                                <a:solidFill>
                                  <a:schemeClr val="accent6">
                                    <a:lumMod val="20000"/>
                                    <a:lumOff val="8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8" name="Straight Connector 548"/>
                            <wps:cNvCnPr/>
                            <wps:spPr>
                              <a:xfrm>
                                <a:off x="2015613" y="447368"/>
                                <a:ext cx="0" cy="2742749"/>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4" name="Group 594"/>
                          <wpg:cNvGrpSpPr/>
                          <wpg:grpSpPr>
                            <a:xfrm>
                              <a:off x="203200" y="629920"/>
                              <a:ext cx="1874654" cy="657125"/>
                              <a:chOff x="0" y="0"/>
                              <a:chExt cx="1874654" cy="657125"/>
                            </a:xfrm>
                          </wpg:grpSpPr>
                          <wpg:grpSp>
                            <wpg:cNvPr id="593" name="Group 593"/>
                            <wpg:cNvGrpSpPr/>
                            <wpg:grpSpPr>
                              <a:xfrm>
                                <a:off x="0" y="112295"/>
                                <a:ext cx="1733550" cy="544830"/>
                                <a:chOff x="0" y="0"/>
                                <a:chExt cx="1733550" cy="544830"/>
                              </a:xfrm>
                            </wpg:grpSpPr>
                            <wps:wsp>
                              <wps:cNvPr id="558" name="Rectangle 558"/>
                              <wps:cNvSpPr/>
                              <wps:spPr>
                                <a:xfrm>
                                  <a:off x="0" y="0"/>
                                  <a:ext cx="1733550" cy="54483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2"/>
                              <wps:cNvSpPr txBox="1">
                                <a:spLocks noChangeArrowheads="1"/>
                              </wps:cNvSpPr>
                              <wps:spPr bwMode="auto">
                                <a:xfrm>
                                  <a:off x="689811" y="224589"/>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sidRPr="00A667B9">
                                      <w:rPr>
                                        <w:b/>
                                        <w:color w:val="auto"/>
                                        <w:sz w:val="14"/>
                                      </w:rPr>
                                      <w:t>Clinton</w:t>
                                    </w:r>
                                  </w:p>
                                </w:txbxContent>
                              </wps:txbx>
                              <wps:bodyPr rot="0" vert="horz" wrap="square" lIns="91440" tIns="45720" rIns="91440" bIns="45720" anchor="t" anchorCtr="0">
                                <a:noAutofit/>
                              </wps:bodyPr>
                            </wps:wsp>
                          </wpg:grpSp>
                          <wpg:grpSp>
                            <wpg:cNvPr id="592" name="Group 592"/>
                            <wpg:cNvGrpSpPr/>
                            <wpg:grpSpPr>
                              <a:xfrm>
                                <a:off x="2674" y="0"/>
                                <a:ext cx="1871980" cy="649605"/>
                                <a:chOff x="0" y="0"/>
                                <a:chExt cx="1872247" cy="650073"/>
                              </a:xfrm>
                            </wpg:grpSpPr>
                            <wps:wsp>
                              <wps:cNvPr id="555" name="Text Box 2"/>
                              <wps:cNvSpPr txBox="1">
                                <a:spLocks noChangeArrowheads="1"/>
                              </wps:cNvSpPr>
                              <wps:spPr bwMode="auto">
                                <a:xfrm>
                                  <a:off x="692484"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xml:space="preserve">Denise </w:t>
                                    </w:r>
                                  </w:p>
                                </w:txbxContent>
                              </wps:txbx>
                              <wps:bodyPr rot="0" vert="horz" wrap="square" lIns="91440" tIns="45720" rIns="91440" bIns="45720" anchor="t" anchorCtr="0">
                                <a:noAutofit/>
                              </wps:bodyPr>
                            </wps:wsp>
                            <wps:wsp>
                              <wps:cNvPr id="554" name="Text Box 2"/>
                              <wps:cNvSpPr txBox="1">
                                <a:spLocks noChangeArrowheads="1"/>
                              </wps:cNvSpPr>
                              <wps:spPr bwMode="auto">
                                <a:xfrm>
                                  <a:off x="1275347" y="339558"/>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$ 9.00</w:t>
                                    </w:r>
                                  </w:p>
                                </w:txbxContent>
                              </wps:txbx>
                              <wps:bodyPr rot="0" vert="horz" wrap="square" lIns="91440" tIns="45720" rIns="91440" bIns="45720" anchor="t" anchorCtr="0">
                                <a:noAutofit/>
                              </wps:bodyPr>
                            </wps:wsp>
                            <wps:wsp>
                              <wps:cNvPr id="556" name="Text Box 2"/>
                              <wps:cNvSpPr txBox="1">
                                <a:spLocks noChangeArrowheads="1"/>
                              </wps:cNvSpPr>
                              <wps:spPr bwMode="auto">
                                <a:xfrm>
                                  <a:off x="1272673" y="251326"/>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$ 9.00</w:t>
                                    </w:r>
                                  </w:p>
                                </w:txbxContent>
                              </wps:txbx>
                              <wps:bodyPr rot="0" vert="horz" wrap="square" lIns="91440" tIns="45720" rIns="91440" bIns="45720" anchor="t" anchorCtr="0">
                                <a:noAutofit/>
                              </wps:bodyPr>
                            </wps:wsp>
                            <wps:wsp>
                              <wps:cNvPr id="552" name="Text Box 2"/>
                              <wps:cNvSpPr txBox="1">
                                <a:spLocks noChangeArrowheads="1"/>
                              </wps:cNvSpPr>
                              <wps:spPr bwMode="auto">
                                <a:xfrm>
                                  <a:off x="0" y="0"/>
                                  <a:ext cx="1358900" cy="310515"/>
                                </a:xfrm>
                                <a:prstGeom prst="rect">
                                  <a:avLst/>
                                </a:prstGeom>
                                <a:noFill/>
                                <a:ln w="9525">
                                  <a:noFill/>
                                  <a:miter lim="800000"/>
                                  <a:headEnd/>
                                  <a:tailEnd/>
                                </a:ln>
                              </wps:spPr>
                              <wps:txbx>
                                <w:txbxContent>
                                  <w:p w:rsidR="00D07FA7" w:rsidRPr="00A667B9" w:rsidRDefault="00D07FA7" w:rsidP="00D07FA7">
                                    <w:pPr>
                                      <w:rPr>
                                        <w:b/>
                                        <w:color w:val="auto"/>
                                      </w:rPr>
                                    </w:pPr>
                                    <w:r w:rsidRPr="00A667B9">
                                      <w:rPr>
                                        <w:b/>
                                        <w:color w:val="auto"/>
                                        <w:sz w:val="18"/>
                                      </w:rPr>
                                      <w:t>9/2/2015</w:t>
                                    </w:r>
                                    <w:r>
                                      <w:rPr>
                                        <w:b/>
                                        <w:color w:val="auto"/>
                                        <w:sz w:val="18"/>
                                      </w:rPr>
                                      <w:t xml:space="preserve">    Grocery</w:t>
                                    </w:r>
                                  </w:p>
                                </w:txbxContent>
                              </wps:txbx>
                              <wps:bodyPr rot="0" vert="horz" wrap="square" lIns="91440" tIns="45720" rIns="91440" bIns="45720" anchor="t" anchorCtr="0">
                                <a:noAutofit/>
                              </wps:bodyPr>
                            </wps:wsp>
                          </wpg:grpSp>
                        </wpg:grpSp>
                        <wpg:grpSp>
                          <wpg:cNvPr id="598" name="Group 598"/>
                          <wpg:cNvGrpSpPr/>
                          <wpg:grpSpPr>
                            <a:xfrm>
                              <a:off x="193040" y="1842346"/>
                              <a:ext cx="1871738" cy="665782"/>
                              <a:chOff x="0" y="0"/>
                              <a:chExt cx="1871738" cy="665782"/>
                            </a:xfrm>
                          </wpg:grpSpPr>
                          <wps:wsp>
                            <wps:cNvPr id="560" name="Rectangle 560"/>
                            <wps:cNvSpPr/>
                            <wps:spPr>
                              <a:xfrm>
                                <a:off x="4838" y="120952"/>
                                <a:ext cx="1733550" cy="54483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2"/>
                            <wps:cNvSpPr txBox="1">
                              <a:spLocks noChangeArrowheads="1"/>
                            </wps:cNvSpPr>
                            <wps:spPr bwMode="auto">
                              <a:xfrm>
                                <a:off x="687009" y="353181"/>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Nguyen</w:t>
                                  </w:r>
                                </w:p>
                              </w:txbxContent>
                            </wps:txbx>
                            <wps:bodyPr rot="0" vert="horz" wrap="square" lIns="91440" tIns="45720" rIns="91440" bIns="45720" anchor="t" anchorCtr="0">
                              <a:noAutofit/>
                            </wps:bodyPr>
                          </wps:wsp>
                          <wps:wsp>
                            <wps:cNvPr id="562" name="Text Box 2"/>
                            <wps:cNvSpPr txBox="1">
                              <a:spLocks noChangeArrowheads="1"/>
                            </wps:cNvSpPr>
                            <wps:spPr bwMode="auto">
                              <a:xfrm>
                                <a:off x="691847"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xml:space="preserve">Denise </w:t>
                                  </w:r>
                                </w:p>
                              </w:txbxContent>
                            </wps:txbx>
                            <wps:bodyPr rot="0" vert="horz" wrap="square" lIns="91440" tIns="45720" rIns="91440" bIns="45720" anchor="t" anchorCtr="0">
                              <a:noAutofit/>
                            </wps:bodyPr>
                          </wps:wsp>
                          <wps:wsp>
                            <wps:cNvPr id="563" name="Text Box 2"/>
                            <wps:cNvSpPr txBox="1">
                              <a:spLocks noChangeArrowheads="1"/>
                            </wps:cNvSpPr>
                            <wps:spPr bwMode="auto">
                              <a:xfrm>
                                <a:off x="1274838" y="341086"/>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$ 5.00</w:t>
                                  </w:r>
                                </w:p>
                              </w:txbxContent>
                            </wps:txbx>
                            <wps:bodyPr rot="0" vert="horz" wrap="square" lIns="91440" tIns="45720" rIns="91440" bIns="45720" anchor="t" anchorCtr="0">
                              <a:noAutofit/>
                            </wps:bodyPr>
                          </wps:wsp>
                          <wps:wsp>
                            <wps:cNvPr id="564" name="Text Box 2"/>
                            <wps:cNvSpPr txBox="1">
                              <a:spLocks noChangeArrowheads="1"/>
                            </wps:cNvSpPr>
                            <wps:spPr bwMode="auto">
                              <a:xfrm>
                                <a:off x="1272419" y="251581"/>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$ 5.00</w:t>
                                  </w:r>
                                </w:p>
                              </w:txbxContent>
                            </wps:txbx>
                            <wps:bodyPr rot="0" vert="horz" wrap="square" lIns="91440" tIns="45720" rIns="91440" bIns="45720" anchor="t" anchorCtr="0">
                              <a:noAutofit/>
                            </wps:bodyPr>
                          </wps:wsp>
                          <wps:wsp>
                            <wps:cNvPr id="565" name="Text Box 2"/>
                            <wps:cNvSpPr txBox="1">
                              <a:spLocks noChangeArrowheads="1"/>
                            </wps:cNvSpPr>
                            <wps:spPr bwMode="auto">
                              <a:xfrm>
                                <a:off x="0" y="0"/>
                                <a:ext cx="1540476" cy="310515"/>
                              </a:xfrm>
                              <a:prstGeom prst="rect">
                                <a:avLst/>
                              </a:prstGeom>
                              <a:noFill/>
                              <a:ln w="9525">
                                <a:noFill/>
                                <a:miter lim="800000"/>
                                <a:headEnd/>
                                <a:tailEnd/>
                              </a:ln>
                            </wps:spPr>
                            <wps:txb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31</w:t>
                                  </w:r>
                                  <w:r w:rsidRPr="00A667B9">
                                    <w:rPr>
                                      <w:b/>
                                      <w:color w:val="auto"/>
                                      <w:sz w:val="18"/>
                                    </w:rPr>
                                    <w:t>/2015</w:t>
                                  </w:r>
                                  <w:r>
                                    <w:rPr>
                                      <w:b/>
                                      <w:color w:val="auto"/>
                                      <w:sz w:val="18"/>
                                    </w:rPr>
                                    <w:t xml:space="preserve">    Movie Ticket</w:t>
                                  </w:r>
                                </w:p>
                              </w:txbxContent>
                            </wps:txbx>
                            <wps:bodyPr rot="0" vert="horz" wrap="square" lIns="91440" tIns="45720" rIns="91440" bIns="45720" anchor="t" anchorCtr="0">
                              <a:noAutofit/>
                            </wps:bodyPr>
                          </wps:wsp>
                        </wpg:grpSp>
                        <wpg:grpSp>
                          <wpg:cNvPr id="597" name="Group 597"/>
                          <wpg:cNvGrpSpPr/>
                          <wpg:grpSpPr>
                            <a:xfrm>
                              <a:off x="203200" y="1205653"/>
                              <a:ext cx="1880268" cy="759694"/>
                              <a:chOff x="0" y="0"/>
                              <a:chExt cx="1880268" cy="759694"/>
                            </a:xfrm>
                          </wpg:grpSpPr>
                          <wpg:grpSp>
                            <wpg:cNvPr id="595" name="Group 595"/>
                            <wpg:cNvGrpSpPr/>
                            <wpg:grpSpPr>
                              <a:xfrm>
                                <a:off x="0" y="0"/>
                                <a:ext cx="1872247" cy="759694"/>
                                <a:chOff x="0" y="0"/>
                                <a:chExt cx="1872247" cy="759694"/>
                              </a:xfrm>
                            </wpg:grpSpPr>
                            <wps:wsp>
                              <wps:cNvPr id="559" name="Rectangle 559"/>
                              <wps:cNvSpPr/>
                              <wps:spPr>
                                <a:xfrm>
                                  <a:off x="0" y="106948"/>
                                  <a:ext cx="1733550" cy="62195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Text Box 2"/>
                              <wps:cNvSpPr txBox="1">
                                <a:spLocks noChangeArrowheads="1"/>
                              </wps:cNvSpPr>
                              <wps:spPr bwMode="auto">
                                <a:xfrm>
                                  <a:off x="692484"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xml:space="preserve">Yang </w:t>
                                    </w:r>
                                  </w:p>
                                </w:txbxContent>
                              </wps:txbx>
                              <wps:bodyPr rot="0" vert="horz" wrap="square" lIns="91440" tIns="45720" rIns="91440" bIns="45720" anchor="t" anchorCtr="0">
                                <a:noAutofit/>
                              </wps:bodyPr>
                            </wps:wsp>
                            <wps:wsp>
                              <wps:cNvPr id="569" name="Text Box 2"/>
                              <wps:cNvSpPr txBox="1">
                                <a:spLocks noChangeArrowheads="1"/>
                              </wps:cNvSpPr>
                              <wps:spPr bwMode="auto">
                                <a:xfrm>
                                  <a:off x="1272674" y="251326"/>
                                  <a:ext cx="596900" cy="285449"/>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$ 15.00</w:t>
                                    </w:r>
                                  </w:p>
                                </w:txbxContent>
                              </wps:txbx>
                              <wps:bodyPr rot="0" vert="horz" wrap="square" lIns="91440" tIns="45720" rIns="91440" bIns="45720" anchor="t" anchorCtr="0">
                                <a:noAutofit/>
                              </wps:bodyPr>
                            </wps:wsp>
                            <wps:wsp>
                              <wps:cNvPr id="570" name="Text Box 2"/>
                              <wps:cNvSpPr txBox="1">
                                <a:spLocks noChangeArrowheads="1"/>
                              </wps:cNvSpPr>
                              <wps:spPr bwMode="auto">
                                <a:xfrm>
                                  <a:off x="0" y="0"/>
                                  <a:ext cx="1532238" cy="310515"/>
                                </a:xfrm>
                                <a:prstGeom prst="rect">
                                  <a:avLst/>
                                </a:prstGeom>
                                <a:noFill/>
                                <a:ln w="9525">
                                  <a:noFill/>
                                  <a:miter lim="800000"/>
                                  <a:headEnd/>
                                  <a:tailEnd/>
                                </a:ln>
                              </wps:spPr>
                              <wps:txbx>
                                <w:txbxContent>
                                  <w:p w:rsidR="00D07FA7" w:rsidRPr="00A667B9" w:rsidRDefault="00D07FA7" w:rsidP="00D07FA7">
                                    <w:pPr>
                                      <w:rPr>
                                        <w:b/>
                                        <w:color w:val="auto"/>
                                      </w:rPr>
                                    </w:pPr>
                                    <w:r w:rsidRPr="00A667B9">
                                      <w:rPr>
                                        <w:b/>
                                        <w:color w:val="auto"/>
                                        <w:sz w:val="18"/>
                                      </w:rPr>
                                      <w:t>9/</w:t>
                                    </w:r>
                                    <w:r>
                                      <w:rPr>
                                        <w:b/>
                                        <w:color w:val="auto"/>
                                        <w:sz w:val="18"/>
                                      </w:rPr>
                                      <w:t>1</w:t>
                                    </w:r>
                                    <w:r w:rsidRPr="00A667B9">
                                      <w:rPr>
                                        <w:b/>
                                        <w:color w:val="auto"/>
                                        <w:sz w:val="18"/>
                                      </w:rPr>
                                      <w:t>/2015</w:t>
                                    </w:r>
                                    <w:r>
                                      <w:rPr>
                                        <w:b/>
                                        <w:color w:val="auto"/>
                                        <w:sz w:val="18"/>
                                      </w:rPr>
                                      <w:t xml:space="preserve">    Lunch at Thai</w:t>
                                    </w:r>
                                  </w:p>
                                </w:txbxContent>
                              </wps:txbx>
                              <wps:bodyPr rot="0" vert="horz" wrap="square" lIns="91440" tIns="45720" rIns="91440" bIns="45720" anchor="t" anchorCtr="0">
                                <a:noAutofit/>
                              </wps:bodyPr>
                            </wps:wsp>
                            <wps:wsp>
                              <wps:cNvPr id="571" name="Text Box 2"/>
                              <wps:cNvSpPr txBox="1">
                                <a:spLocks noChangeArrowheads="1"/>
                              </wps:cNvSpPr>
                              <wps:spPr bwMode="auto">
                                <a:xfrm>
                                  <a:off x="697832" y="449179"/>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Tommy</w:t>
                                    </w:r>
                                  </w:p>
                                </w:txbxContent>
                              </wps:txbx>
                              <wps:bodyPr rot="0" vert="horz" wrap="square" lIns="91440" tIns="45720" rIns="91440" bIns="45720" anchor="t" anchorCtr="0">
                                <a:noAutofit/>
                              </wps:bodyPr>
                            </wps:wsp>
                            <wps:wsp>
                              <wps:cNvPr id="572" name="Text Box 2"/>
                              <wps:cNvSpPr txBox="1">
                                <a:spLocks noChangeArrowheads="1"/>
                              </wps:cNvSpPr>
                              <wps:spPr bwMode="auto">
                                <a:xfrm>
                                  <a:off x="1275347" y="438484"/>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$ 13.00</w:t>
                                    </w:r>
                                  </w:p>
                                </w:txbxContent>
                              </wps:txbx>
                              <wps:bodyPr rot="0" vert="horz" wrap="square" lIns="91440" tIns="45720" rIns="91440" bIns="45720" anchor="t" anchorCtr="0">
                                <a:noAutofit/>
                              </wps:bodyPr>
                            </wps:wsp>
                          </wpg:grpSp>
                          <wpg:grpSp>
                            <wpg:cNvPr id="596" name="Group 596"/>
                            <wpg:cNvGrpSpPr/>
                            <wpg:grpSpPr>
                              <a:xfrm>
                                <a:off x="697831" y="344906"/>
                                <a:ext cx="1182437" cy="321209"/>
                                <a:chOff x="0" y="0"/>
                                <a:chExt cx="1182437" cy="321209"/>
                              </a:xfrm>
                            </wpg:grpSpPr>
                            <wps:wsp>
                              <wps:cNvPr id="566" name="Text Box 2"/>
                              <wps:cNvSpPr txBox="1">
                                <a:spLocks noChangeArrowheads="1"/>
                              </wps:cNvSpPr>
                              <wps:spPr bwMode="auto">
                                <a:xfrm>
                                  <a:off x="0" y="10694"/>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sidRPr="00A667B9">
                                      <w:rPr>
                                        <w:b/>
                                        <w:color w:val="auto"/>
                                        <w:sz w:val="14"/>
                                      </w:rPr>
                                      <w:t>Clinton</w:t>
                                    </w:r>
                                  </w:p>
                                </w:txbxContent>
                              </wps:txbx>
                              <wps:bodyPr rot="0" vert="horz" wrap="square" lIns="91440" tIns="45720" rIns="91440" bIns="45720" anchor="t" anchorCtr="0">
                                <a:noAutofit/>
                              </wps:bodyPr>
                            </wps:wsp>
                            <wps:wsp>
                              <wps:cNvPr id="568" name="Text Box 2"/>
                              <wps:cNvSpPr txBox="1">
                                <a:spLocks noChangeArrowheads="1"/>
                              </wps:cNvSpPr>
                              <wps:spPr bwMode="auto">
                                <a:xfrm>
                                  <a:off x="585537" y="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$ 12.00</w:t>
                                    </w:r>
                                  </w:p>
                                </w:txbxContent>
                              </wps:txbx>
                              <wps:bodyPr rot="0" vert="horz" wrap="square" lIns="91440" tIns="45720" rIns="91440" bIns="45720" anchor="t" anchorCtr="0">
                                <a:noAutofit/>
                              </wps:bodyPr>
                            </wps:wsp>
                          </wpg:grpSp>
                        </wpg:grpSp>
                        <wpg:grpSp>
                          <wpg:cNvPr id="599" name="Group 599"/>
                          <wpg:cNvGrpSpPr/>
                          <wpg:grpSpPr>
                            <a:xfrm>
                              <a:off x="193040" y="2438400"/>
                              <a:ext cx="1871738" cy="666115"/>
                              <a:chOff x="0" y="0"/>
                              <a:chExt cx="1871738" cy="666115"/>
                            </a:xfrm>
                          </wpg:grpSpPr>
                          <wps:wsp>
                            <wps:cNvPr id="573" name="Rectangle 573"/>
                            <wps:cNvSpPr/>
                            <wps:spPr>
                              <a:xfrm>
                                <a:off x="0" y="111276"/>
                                <a:ext cx="1733550" cy="50662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Text Box 2"/>
                            <wps:cNvSpPr txBox="1">
                              <a:spLocks noChangeArrowheads="1"/>
                            </wps:cNvSpPr>
                            <wps:spPr bwMode="auto">
                              <a:xfrm>
                                <a:off x="694266"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xml:space="preserve">Yuen </w:t>
                                  </w:r>
                                </w:p>
                              </w:txbxContent>
                            </wps:txbx>
                            <wps:bodyPr rot="0" vert="horz" wrap="square" lIns="91440" tIns="45720" rIns="91440" bIns="45720" anchor="t" anchorCtr="0">
                              <a:noAutofit/>
                            </wps:bodyPr>
                          </wps:wsp>
                          <wps:wsp>
                            <wps:cNvPr id="575" name="Text Box 2"/>
                            <wps:cNvSpPr txBox="1">
                              <a:spLocks noChangeArrowheads="1"/>
                            </wps:cNvSpPr>
                            <wps:spPr bwMode="auto">
                              <a:xfrm>
                                <a:off x="1274838" y="251581"/>
                                <a:ext cx="596900" cy="2851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$ 12.00</w:t>
                                  </w:r>
                                </w:p>
                              </w:txbxContent>
                            </wps:txbx>
                            <wps:bodyPr rot="0" vert="horz" wrap="square" lIns="91440" tIns="45720" rIns="91440" bIns="45720" anchor="t" anchorCtr="0">
                              <a:noAutofit/>
                            </wps:bodyPr>
                          </wps:wsp>
                          <wps:wsp>
                            <wps:cNvPr id="576" name="Text Box 2"/>
                            <wps:cNvSpPr txBox="1">
                              <a:spLocks noChangeArrowheads="1"/>
                            </wps:cNvSpPr>
                            <wps:spPr bwMode="auto">
                              <a:xfrm>
                                <a:off x="2419" y="0"/>
                                <a:ext cx="1531620" cy="310515"/>
                              </a:xfrm>
                              <a:prstGeom prst="rect">
                                <a:avLst/>
                              </a:prstGeom>
                              <a:noFill/>
                              <a:ln w="9525">
                                <a:noFill/>
                                <a:miter lim="800000"/>
                                <a:headEnd/>
                                <a:tailEnd/>
                              </a:ln>
                            </wps:spPr>
                            <wps:txb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31</w:t>
                                  </w:r>
                                  <w:r w:rsidRPr="00A667B9">
                                    <w:rPr>
                                      <w:b/>
                                      <w:color w:val="auto"/>
                                      <w:sz w:val="18"/>
                                    </w:rPr>
                                    <w:t>/2015</w:t>
                                  </w:r>
                                  <w:r>
                                    <w:rPr>
                                      <w:b/>
                                      <w:color w:val="auto"/>
                                      <w:sz w:val="18"/>
                                    </w:rPr>
                                    <w:t xml:space="preserve">    Burger King</w:t>
                                  </w:r>
                                </w:p>
                              </w:txbxContent>
                            </wps:txbx>
                            <wps:bodyPr rot="0" vert="horz" wrap="square" lIns="91440" tIns="45720" rIns="91440" bIns="45720" anchor="t" anchorCtr="0">
                              <a:noAutofit/>
                            </wps:bodyPr>
                          </wps:wsp>
                          <wps:wsp>
                            <wps:cNvPr id="577" name="Text Box 2"/>
                            <wps:cNvSpPr txBox="1">
                              <a:spLocks noChangeArrowheads="1"/>
                            </wps:cNvSpPr>
                            <wps:spPr bwMode="auto">
                              <a:xfrm>
                                <a:off x="691847" y="3556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Tommy</w:t>
                                  </w:r>
                                </w:p>
                              </w:txbxContent>
                            </wps:txbx>
                            <wps:bodyPr rot="0" vert="horz" wrap="square" lIns="91440" tIns="45720" rIns="91440" bIns="45720" anchor="t" anchorCtr="0">
                              <a:noAutofit/>
                            </wps:bodyPr>
                          </wps:wsp>
                          <wps:wsp>
                            <wps:cNvPr id="578" name="Text Box 2"/>
                            <wps:cNvSpPr txBox="1">
                              <a:spLocks noChangeArrowheads="1"/>
                            </wps:cNvSpPr>
                            <wps:spPr bwMode="auto">
                              <a:xfrm>
                                <a:off x="1272419" y="343504"/>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$ 12.00</w:t>
                                  </w:r>
                                </w:p>
                              </w:txbxContent>
                            </wps:txbx>
                            <wps:bodyPr rot="0" vert="horz" wrap="square" lIns="91440" tIns="45720" rIns="91440" bIns="45720" anchor="t" anchorCtr="0">
                              <a:noAutofit/>
                            </wps:bodyPr>
                          </wps:wsp>
                        </wpg:grpSp>
                        <wpg:grpSp>
                          <wpg:cNvPr id="603" name="Group 603"/>
                          <wpg:cNvGrpSpPr/>
                          <wpg:grpSpPr>
                            <a:xfrm>
                              <a:off x="132080" y="2966720"/>
                              <a:ext cx="1871345" cy="956945"/>
                              <a:chOff x="0" y="0"/>
                              <a:chExt cx="1871941" cy="956964"/>
                            </a:xfrm>
                          </wpg:grpSpPr>
                          <wpg:grpSp>
                            <wpg:cNvPr id="602" name="Group 602"/>
                            <wpg:cNvGrpSpPr/>
                            <wpg:grpSpPr>
                              <a:xfrm>
                                <a:off x="65314" y="130629"/>
                                <a:ext cx="1799167" cy="702400"/>
                                <a:chOff x="0" y="0"/>
                                <a:chExt cx="1799167" cy="702400"/>
                              </a:xfrm>
                            </wpg:grpSpPr>
                            <wps:wsp>
                              <wps:cNvPr id="579" name="Rectangle 579"/>
                              <wps:cNvSpPr/>
                              <wps:spPr>
                                <a:xfrm>
                                  <a:off x="0" y="0"/>
                                  <a:ext cx="1733550" cy="70021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Text Box 2"/>
                              <wps:cNvSpPr txBox="1">
                                <a:spLocks noChangeArrowheads="1"/>
                              </wps:cNvSpPr>
                              <wps:spPr bwMode="auto">
                                <a:xfrm>
                                  <a:off x="624114" y="212876"/>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Nguyen</w:t>
                                    </w:r>
                                  </w:p>
                                </w:txbxContent>
                              </wps:txbx>
                              <wps:bodyPr rot="0" vert="horz" wrap="square" lIns="91440" tIns="45720" rIns="91440" bIns="45720" anchor="t" anchorCtr="0">
                                <a:noAutofit/>
                              </wps:bodyPr>
                            </wps:wsp>
                            <wps:wsp>
                              <wps:cNvPr id="582" name="Text Box 2"/>
                              <wps:cNvSpPr txBox="1">
                                <a:spLocks noChangeArrowheads="1"/>
                              </wps:cNvSpPr>
                              <wps:spPr bwMode="auto">
                                <a:xfrm>
                                  <a:off x="1202267" y="391885"/>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$ 35.00</w:t>
                                    </w:r>
                                  </w:p>
                                </w:txbxContent>
                              </wps:txbx>
                              <wps:bodyPr rot="0" vert="horz" wrap="square" lIns="91440" tIns="45720" rIns="91440" bIns="45720" anchor="t" anchorCtr="0">
                                <a:noAutofit/>
                              </wps:bodyPr>
                            </wps:wsp>
                            <wps:wsp>
                              <wps:cNvPr id="589" name="Text Box 2"/>
                              <wps:cNvSpPr txBox="1">
                                <a:spLocks noChangeArrowheads="1"/>
                              </wps:cNvSpPr>
                              <wps:spPr bwMode="auto">
                                <a:xfrm>
                                  <a:off x="1202267" y="198362"/>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$ 35.00</w:t>
                                    </w:r>
                                  </w:p>
                                </w:txbxContent>
                              </wps:txbx>
                              <wps:bodyPr rot="0" vert="horz" wrap="square" lIns="91440" tIns="45720" rIns="91440" bIns="45720" anchor="t" anchorCtr="0">
                                <a:noAutofit/>
                              </wps:bodyPr>
                            </wps:wsp>
                          </wpg:grpSp>
                          <wpg:grpSp>
                            <wpg:cNvPr id="600" name="Group 600"/>
                            <wpg:cNvGrpSpPr/>
                            <wpg:grpSpPr>
                              <a:xfrm>
                                <a:off x="0" y="0"/>
                                <a:ext cx="1871941" cy="956964"/>
                                <a:chOff x="0" y="0"/>
                                <a:chExt cx="1872088" cy="957276"/>
                              </a:xfrm>
                            </wpg:grpSpPr>
                            <wps:wsp>
                              <wps:cNvPr id="581" name="Text Box 2"/>
                              <wps:cNvSpPr txBox="1">
                                <a:spLocks noChangeArrowheads="1"/>
                              </wps:cNvSpPr>
                              <wps:spPr bwMode="auto">
                                <a:xfrm>
                                  <a:off x="691847"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xml:space="preserve">Denise </w:t>
                                    </w:r>
                                  </w:p>
                                </w:txbxContent>
                              </wps:txbx>
                              <wps:bodyPr rot="0" vert="horz" wrap="square" lIns="91440" tIns="45720" rIns="91440" bIns="45720" anchor="t" anchorCtr="0">
                                <a:noAutofit/>
                              </wps:bodyPr>
                            </wps:wsp>
                            <wps:wsp>
                              <wps:cNvPr id="583" name="Text Box 2"/>
                              <wps:cNvSpPr txBox="1">
                                <a:spLocks noChangeArrowheads="1"/>
                              </wps:cNvSpPr>
                              <wps:spPr bwMode="auto">
                                <a:xfrm>
                                  <a:off x="1272419" y="25400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$ 35.00</w:t>
                                    </w:r>
                                  </w:p>
                                </w:txbxContent>
                              </wps:txbx>
                              <wps:bodyPr rot="0" vert="horz" wrap="square" lIns="91440" tIns="45720" rIns="91440" bIns="45720" anchor="t" anchorCtr="0">
                                <a:noAutofit/>
                              </wps:bodyPr>
                            </wps:wsp>
                            <wps:wsp>
                              <wps:cNvPr id="584" name="Text Box 2"/>
                              <wps:cNvSpPr txBox="1">
                                <a:spLocks noChangeArrowheads="1"/>
                              </wps:cNvSpPr>
                              <wps:spPr bwMode="auto">
                                <a:xfrm>
                                  <a:off x="0" y="0"/>
                                  <a:ext cx="1539875" cy="310515"/>
                                </a:xfrm>
                                <a:prstGeom prst="rect">
                                  <a:avLst/>
                                </a:prstGeom>
                                <a:noFill/>
                                <a:ln w="9525">
                                  <a:noFill/>
                                  <a:miter lim="800000"/>
                                  <a:headEnd/>
                                  <a:tailEnd/>
                                </a:ln>
                              </wps:spPr>
                              <wps:txb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30</w:t>
                                    </w:r>
                                    <w:r w:rsidRPr="00A667B9">
                                      <w:rPr>
                                        <w:b/>
                                        <w:color w:val="auto"/>
                                        <w:sz w:val="18"/>
                                      </w:rPr>
                                      <w:t>/2015</w:t>
                                    </w:r>
                                    <w:r>
                                      <w:rPr>
                                        <w:b/>
                                        <w:color w:val="auto"/>
                                        <w:sz w:val="18"/>
                                      </w:rPr>
                                      <w:t xml:space="preserve">    Darien Lake </w:t>
                                    </w:r>
                                  </w:p>
                                </w:txbxContent>
                              </wps:txbx>
                              <wps:bodyPr rot="0" vert="horz" wrap="square" lIns="91440" tIns="45720" rIns="91440" bIns="45720" anchor="t" anchorCtr="0">
                                <a:noAutofit/>
                              </wps:bodyPr>
                            </wps:wsp>
                            <wps:wsp>
                              <wps:cNvPr id="585" name="Text Box 2"/>
                              <wps:cNvSpPr txBox="1">
                                <a:spLocks noChangeArrowheads="1"/>
                              </wps:cNvSpPr>
                              <wps:spPr bwMode="auto">
                                <a:xfrm>
                                  <a:off x="694266" y="440267"/>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Chris</w:t>
                                    </w:r>
                                  </w:p>
                                </w:txbxContent>
                              </wps:txbx>
                              <wps:bodyPr rot="0" vert="horz" wrap="square" lIns="91440" tIns="45720" rIns="91440" bIns="45720" anchor="t" anchorCtr="0">
                                <a:noAutofit/>
                              </wps:bodyPr>
                            </wps:wsp>
                            <wps:wsp>
                              <wps:cNvPr id="586" name="Text Box 2"/>
                              <wps:cNvSpPr txBox="1">
                                <a:spLocks noChangeArrowheads="1"/>
                              </wps:cNvSpPr>
                              <wps:spPr bwMode="auto">
                                <a:xfrm>
                                  <a:off x="696685" y="544286"/>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Racheal</w:t>
                                    </w:r>
                                  </w:p>
                                </w:txbxContent>
                              </wps:txbx>
                              <wps:bodyPr rot="0" vert="horz" wrap="square" lIns="91440" tIns="45720" rIns="91440" bIns="45720" anchor="t" anchorCtr="0">
                                <a:noAutofit/>
                              </wps:bodyPr>
                            </wps:wsp>
                            <wps:wsp>
                              <wps:cNvPr id="587" name="Text Box 2"/>
                              <wps:cNvSpPr txBox="1">
                                <a:spLocks noChangeArrowheads="1"/>
                              </wps:cNvSpPr>
                              <wps:spPr bwMode="auto">
                                <a:xfrm>
                                  <a:off x="703943" y="636210"/>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proofErr w:type="spellStart"/>
                                    <w:r>
                                      <w:rPr>
                                        <w:b/>
                                        <w:color w:val="auto"/>
                                        <w:sz w:val="14"/>
                                      </w:rPr>
                                      <w:t>Dendi</w:t>
                                    </w:r>
                                    <w:proofErr w:type="spellEnd"/>
                                  </w:p>
                                </w:txbxContent>
                              </wps:txbx>
                              <wps:bodyPr rot="0" vert="horz" wrap="square" lIns="91440" tIns="45720" rIns="91440" bIns="45720" anchor="t" anchorCtr="0">
                                <a:noAutofit/>
                              </wps:bodyPr>
                            </wps:wsp>
                            <wps:wsp>
                              <wps:cNvPr id="588" name="Text Box 2"/>
                              <wps:cNvSpPr txBox="1">
                                <a:spLocks noChangeArrowheads="1"/>
                              </wps:cNvSpPr>
                              <wps:spPr bwMode="auto">
                                <a:xfrm>
                                  <a:off x="1275188" y="428173"/>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$ 35.00</w:t>
                                    </w:r>
                                  </w:p>
                                </w:txbxContent>
                              </wps:txbx>
                              <wps:bodyPr rot="0" vert="horz" wrap="square" lIns="91440" tIns="45720" rIns="91440" bIns="45720" anchor="t" anchorCtr="0">
                                <a:noAutofit/>
                              </wps:bodyPr>
                            </wps:wsp>
                            <wps:wsp>
                              <wps:cNvPr id="591" name="Text Box 2"/>
                              <wps:cNvSpPr txBox="1">
                                <a:spLocks noChangeArrowheads="1"/>
                              </wps:cNvSpPr>
                              <wps:spPr bwMode="auto">
                                <a:xfrm>
                                  <a:off x="1272396" y="646761"/>
                                  <a:ext cx="596900" cy="310515"/>
                                </a:xfrm>
                                <a:prstGeom prst="rect">
                                  <a:avLst/>
                                </a:prstGeom>
                                <a:noFill/>
                                <a:ln w="9525">
                                  <a:noFill/>
                                  <a:miter lim="800000"/>
                                  <a:headEnd/>
                                  <a:tailEnd/>
                                </a:ln>
                              </wps:spPr>
                              <wps:txbx>
                                <w:txbxContent>
                                  <w:p w:rsidR="00D07FA7" w:rsidRPr="00A667B9" w:rsidRDefault="00D07FA7" w:rsidP="00D07FA7">
                                    <w:pPr>
                                      <w:rPr>
                                        <w:b/>
                                        <w:color w:val="auto"/>
                                        <w:sz w:val="16"/>
                                      </w:rPr>
                                    </w:pPr>
                                    <w:r>
                                      <w:rPr>
                                        <w:b/>
                                        <w:color w:val="auto"/>
                                        <w:sz w:val="14"/>
                                      </w:rPr>
                                      <w:t>$ 35.00</w:t>
                                    </w:r>
                                  </w:p>
                                </w:txbxContent>
                              </wps:txbx>
                              <wps:bodyPr rot="0" vert="horz" wrap="square" lIns="91440" tIns="45720" rIns="91440" bIns="45720" anchor="t" anchorCtr="0">
                                <a:noAutofit/>
                              </wps:bodyPr>
                            </wps:wsp>
                          </wpg:grpSp>
                        </wpg:grpSp>
                      </wpg:grpSp>
                      <wps:wsp>
                        <wps:cNvPr id="610" name="Text Box 610"/>
                        <wps:cNvSpPr txBox="1"/>
                        <wps:spPr>
                          <a:xfrm rot="20942759">
                            <a:off x="331304" y="2551044"/>
                            <a:ext cx="1485502" cy="491825"/>
                          </a:xfrm>
                          <a:prstGeom prst="rect">
                            <a:avLst/>
                          </a:prstGeom>
                          <a:noFill/>
                          <a:ln>
                            <a:noFill/>
                          </a:ln>
                          <a:effectLst/>
                        </wps:spPr>
                        <wps:txbx>
                          <w:txbxContent>
                            <w:p w:rsidR="00D07FA7" w:rsidRPr="001C1FE1" w:rsidRDefault="00D07FA7" w:rsidP="00D07FA7">
                              <w:pPr>
                                <w:jc w:val="center"/>
                                <w:rPr>
                                  <w:b/>
                                  <w:color w:val="FF0000"/>
                                  <w:sz w:val="36"/>
                                  <w:szCs w:val="72"/>
                                  <w14:textOutline w14:w="11112" w14:cap="flat" w14:cmpd="sng" w14:algn="ctr">
                                    <w14:noFill/>
                                    <w14:prstDash w14:val="solid"/>
                                    <w14:round/>
                                  </w14:textOutline>
                                </w:rPr>
                              </w:pPr>
                              <w:r w:rsidRPr="001C1FE1">
                                <w:rPr>
                                  <w:b/>
                                  <w:color w:val="FF0000"/>
                                  <w:sz w:val="36"/>
                                  <w:szCs w:val="72"/>
                                  <w14:textOutline w14:w="11112" w14:cap="flat" w14:cmpd="sng" w14:algn="ctr">
                                    <w14:noFill/>
                                    <w14:prstDash w14:val="solid"/>
                                    <w14:round/>
                                  </w14:textOutline>
                                </w:rPr>
                                <w:t>RESOLVED!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Text Box 613"/>
                        <wps:cNvSpPr txBox="1"/>
                        <wps:spPr>
                          <a:xfrm rot="20942759">
                            <a:off x="404191" y="3114261"/>
                            <a:ext cx="1485502" cy="491825"/>
                          </a:xfrm>
                          <a:prstGeom prst="rect">
                            <a:avLst/>
                          </a:prstGeom>
                          <a:noFill/>
                          <a:ln>
                            <a:noFill/>
                          </a:ln>
                          <a:effectLst/>
                        </wps:spPr>
                        <wps:txbx>
                          <w:txbxContent>
                            <w:p w:rsidR="00D07FA7" w:rsidRPr="001C1FE1" w:rsidRDefault="00D07FA7" w:rsidP="00D07FA7">
                              <w:pPr>
                                <w:jc w:val="center"/>
                                <w:rPr>
                                  <w:b/>
                                  <w:color w:val="FF0000"/>
                                  <w:sz w:val="36"/>
                                  <w:szCs w:val="72"/>
                                  <w14:textOutline w14:w="11112" w14:cap="flat" w14:cmpd="sng" w14:algn="ctr">
                                    <w14:noFill/>
                                    <w14:prstDash w14:val="solid"/>
                                    <w14:round/>
                                  </w14:textOutline>
                                </w:rPr>
                              </w:pPr>
                              <w:r w:rsidRPr="001C1FE1">
                                <w:rPr>
                                  <w:b/>
                                  <w:color w:val="FF0000"/>
                                  <w:sz w:val="36"/>
                                  <w:szCs w:val="72"/>
                                  <w14:textOutline w14:w="11112" w14:cap="flat" w14:cmpd="sng" w14:algn="ctr">
                                    <w14:noFill/>
                                    <w14:prstDash w14:val="solid"/>
                                    <w14:round/>
                                  </w14:textOutline>
                                </w:rPr>
                                <w:t>RESOLVED!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94DCE5" id="Group 709" o:spid="_x0000_s1143" style="position:absolute;margin-left:112.2pt;margin-top:6.75pt;width:172.7pt;height:337.15pt;z-index:252072960" coordsize="21932,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">
                <v:group id="Group 604" o:spid="_x0000_s1144" style="position:absolute;width:21932;height:42818" coordsize="21932,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group id="Group 485" o:spid="_x0000_s1145" style="position:absolute;width:21932;height:42818" coordsize="21938,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group id="Group 491" o:spid="_x0000_s1146" style="position:absolute;width:21938;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Picture 492" o:spid="_x0000_s1147"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Me/rCAAAA3AAAAA8AAABkcnMvZG93bnJldi54bWxEj09rAjEUxO+C3yE8oTfNKlK3q1GkdGmv&#10;/qHnR/Lc3XbzsiZR12/fFASPw8z8hlltetuKK/nQOFYwnWQgiLUzDVcKjodynIMIEdlg65gU3CnA&#10;Zj0crLAw7sY7uu5jJRKEQ4EK6hi7Qsqga7IYJq4jTt7JeYsxSV9J4/GW4LaVsyx7lRYbTgs1dvRe&#10;k/7dX6wCvp+50Tr/xO/qw565XITyxyv1Muq3SxCR+vgMP9pfRsH8bQb/Z9IRk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THv6wgAAANwAAAAPAAAAAAAAAAAAAAAAAJ8C&#10;AABkcnMvZG93bnJldi54bWxQSwUGAAAAAAQABAD3AAAAjgMAAAAA&#10;">
                        <v:imagedata r:id="rId13" o:title="android-blank"/>
                        <v:path arrowok="t"/>
                      </v:shape>
                      <v:rect id="Rectangle 493" o:spid="_x0000_s1148" style="position:absolute;left:1214;top:4184;width:19373;height:33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Ij8YA&#10;AADcAAAADwAAAGRycy9kb3ducmV2LnhtbESPzW7CMBCE75V4B2uRuIFTfpoS4qAKAaK9lTY9r+Jt&#10;EhGv09hAePu6ElKPo5n5RpOue9OIC3WutqzgcRKBIC6srrlU8PmxGz+DcB5ZY2OZFNzIwTobPKSY&#10;aHvld7ocfSkChF2CCirv20RKV1Rk0E1sSxy8b9sZ9EF2pdQdXgPcNHIaRU/SYM1hocKWNhUVp+PZ&#10;KDgv4tdt//Wzn+VRHr/lzeLg961So2H/sgLhqff/4Xv7oBXMl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mIj8YAAADcAAAADwAAAAAAAAAAAAAAAACYAgAAZHJz&#10;L2Rvd25yZXYueG1sUEsFBgAAAAAEAAQA9QAAAIsDAAAAAA==&#10;" fillcolor="white [3212]" stroked="f" strokeweight="2pt"/>
                      <v:rect id="Rectangle 494" o:spid="_x0000_s1149" style="position:absolute;left:1162;top:4184;width:193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pPxMUA&#10;AADcAAAADwAAAGRycy9kb3ducmV2LnhtbESP3YrCMBSE7xd8h3AEbxZNFRW3GkUEQUEEf8Dbs82x&#10;7W5zUpto69tvFgQvh5n5hpktGlOIB1Uut6yg34tAECdW55wqOJ/W3QkI55E1FpZJwZMcLOatjxnG&#10;2tZ8oMfRpyJA2MWoIPO+jKV0SUYGXc+WxMG72sqgD7JKpa6wDnBTyEEUjaXBnMNChiWtMkp+j3ej&#10;YP1z2cr95/22knpsv/uHna9HiVKddrOcgvDU+Hf41d5oBcOvIfyf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ExQAAANwAAAAPAAAAAAAAAAAAAAAAAJgCAABkcnMv&#10;ZG93bnJldi54bWxQSwUGAAAAAAQABAD1AAAAigMAAAAA&#10;" fillcolor="#5fe7d5 [1945]" stroked="f" strokeweight="2pt"/>
                      <v:shape id="_x0000_s1150" type="#_x0000_t202" style="position:absolute;left:2453;top:3616;width:12285;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D07FA7" w:rsidRPr="004E2F5E" w:rsidRDefault="00D07FA7" w:rsidP="00D07FA7">
                              <w:pPr>
                                <w:rPr>
                                  <w:b/>
                                  <w:color w:val="FFFFFF" w:themeColor="background1"/>
                                  <w:sz w:val="22"/>
                                </w:rPr>
                              </w:pPr>
                              <w:r>
                                <w:rPr>
                                  <w:b/>
                                  <w:color w:val="FFFFFF" w:themeColor="background1"/>
                                </w:rPr>
                                <w:t xml:space="preserve">View </w:t>
                              </w:r>
                              <w:r w:rsidRPr="004E2F5E">
                                <w:rPr>
                                  <w:b/>
                                  <w:color w:val="FFFFFF" w:themeColor="background1"/>
                                </w:rPr>
                                <w:t>statements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496" o:spid="_x0000_s1151" type="#_x0000_t55" style="position:absolute;left:1756;top:4752;width:647;height:17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WJ8YA&#10;AADcAAAADwAAAGRycy9kb3ducmV2LnhtbESPS4vCQBCE74L/YWjB2zpxcX1ER1mUXdSD4APBW5Np&#10;k2imJ2RmNf57R1jwWFTVV9RkVptC3KhyuWUF3U4EgjixOudUwWH/8zEE4TyyxsIyKXiQg9m02Zhg&#10;rO2dt3Tb+VQECLsYFWTel7GULsnIoOvYkjh4Z1sZ9EFWqdQV3gPcFPIzivrSYM5hIcOS5hkl192f&#10;UXCkX1pc1pfNMLLl1yEZnI6PfKVUu1V/j0F4qv07/N9eagW9UR9eZ8IR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SWJ8YAAADcAAAADwAAAAAAAAAAAAAAAACYAgAAZHJz&#10;L2Rvd25yZXYueG1sUEsFBgAAAAAEAAQA9QAAAIsDAAAAAA==&#10;" adj="10800" fillcolor="#c9f7f1 [665]" stroked="f" strokeweight="1.5pt"/>
                    </v:group>
                    <v:line id="Straight Connector 548" o:spid="_x0000_s1152" style="position:absolute;visibility:visible;mso-wrap-style:square" from="20156,4473" to="20156,3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mMAAAADcAAAADwAAAGRycy9kb3ducmV2LnhtbERPz2vCMBS+D/wfwhO8zXSjk9IZZQhD&#10;Txs6YddH82zCmpeaxFr/++UgePz4fi/Xo+vEQCFazwpe5gUI4sZry62C48/ncwUiJmSNnWdScKMI&#10;69XkaYm19lfe03BIrcghHGtUYFLqayljY8hhnPueOHMnHxymDEMrdcBrDnedfC2KhXRoOTcY7Glj&#10;qPk7XJyCsYzV7ftcmVIet6dfDDYMX1ap2XT8eAeRaEwP8d290wreyrw2n8lHQK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8VJjAAAAA3AAAAA8AAAAAAAAAAAAAAAAA&#10;oQIAAGRycy9kb3ducmV2LnhtbFBLBQYAAAAABAAEAPkAAACOAwAAAAA=&#10;" strokecolor="#a5a5a5 [2092]" strokeweight="3pt"/>
                  </v:group>
                  <v:group id="Group 594" o:spid="_x0000_s1153" style="position:absolute;left:2032;top:6299;width:18746;height:6571" coordsize="18746,6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group id="Group 593" o:spid="_x0000_s1154" style="position:absolute;top:1122;width:17335;height:5449" coordsize="17335,5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558" o:spid="_x0000_s1155" style="position:absolute;width:17335;height:5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9Y8EA&#10;AADcAAAADwAAAGRycy9kb3ducmV2LnhtbERPW2vCMBR+H+w/hDPwbaYbKLUaRSYbgiCsXp4PybEt&#10;Nie1yWz7782DsMeP775Y9bYWd2p95VjBxzgBQaydqbhQcDx8v6cgfEA2WDsmBQN5WC1fXxaYGdfx&#10;L93zUIgYwj5DBWUITSal1yVZ9GPXEEfu4lqLIcK2kKbFLobbWn4myVRarDg2lNjQV0n6mv9ZBbNh&#10;d6MiHaanTdenYX/Wp+ZHKzV669dzEIH68C9+urdGwWQS18Yz8Qj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zPWPBAAAA3AAAAA8AAAAAAAAAAAAAAAAAmAIAAGRycy9kb3du&#10;cmV2LnhtbFBLBQYAAAAABAAEAPUAAACGAwAAAAA=&#10;" fillcolor="#c9f7f1 [665]" stroked="f" strokeweight="2pt"/>
                      <v:shape id="_x0000_s1156" type="#_x0000_t202" style="position:absolute;left:6898;top:2245;width:596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D07FA7" w:rsidRPr="00A667B9" w:rsidRDefault="00D07FA7" w:rsidP="00D07FA7">
                              <w:pPr>
                                <w:rPr>
                                  <w:b/>
                                  <w:color w:val="auto"/>
                                  <w:sz w:val="16"/>
                                </w:rPr>
                              </w:pPr>
                              <w:r w:rsidRPr="00A667B9">
                                <w:rPr>
                                  <w:b/>
                                  <w:color w:val="auto"/>
                                  <w:sz w:val="14"/>
                                </w:rPr>
                                <w:t>Clinton</w:t>
                              </w:r>
                            </w:p>
                          </w:txbxContent>
                        </v:textbox>
                      </v:shape>
                    </v:group>
                    <v:group id="Group 592" o:spid="_x0000_s1157" style="position:absolute;left:26;width:18720;height:6496" coordsize="18722,6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shape id="_x0000_s1158" type="#_x0000_t202" style="position:absolute;left:6924;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fMMA&#10;AADcAAAADwAAAGRycy9kb3ducmV2LnhtbESPQWvCQBSE7wX/w/IEb3XXYopGV5GK4EmpVcHbI/tM&#10;gtm3Ibua+O/dQqHHYWa+YebLzlbiQY0vHWsYDRUI4syZknMNx5/N+wSED8gGK8ek4Ukelove2xxT&#10;41r+psch5CJC2KeooQihTqX0WUEW/dDVxNG7usZiiLLJpWmwjXBbyQ+lPqXFkuNCgTV9FZTdDner&#10;4bS7Xs5jtc/XNqlb1ynJdiq1HvS71QxEoC78h//aW6MhSRL4PR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s/fM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 xml:space="preserve">Denise </w:t>
                              </w:r>
                            </w:p>
                          </w:txbxContent>
                        </v:textbox>
                      </v:shape>
                      <v:shape id="_x0000_s1159" type="#_x0000_t202" style="position:absolute;left:12753;top:3395;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ea58MA&#10;AADcAAAADwAAAGRycy9kb3ducmV2LnhtbESPT4vCMBTE7wt+h/AEb2viYhetRhEXwZPL+g+8PZpn&#10;W2xeShNt/fabhQWPw8z8hpkvO1uJBzW+dKxhNFQgiDNnSs41HA+b9wkIH5ANVo5Jw5M8LBe9tzmm&#10;xrX8Q499yEWEsE9RQxFCnUrps4Is+qGriaN3dY3FEGWTS9NgG+G2kh9KfUqLJceFAmtaF5Td9ner&#10;4bS7Xs5j9Z1/2aRuXack26nUetDvVjMQgbrwCv+3t0ZDkozh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ea58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$ 9.00</w:t>
                              </w:r>
                            </w:p>
                          </w:txbxContent>
                        </v:textbox>
                      </v:shape>
                      <v:shape id="_x0000_s1160" type="#_x0000_t202" style="position:absolute;left:12726;top:2513;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hC8QA&#10;AADcAAAADwAAAGRycy9kb3ducmV2LnhtbESPQWvCQBSE7wX/w/KE3prdlkZqdBPEUuhJ0baCt0f2&#10;mYRm34bs1qT/3hUEj8PMfMMsi9G24ky9bxxreE4UCOLSmYYrDd9fH09vIHxANtg6Jg3/5KHIJw9L&#10;zIwbeEfnfahEhLDPUEMdQpdJ6cuaLPrEdcTRO7neYoiyr6TpcYhw28oXpWbSYsNxocaO1jWVv/s/&#10;q+FnczoeXtW2erdpN7hRSbZzqfXjdFwtQAQawz18a38aDWk6g+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JoQv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$ 9.00</w:t>
                              </w:r>
                            </w:p>
                          </w:txbxContent>
                        </v:textbox>
                      </v:shape>
                      <v:shape id="_x0000_s1161" type="#_x0000_t202" style="position:absolute;width:1358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D07FA7" w:rsidRPr="00A667B9" w:rsidRDefault="00D07FA7" w:rsidP="00D07FA7">
                              <w:pPr>
                                <w:rPr>
                                  <w:b/>
                                  <w:color w:val="auto"/>
                                </w:rPr>
                              </w:pPr>
                              <w:r w:rsidRPr="00A667B9">
                                <w:rPr>
                                  <w:b/>
                                  <w:color w:val="auto"/>
                                  <w:sz w:val="18"/>
                                </w:rPr>
                                <w:t>9/2/2015</w:t>
                              </w:r>
                              <w:r>
                                <w:rPr>
                                  <w:b/>
                                  <w:color w:val="auto"/>
                                  <w:sz w:val="18"/>
                                </w:rPr>
                                <w:t xml:space="preserve">    Grocery</w:t>
                              </w:r>
                            </w:p>
                          </w:txbxContent>
                        </v:textbox>
                      </v:shape>
                    </v:group>
                  </v:group>
                  <v:group id="Group 598" o:spid="_x0000_s1162" style="position:absolute;left:1930;top:18423;width:18717;height:6658" coordsize="18717,6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rect id="Rectangle 560" o:spid="_x0000_s1163" style="position:absolute;left:48;top:1209;width:17335;height:5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72MIA&#10;AADcAAAADwAAAGRycy9kb3ducmV2LnhtbERPW0vDMBR+F/Yfwhn45tIJK11dWsZkQxAEd/H5kBzb&#10;YnPSNdna/nvzIPj48d035WhbcafeN44VLBcJCGLtTMOVgvNp/5SB8AHZYOuYFEzkoSxmDxvMjRv4&#10;k+7HUIkYwj5HBXUIXS6l1zVZ9AvXEUfu2/UWQ4R9JU2PQwy3rXxOklRabDg21NjRrib9c7xZBevp&#10;/UpVNqWX12HMwseXvnQHrdTjfNy+gAg0hn/xn/vNKFilcX48E4+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KfvYwgAAANwAAAAPAAAAAAAAAAAAAAAAAJgCAABkcnMvZG93&#10;bnJldi54bWxQSwUGAAAAAAQABAD1AAAAhwMAAAAA&#10;" fillcolor="#c9f7f1 [665]" stroked="f" strokeweight="2pt"/>
                    <v:shape id="_x0000_s1164" type="#_x0000_t202" style="position:absolute;left:6870;top:3531;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Nguyen</w:t>
                            </w:r>
                          </w:p>
                        </w:txbxContent>
                      </v:textbox>
                    </v:shape>
                    <v:shape id="_x0000_s1165" type="#_x0000_t202" style="position:absolute;left:6918;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xml:space="preserve">Denise </w:t>
                            </w:r>
                          </w:p>
                        </w:txbxContent>
                      </v:textbox>
                    </v:shape>
                    <v:shape id="_x0000_s1166" type="#_x0000_t202" style="position:absolute;left:12748;top:3410;width:596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$ 5.00</w:t>
                            </w:r>
                          </w:p>
                        </w:txbxContent>
                      </v:textbox>
                    </v:shape>
                    <v:shape id="_x0000_s1167" type="#_x0000_t202" style="position:absolute;left:12724;top:2515;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QWsMA&#10;AADcAAAADwAAAGRycy9kb3ducmV2LnhtbESPT4vCMBTE7wt+h/AEb2vioqLVKLIi7ElZ/4G3R/Ns&#10;i81LaaLtfnsjLHgcZuY3zHzZ2lI8qPaFYw2DvgJBnDpTcKbheNh8TkD4gGywdEwa/sjDctH5mGNi&#10;XMO/9NiHTEQI+wQ15CFUiZQ+zcmi77uKOHpXV1sMUdaZNDU2EW5L+aXUWFosOC7kWNF3Tultf7ca&#10;Ttvr5TxUu2xtR1XjWiXZTqXWvW67moEI1IZ3+L/9YzSMxk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tQWs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$ 5.00</w:t>
                            </w:r>
                          </w:p>
                        </w:txbxContent>
                      </v:textbox>
                    </v:shape>
                    <v:shape id="_x0000_s1168" type="#_x0000_t202" style="position:absolute;width:15404;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31</w:t>
                            </w:r>
                            <w:r w:rsidRPr="00A667B9">
                              <w:rPr>
                                <w:b/>
                                <w:color w:val="auto"/>
                                <w:sz w:val="18"/>
                              </w:rPr>
                              <w:t>/2015</w:t>
                            </w:r>
                            <w:r>
                              <w:rPr>
                                <w:b/>
                                <w:color w:val="auto"/>
                                <w:sz w:val="18"/>
                              </w:rPr>
                              <w:t xml:space="preserve">    Movie Ticket</w:t>
                            </w:r>
                          </w:p>
                        </w:txbxContent>
                      </v:textbox>
                    </v:shape>
                  </v:group>
                  <v:group id="Group 597" o:spid="_x0000_s1169" style="position:absolute;left:2032;top:12056;width:18802;height:7597" coordsize="18802,7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group id="Group 595" o:spid="_x0000_s1170" style="position:absolute;width:18722;height:7596" coordsize="18722,7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rect id="Rectangle 559" o:spid="_x0000_s1171" style="position:absolute;top:1069;width:17335;height:6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MUA&#10;AADcAAAADwAAAGRycy9kb3ducmV2LnhtbESPQWvCQBSE74X+h+UVvNVNBSWmbkKpWARBqNaeH7uv&#10;SWj2bcxuTfLvXaHgcZiZb5hVMdhGXKjztWMFL9MEBLF2puZSwddx85yC8AHZYOOYFIzkocgfH1aY&#10;GdfzJ10OoRQRwj5DBVUIbSal1xVZ9FPXEkfvx3UWQ5RdKU2HfYTbRs6SZCEt1hwXKmzpvSL9e/iz&#10;Cpbj7kxlOi5O635Iw/5bn9oPrdTkaXh7BRFoCPfwf3trFMznS7idi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5j4xQAAANwAAAAPAAAAAAAAAAAAAAAAAJgCAABkcnMv&#10;ZG93bnJldi54bWxQSwUGAAAAAAQABAD1AAAAigMAAAAA&#10;" fillcolor="#c9f7f1 [665]" stroked="f" strokeweight="2pt"/>
                      <v:shape id="_x0000_s1172" type="#_x0000_t202" style="position:absolute;left:6924;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xml:space="preserve">Yang </w:t>
                              </w:r>
                            </w:p>
                          </w:txbxContent>
                        </v:textbox>
                      </v:shape>
                      <v:shape id="_x0000_s1173" type="#_x0000_t202" style="position:absolute;left:12726;top:2513;width:5969;height:2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$ 15.00</w:t>
                              </w:r>
                            </w:p>
                          </w:txbxContent>
                        </v:textbox>
                      </v:shape>
                      <v:shape id="_x0000_s1174" type="#_x0000_t202" style="position:absolute;width:1532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nAhMAA&#10;AADcAAAADwAAAGRycy9kb3ducmV2LnhtbERPy4rCMBTdC/5DuII7TRQfYzWKKAOzUnRmBHeX5toW&#10;m5vSZGzn781CcHk479WmtaV4UO0LxxpGQwWCOHWm4EzDz/fn4AOED8gGS8ek4Z88bNbdzgoT4xo+&#10;0eMcMhFD2CeoIQ+hSqT0aU4W/dBVxJG7udpiiLDOpKmxieG2lGOlZtJiwbEhx4p2OaX385/V8Hu4&#10;XS8Tdcz2dlo1rlWS7UJq3e+12yWIQG14i1/uL6NhOo/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9nAhMAAAADcAAAADwAAAAAAAAAAAAAAAACYAgAAZHJzL2Rvd25y&#10;ZXYueG1sUEsFBgAAAAAEAAQA9QAAAIUDAAAAAA==&#10;" filled="f" stroked="f">
                        <v:textbox>
                          <w:txbxContent>
                            <w:p w:rsidR="00D07FA7" w:rsidRPr="00A667B9" w:rsidRDefault="00D07FA7" w:rsidP="00D07FA7">
                              <w:pPr>
                                <w:rPr>
                                  <w:b/>
                                  <w:color w:val="auto"/>
                                </w:rPr>
                              </w:pPr>
                              <w:r w:rsidRPr="00A667B9">
                                <w:rPr>
                                  <w:b/>
                                  <w:color w:val="auto"/>
                                  <w:sz w:val="18"/>
                                </w:rPr>
                                <w:t>9/</w:t>
                              </w:r>
                              <w:r>
                                <w:rPr>
                                  <w:b/>
                                  <w:color w:val="auto"/>
                                  <w:sz w:val="18"/>
                                </w:rPr>
                                <w:t>1</w:t>
                              </w:r>
                              <w:r w:rsidRPr="00A667B9">
                                <w:rPr>
                                  <w:b/>
                                  <w:color w:val="auto"/>
                                  <w:sz w:val="18"/>
                                </w:rPr>
                                <w:t>/2015</w:t>
                              </w:r>
                              <w:r>
                                <w:rPr>
                                  <w:b/>
                                  <w:color w:val="auto"/>
                                  <w:sz w:val="18"/>
                                </w:rPr>
                                <w:t xml:space="preserve">    Lunch at Thai</w:t>
                              </w:r>
                            </w:p>
                          </w:txbxContent>
                        </v:textbox>
                      </v:shape>
                      <v:shape id="_x0000_s1175" type="#_x0000_t202" style="position:absolute;left:6978;top:4491;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Tommy</w:t>
                              </w:r>
                            </w:p>
                          </w:txbxContent>
                        </v:textbox>
                      </v:shape>
                      <v:shape id="_x0000_s1176" type="#_x0000_t202" style="position:absolute;left:12753;top:4384;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$ 13.00</w:t>
                              </w:r>
                            </w:p>
                          </w:txbxContent>
                        </v:textbox>
                      </v:shape>
                    </v:group>
                    <v:group id="Group 596" o:spid="_x0000_s1177" style="position:absolute;left:6978;top:3449;width:11824;height:3212" coordsize="11824,3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_x0000_s1178" type="#_x0000_t202" style="position:absolute;top:106;width:596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rsidR="00D07FA7" w:rsidRPr="00A667B9" w:rsidRDefault="00D07FA7" w:rsidP="00D07FA7">
                              <w:pPr>
                                <w:rPr>
                                  <w:b/>
                                  <w:color w:val="auto"/>
                                  <w:sz w:val="16"/>
                                </w:rPr>
                              </w:pPr>
                              <w:r w:rsidRPr="00A667B9">
                                <w:rPr>
                                  <w:b/>
                                  <w:color w:val="auto"/>
                                  <w:sz w:val="14"/>
                                </w:rPr>
                                <w:t>Clinton</w:t>
                              </w:r>
                            </w:p>
                          </w:txbxContent>
                        </v:textbox>
                      </v:shape>
                      <v:shape id="_x0000_s1179" type="#_x0000_t202" style="position:absolute;left:5855;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rsidR="00D07FA7" w:rsidRPr="00A667B9" w:rsidRDefault="00D07FA7" w:rsidP="00D07FA7">
                              <w:pPr>
                                <w:rPr>
                                  <w:b/>
                                  <w:color w:val="auto"/>
                                  <w:sz w:val="16"/>
                                </w:rPr>
                              </w:pPr>
                              <w:r>
                                <w:rPr>
                                  <w:b/>
                                  <w:color w:val="auto"/>
                                  <w:sz w:val="14"/>
                                </w:rPr>
                                <w:t>$ 12.00</w:t>
                              </w:r>
                            </w:p>
                          </w:txbxContent>
                        </v:textbox>
                      </v:shape>
                    </v:group>
                  </v:group>
                  <v:group id="Group 599" o:spid="_x0000_s1180" style="position:absolute;left:1930;top:24384;width:18717;height:6661" coordsize="18717,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rect id="Rectangle 573" o:spid="_x0000_s1181" style="position:absolute;top:1112;width:17335;height:5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uqsYA&#10;AADcAAAADwAAAGRycy9kb3ducmV2LnhtbESPT2sCMRTE7wW/Q3hCL6JZ26pla5S2IEi9+I+eH5vX&#10;zeLmZZtEd+unbwoFj8PM/IaZLztbiwv5UDlWMB5lIIgLpysuFRwPq+EziBCRNdaOScEPBVguendz&#10;zLVreUeXfSxFgnDIUYGJscmlDIUhi2HkGuLkfTlvMSbpS6k9tglua/mQZVNpseK0YLChd0PFaX+2&#10;Cgj1Vp+fJh+D6/fKV+az27SDN6Xu+93rC4hIXbyF/9trrWAye4S/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yuqsYAAADcAAAADwAAAAAAAAAAAAAAAACYAgAAZHJz&#10;L2Rvd25yZXYueG1sUEsFBgAAAAAEAAQA9QAAAIsDAAAAAA==&#10;" fillcolor="#f2f2f2 [3052]" stroked="f" strokeweight="2pt"/>
                    <v:shape id="_x0000_s1182" type="#_x0000_t202" style="position:absolute;left:6942;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Gh8QA&#10;AADcAAAADwAAAGRycy9kb3ducmV2LnhtbESPQWvCQBSE7wX/w/KE3nRX0Wqjq4gieGoxrQVvj+wz&#10;CWbfhuzWxH/vFoQeh5n5hlmuO1uJGzW+dKxhNFQgiDNnSs41fH/tB3MQPiAbrByThjt5WK96L0tM&#10;jGv5SLc05CJC2CeooQihTqT0WUEW/dDVxNG7uMZiiLLJpWmwjXBbybFSb9JiyXGhwJq2BWXX9Ndq&#10;OH1czj8T9Znv7LRuXack23ep9Wu/2yxABOrCf/jZPhgN09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ixof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xml:space="preserve">Yuen </w:t>
                            </w:r>
                          </w:p>
                        </w:txbxContent>
                      </v:textbox>
                    </v:shape>
                    <v:shape id="_x0000_s1183" type="#_x0000_t202" style="position:absolute;left:12748;top:2515;width:5969;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5jHMQA&#10;AADcAAAADwAAAGRycy9kb3ducmV2LnhtbESPT2vCQBTE7wW/w/IEb7prMdVGV5GK4MninxZ6e2Sf&#10;STD7NmRXk377riD0OMzMb5jFqrOVuFPjS8caxiMFgjhzpuRcw/m0Hc5A+IBssHJMGn7Jw2rZe1lg&#10;alzLB7ofQy4ihH2KGooQ6lRKnxVk0Y9cTRy9i2sshiibXJoG2wi3lXxV6k1aLDkuFFjTR0HZ9Xiz&#10;Gr72l5/vifrMNzapW9cpyfZdaj3od+s5iEBd+A8/2zujIZk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xz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$ 12.00</w:t>
                            </w:r>
                          </w:p>
                        </w:txbxContent>
                      </v:textbox>
                    </v:shape>
                    <v:shape id="_x0000_s1184" type="#_x0000_t202" style="position:absolute;left:24;width:15316;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9a8QA&#10;AADcAAAADwAAAGRycy9kb3ducmV2LnhtbESPQWvCQBSE74L/YXlCb3VXqdbGbERaCp4qTWvB2yP7&#10;TILZtyG7NfHfd4WCx2FmvmHSzWAbcaHO1441zKYKBHHhTM2lhu+v98cVCB+QDTaOScOVPGyy8SjF&#10;xLieP+mSh1JECPsENVQhtImUvqjIop+6ljh6J9dZDFF2pTQd9hFuGzlXaikt1hwXKmzptaLinP9a&#10;DYeP0/HnSe3LN7toezcoyfZFav0wGbZrEIGGcA//t3dGw+J5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8/WvEAAAA3AAAAA8AAAAAAAAAAAAAAAAAmAIAAGRycy9k&#10;b3ducmV2LnhtbFBLBQYAAAAABAAEAPUAAACJAwAAAAA=&#10;" filled="f" stroked="f">
                      <v:textbo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31</w:t>
                            </w:r>
                            <w:r w:rsidRPr="00A667B9">
                              <w:rPr>
                                <w:b/>
                                <w:color w:val="auto"/>
                                <w:sz w:val="18"/>
                              </w:rPr>
                              <w:t>/2015</w:t>
                            </w:r>
                            <w:r>
                              <w:rPr>
                                <w:b/>
                                <w:color w:val="auto"/>
                                <w:sz w:val="18"/>
                              </w:rPr>
                              <w:t xml:space="preserve">    Burger King</w:t>
                            </w:r>
                          </w:p>
                        </w:txbxContent>
                      </v:textbox>
                    </v:shape>
                    <v:shape id="_x0000_s1185" type="#_x0000_t202" style="position:absolute;left:6918;top:3556;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Tommy</w:t>
                            </w:r>
                          </w:p>
                        </w:txbxContent>
                      </v:textbox>
                    </v:shape>
                    <v:shape id="_x0000_s1186" type="#_x0000_t202" style="position:absolute;left:12724;top:3435;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gsAA&#10;AADcAAAADwAAAGRycy9kb3ducmV2LnhtbERPy4rCMBTdC/5DuII7TRQfYzWKKAOzUnRmBHeX5toW&#10;m5vSZGzn781CcHk479WmtaV4UO0LxxpGQwWCOHWm4EzDz/fn4AOED8gGS8ek4Z88bNbdzgoT4xo+&#10;0eMcMhFD2CeoIQ+hSqT0aU4W/dBVxJG7udpiiLDOpKmxieG2lGOlZtJiwbEhx4p2OaX385/V8Hu4&#10;XS8Tdcz2dlo1rlWS7UJq3e+12yWIQG14i1/uL6NhOo9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MgsAAAADcAAAADwAAAAAAAAAAAAAAAACYAgAAZHJzL2Rvd25y&#10;ZXYueG1sUEsFBgAAAAAEAAQA9QAAAIUDAAAAAA==&#10;" filled="f" stroked="f">
                      <v:textbox>
                        <w:txbxContent>
                          <w:p w:rsidR="00D07FA7" w:rsidRPr="00A667B9" w:rsidRDefault="00D07FA7" w:rsidP="00D07FA7">
                            <w:pPr>
                              <w:rPr>
                                <w:b/>
                                <w:color w:val="auto"/>
                                <w:sz w:val="16"/>
                              </w:rPr>
                            </w:pPr>
                            <w:r>
                              <w:rPr>
                                <w:b/>
                                <w:color w:val="auto"/>
                                <w:sz w:val="14"/>
                              </w:rPr>
                              <w:t>$ 12.00</w:t>
                            </w:r>
                          </w:p>
                        </w:txbxContent>
                      </v:textbox>
                    </v:shape>
                  </v:group>
                  <v:group id="Group 603" o:spid="_x0000_s1187" style="position:absolute;left:1320;top:29667;width:18714;height:9569" coordsize="18719,9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group id="Group 602" o:spid="_x0000_s1188" style="position:absolute;left:653;top:1306;width:17991;height:7024" coordsize="17991,7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rect id="Rectangle 579" o:spid="_x0000_s1189" style="position:absolute;width:17335;height:7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ZQMYA&#10;AADcAAAADwAAAGRycy9kb3ducmV2LnhtbESPS2vDMBCE74X8B7GBXkIipzSPulFCWwiE5pIXPS/W&#10;1jKxVq6kxG5+fVUo9DjMzDfMYtXZWlzJh8qxgvEoA0FcOF1xqeB0XA/nIEJE1lg7JgXfFGC17N0t&#10;MNeu5T1dD7EUCcIhRwUmxiaXMhSGLIaRa4iT9+m8xZikL6X22Ca4reVDlk2lxYrTgsGG3gwV58PF&#10;KiDUO315nLwPbl9rX5mPbtsOXpW673cvzyAidfE//NfeaAWT2RP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SZQMYAAADcAAAADwAAAAAAAAAAAAAAAACYAgAAZHJz&#10;L2Rvd25yZXYueG1sUEsFBgAAAAAEAAQA9QAAAIsDAAAAAA==&#10;" fillcolor="#f2f2f2 [3052]" stroked="f" strokeweight="2pt"/>
                      <v:shape id="_x0000_s1190" type="#_x0000_t202" style="position:absolute;left:6241;top:2128;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wo8EA&#10;AADcAAAADwAAAGRycy9kb3ducmV2LnhtbERPy2rCQBTdF/yH4QrdNTOKljQ6CWIRulJqH9DdJXNN&#10;gpk7ITM18e+dheDycN7rYrStuFDvG8caZokCQVw603Cl4ftr95KC8AHZYOuYNFzJQ5FPntaYGTfw&#10;J12OoRIxhH2GGuoQukxKX9Zk0SeuI47cyfUWQ4R9JU2PQwy3rZwr9SotNhwbauxoW1N5Pv5bDT/7&#10;09/vQh2qd7vsBjcqyfZNav08HTcrEIHG8BDf3R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MsKPBAAAA3AAAAA8AAAAAAAAAAAAAAAAAmAIAAGRycy9kb3du&#10;cmV2LnhtbFBLBQYAAAAABAAEAPUAAACGAwAAAAA=&#10;" filled="f" stroked="f">
                        <v:textbox>
                          <w:txbxContent>
                            <w:p w:rsidR="00D07FA7" w:rsidRPr="00A667B9" w:rsidRDefault="00D07FA7" w:rsidP="00D07FA7">
                              <w:pPr>
                                <w:rPr>
                                  <w:b/>
                                  <w:color w:val="auto"/>
                                  <w:sz w:val="16"/>
                                </w:rPr>
                              </w:pPr>
                              <w:r>
                                <w:rPr>
                                  <w:b/>
                                  <w:color w:val="auto"/>
                                  <w:sz w:val="14"/>
                                </w:rPr>
                                <w:t>Nguyen</w:t>
                              </w:r>
                            </w:p>
                          </w:txbxContent>
                        </v:textbox>
                      </v:shape>
                      <v:shape id="_x0000_s1191" type="#_x0000_t202" style="position:absolute;left:12022;top:3918;width:596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LT8QA&#10;AADcAAAADwAAAGRycy9kb3ducmV2LnhtbESPQWvCQBSE7wX/w/KE3uquYopGN0EsQk8tTVXw9sg+&#10;k2D2bchuTfrvu4VCj8PMfMNs89G24k69bxxrmM8UCOLSmYYrDcfPw9MKhA/IBlvHpOGbPOTZ5GGL&#10;qXEDf9C9CJWIEPYpaqhD6FIpfVmTRT9zHXH0rq63GKLsK2l6HCLctnKh1LO02HBcqLGjfU3lrfiy&#10;Gk5v18t5qd6rF5t0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i0/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$ 35.00</w:t>
                              </w:r>
                            </w:p>
                          </w:txbxContent>
                        </v:textbox>
                      </v:shape>
                      <v:shape id="_x0000_s1192" type="#_x0000_t202" style="position:absolute;left:12022;top:1983;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ZPsQA&#10;AADcAAAADwAAAGRycy9kb3ducmV2LnhtbESPQWvCQBSE7wX/w/KE3ppdi5YYXYNUhJ5aalXw9sg+&#10;k2D2bciuSfrvu4VCj8PMfMOs89E2oqfO1441zBIFgrhwpuZSw/Fr/5SC8AHZYOOYNHyTh3wzeVhj&#10;ZtzAn9QfQikihH2GGqoQ2kxKX1Rk0SeuJY7e1XUWQ5RdKU2HQ4TbRj4r9SIt1hwXKmzptaLidrhb&#10;Daf36+U8Vx/lzi7awY1Ksl1KrR+n43YFItAY/sN/7TejYZEu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GT7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$ 35.00</w:t>
                              </w:r>
                            </w:p>
                          </w:txbxContent>
                        </v:textbox>
                      </v:shape>
                    </v:group>
                    <v:group id="Group 600" o:spid="_x0000_s1193" style="position:absolute;width:18719;height:9569" coordsize="18720,9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shape id="_x0000_s1194" type="#_x0000_t202" style="position:absolute;left:6918;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VOMMA&#10;AADcAAAADwAAAGRycy9kb3ducmV2LnhtbESPQYvCMBSE78L+h/AWvGmiqGjXKIsieFLUXWFvj+bZ&#10;lm1eShNt/fdGEDwOM/MNM1+2thQ3qn3hWMOgr0AQp84UnGn4OW16UxA+IBssHZOGO3lYLj46c0yM&#10;a/hAt2PIRISwT1BDHkKVSOnTnCz6vquIo3dxtcUQZZ1JU2MT4baUQ6Um0mLBcSHHilY5pf/Hq9Xw&#10;u7v8nUdqn63tuGpcqyTbmdS6+9l+f4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AVOM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 xml:space="preserve">Denise </w:t>
                              </w:r>
                            </w:p>
                          </w:txbxContent>
                        </v:textbox>
                      </v:shape>
                      <v:shape id="_x0000_s1195" type="#_x0000_t202" style="position:absolute;left:12724;top:2540;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$ 35.00</w:t>
                              </w:r>
                            </w:p>
                          </w:txbxContent>
                        </v:textbox>
                      </v:shape>
                      <v:shape id="_x0000_s1196" type="#_x0000_t202" style="position:absolute;width:15398;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rsidR="00D07FA7" w:rsidRPr="00A667B9" w:rsidRDefault="00D07FA7" w:rsidP="00D07FA7">
                              <w:pPr>
                                <w:rPr>
                                  <w:b/>
                                  <w:color w:val="auto"/>
                                </w:rPr>
                              </w:pPr>
                              <w:r>
                                <w:rPr>
                                  <w:b/>
                                  <w:color w:val="auto"/>
                                  <w:sz w:val="18"/>
                                </w:rPr>
                                <w:t>8</w:t>
                              </w:r>
                              <w:r w:rsidRPr="00A667B9">
                                <w:rPr>
                                  <w:b/>
                                  <w:color w:val="auto"/>
                                  <w:sz w:val="18"/>
                                </w:rPr>
                                <w:t>/</w:t>
                              </w:r>
                              <w:r>
                                <w:rPr>
                                  <w:b/>
                                  <w:color w:val="auto"/>
                                  <w:sz w:val="18"/>
                                </w:rPr>
                                <w:t>30</w:t>
                              </w:r>
                              <w:r w:rsidRPr="00A667B9">
                                <w:rPr>
                                  <w:b/>
                                  <w:color w:val="auto"/>
                                  <w:sz w:val="18"/>
                                </w:rPr>
                                <w:t>/2015</w:t>
                              </w:r>
                              <w:r>
                                <w:rPr>
                                  <w:b/>
                                  <w:color w:val="auto"/>
                                  <w:sz w:val="18"/>
                                </w:rPr>
                                <w:t xml:space="preserve">    Darien Lake </w:t>
                              </w:r>
                            </w:p>
                          </w:txbxContent>
                        </v:textbox>
                      </v:shape>
                      <v:shape id="_x0000_s1197" type="#_x0000_t202" style="position:absolute;left:6942;top:4402;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TO8QA&#10;AADcAAAADwAAAGRycy9kb3ducmV2LnhtbESPW2sCMRSE3wv+h3AKvtWk0hW7NStiKfikeGmhb4fN&#10;2QvdnCyb1F3/vREEH4eZ+YZZLAfbiDN1vnas4XWiQBDnztRcajgdv17mIHxANtg4Jg0X8rDMRk8L&#10;TI3reU/nQyhFhLBPUUMVQptK6fOKLPqJa4mjV7jOYoiyK6XpsI9w28ipUjNpsea4UGFL64ryv8O/&#10;1fC9LX5/3tSu/LRJ27tBSbbvUuvx87D6ABFoCI/wvb0xGpJ5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7Ezv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Chris</w:t>
                              </w:r>
                            </w:p>
                          </w:txbxContent>
                        </v:textbox>
                      </v:shape>
                      <v:shape id="_x0000_s1198" type="#_x0000_t202" style="position:absolute;left:6966;top:5442;width:5969;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NTMQA&#10;AADcAAAADwAAAGRycy9kb3ducmV2LnhtbESPQWvCQBSE70L/w/IKveluSw2augliKfSkGFuht0f2&#10;mYRm34bs1qT/3hUEj8PMfMOs8tG24ky9bxxreJ4pEMSlMw1XGr4OH9MFCB+QDbaOScM/ecizh8kK&#10;U+MG3tO5CJWIEPYpaqhD6FIpfVmTRT9zHXH0Tq63GKLsK2l6HCLctvJFqURabDgu1NjRpqbyt/iz&#10;Gr63p5/jq9pV73beDW5Uku1Sav30OK7fQAQawz18a38aDfNF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jUzEAAAA3AAAAA8AAAAAAAAAAAAAAAAAmAIAAGRycy9k&#10;b3ducmV2LnhtbFBLBQYAAAAABAAEAPUAAACJAwAAAAA=&#10;" filled="f" stroked="f">
                        <v:textbox>
                          <w:txbxContent>
                            <w:p w:rsidR="00D07FA7" w:rsidRPr="00A667B9" w:rsidRDefault="00D07FA7" w:rsidP="00D07FA7">
                              <w:pPr>
                                <w:rPr>
                                  <w:b/>
                                  <w:color w:val="auto"/>
                                  <w:sz w:val="16"/>
                                </w:rPr>
                              </w:pPr>
                              <w:r>
                                <w:rPr>
                                  <w:b/>
                                  <w:color w:val="auto"/>
                                  <w:sz w:val="14"/>
                                </w:rPr>
                                <w:t>Racheal</w:t>
                              </w:r>
                            </w:p>
                          </w:txbxContent>
                        </v:textbox>
                      </v:shape>
                      <v:shape id="_x0000_s1199" type="#_x0000_t202" style="position:absolute;left:7039;top:6362;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D07FA7" w:rsidRPr="00A667B9" w:rsidRDefault="00D07FA7" w:rsidP="00D07FA7">
                              <w:pPr>
                                <w:rPr>
                                  <w:b/>
                                  <w:color w:val="auto"/>
                                  <w:sz w:val="16"/>
                                </w:rPr>
                              </w:pPr>
                              <w:proofErr w:type="spellStart"/>
                              <w:r>
                                <w:rPr>
                                  <w:b/>
                                  <w:color w:val="auto"/>
                                  <w:sz w:val="14"/>
                                </w:rPr>
                                <w:t>Dendi</w:t>
                              </w:r>
                              <w:proofErr w:type="spellEnd"/>
                            </w:p>
                          </w:txbxContent>
                        </v:textbox>
                      </v:shape>
                      <v:shape id="_x0000_s1200" type="#_x0000_t202" style="position:absolute;left:12751;top:4281;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D07FA7" w:rsidRPr="00A667B9" w:rsidRDefault="00D07FA7" w:rsidP="00D07FA7">
                              <w:pPr>
                                <w:rPr>
                                  <w:b/>
                                  <w:color w:val="auto"/>
                                  <w:sz w:val="16"/>
                                </w:rPr>
                              </w:pPr>
                              <w:r>
                                <w:rPr>
                                  <w:b/>
                                  <w:color w:val="auto"/>
                                  <w:sz w:val="14"/>
                                </w:rPr>
                                <w:t>$ 35.00</w:t>
                              </w:r>
                            </w:p>
                          </w:txbxContent>
                        </v:textbox>
                      </v:shape>
                      <v:shape id="_x0000_s1201" type="#_x0000_t202" style="position:absolute;left:12723;top:6467;width:596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D5cMA&#10;AADcAAAADwAAAGRycy9kb3ducmV2LnhtbESPQYvCMBSE78L+h/AWvGmiqKzVKIsieFLU3QVvj+bZ&#10;lm1eShNt/fdGEDwOM/MNM1+2thQ3qn3hWMOgr0AQp84UnGn4OW16XyB8QDZYOiYNd/KwXHx05pgY&#10;1/CBbseQiQhhn6CGPIQqkdKnOVn0fVcRR+/iaoshyjqTpsYmwm0ph0pNpMWC40KOFa1ySv+PV6vh&#10;d3c5/43UPlvbcdW4Vkm2U6l197P9no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mD5cMAAADcAAAADwAAAAAAAAAAAAAAAACYAgAAZHJzL2Rv&#10;d25yZXYueG1sUEsFBgAAAAAEAAQA9QAAAIgDAAAAAA==&#10;" filled="f" stroked="f">
                        <v:textbox>
                          <w:txbxContent>
                            <w:p w:rsidR="00D07FA7" w:rsidRPr="00A667B9" w:rsidRDefault="00D07FA7" w:rsidP="00D07FA7">
                              <w:pPr>
                                <w:rPr>
                                  <w:b/>
                                  <w:color w:val="auto"/>
                                  <w:sz w:val="16"/>
                                </w:rPr>
                              </w:pPr>
                              <w:r>
                                <w:rPr>
                                  <w:b/>
                                  <w:color w:val="auto"/>
                                  <w:sz w:val="14"/>
                                </w:rPr>
                                <w:t>$ 35.00</w:t>
                              </w:r>
                            </w:p>
                          </w:txbxContent>
                        </v:textbox>
                      </v:shape>
                    </v:group>
                  </v:group>
                </v:group>
                <v:shape id="Text Box 610" o:spid="_x0000_s1202" type="#_x0000_t202" style="position:absolute;left:3313;top:25510;width:14855;height:4918;rotation:-71788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2cEA&#10;AADcAAAADwAAAGRycy9kb3ducmV2LnhtbERPy4rCMBTdC/5DuMJsRFNn0RmqUXwgI85Kx427S3Nt&#10;S5ubksTa+XuzEFweznux6k0jOnK+sqxgNk1AEOdWV1wouPztJ98gfEDW2FgmBf/kYbUcDhaYafvg&#10;E3XnUIgYwj5DBWUIbSalz0sy6Ke2JY7czTqDIUJXSO3wEcNNIz+TJJUGK44NJba0LSmvz3ejoDqG&#10;zmyvX/UpP9h0/Lur3eYnUepj1K/nIAL14S1+uQ9aQTqL8+OZe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vutnBAAAA3AAAAA8AAAAAAAAAAAAAAAAAmAIAAGRycy9kb3du&#10;cmV2LnhtbFBLBQYAAAAABAAEAPUAAACGAwAAAAA=&#10;" filled="f" stroked="f">
                  <v:textbox>
                    <w:txbxContent>
                      <w:p w:rsidR="00D07FA7" w:rsidRPr="001C1FE1" w:rsidRDefault="00D07FA7" w:rsidP="00D07FA7">
                        <w:pPr>
                          <w:jc w:val="center"/>
                          <w:rPr>
                            <w:b/>
                            <w:color w:val="FF0000"/>
                            <w:sz w:val="36"/>
                            <w:szCs w:val="72"/>
                            <w14:textOutline w14:w="11112" w14:cap="flat" w14:cmpd="sng" w14:algn="ctr">
                              <w14:noFill/>
                              <w14:prstDash w14:val="solid"/>
                              <w14:round/>
                            </w14:textOutline>
                          </w:rPr>
                        </w:pPr>
                        <w:r w:rsidRPr="001C1FE1">
                          <w:rPr>
                            <w:b/>
                            <w:color w:val="FF0000"/>
                            <w:sz w:val="36"/>
                            <w:szCs w:val="72"/>
                            <w14:textOutline w14:w="11112" w14:cap="flat" w14:cmpd="sng" w14:algn="ctr">
                              <w14:noFill/>
                              <w14:prstDash w14:val="solid"/>
                              <w14:round/>
                            </w14:textOutline>
                          </w:rPr>
                          <w:t>RESOLVED!</w:t>
                        </w:r>
                      </w:p>
                    </w:txbxContent>
                  </v:textbox>
                </v:shape>
                <v:shape id="Text Box 613" o:spid="_x0000_s1203" type="#_x0000_t202" style="position:absolute;left:4041;top:31142;width:14855;height:4918;rotation:-71788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UA&#10;AADcAAAADwAAAGRycy9kb3ducmV2LnhtbESPT2vCQBTE7wW/w/KEXopuVEgluopVSqU9+efi7ZF9&#10;JiHZt2F3G9Nv7wpCj8PM/IZZrnvTiI6crywrmIwTEMS51RUXCs6nz9EchA/IGhvLpOCPPKxXg5cl&#10;Ztre+EDdMRQiQthnqKAMoc2k9HlJBv3YtsTRu1pnMETpCqkd3iLcNHKaJKk0WHFcKLGlbUl5ffw1&#10;Cqrv0Jnt5b0+5Hubvv3savfxlSj1Ouw3CxCB+vAffrb3WkE6mcH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SuxQAAANwAAAAPAAAAAAAAAAAAAAAAAJgCAABkcnMv&#10;ZG93bnJldi54bWxQSwUGAAAAAAQABAD1AAAAigMAAAAA&#10;" filled="f" stroked="f">
                  <v:textbox>
                    <w:txbxContent>
                      <w:p w:rsidR="00D07FA7" w:rsidRPr="001C1FE1" w:rsidRDefault="00D07FA7" w:rsidP="00D07FA7">
                        <w:pPr>
                          <w:jc w:val="center"/>
                          <w:rPr>
                            <w:b/>
                            <w:color w:val="FF0000"/>
                            <w:sz w:val="36"/>
                            <w:szCs w:val="72"/>
                            <w14:textOutline w14:w="11112" w14:cap="flat" w14:cmpd="sng" w14:algn="ctr">
                              <w14:noFill/>
                              <w14:prstDash w14:val="solid"/>
                              <w14:round/>
                            </w14:textOutline>
                          </w:rPr>
                        </w:pPr>
                        <w:r w:rsidRPr="001C1FE1">
                          <w:rPr>
                            <w:b/>
                            <w:color w:val="FF0000"/>
                            <w:sz w:val="36"/>
                            <w:szCs w:val="72"/>
                            <w14:textOutline w14:w="11112" w14:cap="flat" w14:cmpd="sng" w14:algn="ctr">
                              <w14:noFill/>
                              <w14:prstDash w14:val="solid"/>
                              <w14:round/>
                            </w14:textOutline>
                          </w:rPr>
                          <w:t>RESOLVED!</w:t>
                        </w:r>
                      </w:p>
                    </w:txbxContent>
                  </v:textbox>
                </v:shape>
              </v:group>
            </w:pict>
          </mc:Fallback>
        </mc:AlternateContent>
      </w:r>
    </w:p>
    <w:p w:rsidR="00615A9E" w:rsidRDefault="00615A9E"/>
    <w:p w:rsidR="00615A9E" w:rsidRDefault="00615A9E"/>
    <w:p w:rsidR="00615A9E" w:rsidRDefault="00D07FA7">
      <w:r>
        <w:rPr>
          <w:noProof/>
          <w:lang w:eastAsia="zh-CN"/>
        </w:rPr>
        <mc:AlternateContent>
          <mc:Choice Requires="wps">
            <w:drawing>
              <wp:anchor distT="0" distB="0" distL="114300" distR="114300" simplePos="0" relativeHeight="252073984" behindDoc="0" locked="0" layoutInCell="1" allowOverlap="1">
                <wp:simplePos x="0" y="0"/>
                <wp:positionH relativeFrom="column">
                  <wp:posOffset>3747052</wp:posOffset>
                </wp:positionH>
                <wp:positionV relativeFrom="paragraph">
                  <wp:posOffset>13335</wp:posOffset>
                </wp:positionV>
                <wp:extent cx="351183" cy="2978195"/>
                <wp:effectExtent l="0" t="0" r="10795" b="12700"/>
                <wp:wrapNone/>
                <wp:docPr id="710" name="Right Brace 710"/>
                <wp:cNvGraphicFramePr/>
                <a:graphic xmlns:a="http://schemas.openxmlformats.org/drawingml/2006/main">
                  <a:graphicData uri="http://schemas.microsoft.com/office/word/2010/wordprocessingShape">
                    <wps:wsp>
                      <wps:cNvSpPr/>
                      <wps:spPr>
                        <a:xfrm>
                          <a:off x="0" y="0"/>
                          <a:ext cx="351183" cy="297819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8F66F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10" o:spid="_x0000_s1026" type="#_x0000_t88" style="position:absolute;margin-left:295.05pt;margin-top:1.05pt;width:27.65pt;height:234.5pt;z-index:2520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" adj="212" strokecolor="#0097ae [3044]"/>
            </w:pict>
          </mc:Fallback>
        </mc:AlternateContent>
      </w:r>
    </w:p>
    <w:p w:rsidR="00615A9E" w:rsidRDefault="00615A9E"/>
    <w:p w:rsidR="00615A9E" w:rsidRDefault="00615A9E"/>
    <w:p w:rsidR="00615A9E" w:rsidRDefault="00615A9E"/>
    <w:p w:rsidR="00615A9E" w:rsidRDefault="00D07FA7">
      <w:r>
        <w:rPr>
          <w:noProof/>
        </w:rPr>
        <mc:AlternateContent>
          <mc:Choice Requires="wps">
            <w:drawing>
              <wp:anchor distT="0" distB="0" distL="114300" distR="114300" simplePos="0" relativeHeight="252076032" behindDoc="0" locked="0" layoutInCell="1" allowOverlap="1" wp14:anchorId="3043F25F" wp14:editId="39B5EA06">
                <wp:simplePos x="0" y="0"/>
                <wp:positionH relativeFrom="margin">
                  <wp:posOffset>3922257</wp:posOffset>
                </wp:positionH>
                <wp:positionV relativeFrom="paragraph">
                  <wp:posOffset>73025</wp:posOffset>
                </wp:positionV>
                <wp:extent cx="1168400" cy="413051"/>
                <wp:effectExtent l="0" t="0" r="0" b="6350"/>
                <wp:wrapNone/>
                <wp:docPr id="711" name="Text Box 711"/>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D07FA7" w:rsidRPr="006659B7" w:rsidRDefault="00D07FA7" w:rsidP="00D07FA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F25F" id="Text Box 711" o:spid="_x0000_s1204" type="#_x0000_t202" style="position:absolute;margin-left:308.85pt;margin-top:5.75pt;width:92pt;height:32.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" filled="f" stroked="f">
                <v:textbox>
                  <w:txbxContent>
                    <w:p w:rsidR="00D07FA7" w:rsidRPr="006659B7" w:rsidRDefault="00D07FA7" w:rsidP="00D07FA7">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(ListView)</w:t>
                      </w:r>
                    </w:p>
                  </w:txbxContent>
                </v:textbox>
                <w10:wrap anchorx="margin"/>
              </v:shape>
            </w:pict>
          </mc:Fallback>
        </mc:AlternateContent>
      </w:r>
    </w:p>
    <w:p w:rsidR="00615A9E" w:rsidRDefault="00615A9E"/>
    <w:p w:rsidR="00615A9E" w:rsidRDefault="00615A9E"/>
    <w:p w:rsidR="004E2F5E" w:rsidRDefault="004E2F5E"/>
    <w:p w:rsidR="004E2F5E" w:rsidRDefault="004E2F5E"/>
    <w:p w:rsidR="004E2F5E" w:rsidRDefault="004E2F5E"/>
    <w:p w:rsidR="004E2F5E" w:rsidRDefault="004E2F5E"/>
    <w:p w:rsidR="004E2F5E" w:rsidRDefault="004E2F5E"/>
    <w:p w:rsidR="004E2F5E" w:rsidRDefault="00D07FA7" w:rsidP="00D07FA7">
      <w:pPr>
        <w:jc w:val="center"/>
      </w:pPr>
      <w:r>
        <w:t xml:space="preserve">This is from (10). It shows a list of statements sorting by the time of event. Noted that cases that are resolved are marked “RESOLVED” and are in grey color. The design mock is just a sketch of idea, it will most likely be changed. </w:t>
      </w:r>
    </w:p>
    <w:p w:rsidR="004E2F5E" w:rsidRDefault="004E2F5E"/>
    <w:p w:rsidR="004E2F5E" w:rsidRDefault="004E2F5E"/>
    <w:p w:rsidR="008614C8" w:rsidRDefault="008614C8"/>
    <w:p w:rsidR="004E2F5E" w:rsidRDefault="00D07FA7">
      <w:r>
        <w:rPr>
          <w:noProof/>
          <w:lang w:eastAsia="zh-CN"/>
        </w:rPr>
        <w:lastRenderedPageBreak/>
        <mc:AlternateContent>
          <mc:Choice Requires="wpg">
            <w:drawing>
              <wp:anchor distT="0" distB="0" distL="114300" distR="114300" simplePos="0" relativeHeight="251810816" behindDoc="0" locked="0" layoutInCell="1" allowOverlap="1" wp14:anchorId="3B148A76" wp14:editId="1E10B69F">
                <wp:simplePos x="0" y="0"/>
                <wp:positionH relativeFrom="column">
                  <wp:posOffset>30216</wp:posOffset>
                </wp:positionH>
                <wp:positionV relativeFrom="paragraph">
                  <wp:posOffset>86664</wp:posOffset>
                </wp:positionV>
                <wp:extent cx="2193824" cy="4281805"/>
                <wp:effectExtent l="0" t="0" r="0" b="4445"/>
                <wp:wrapNone/>
                <wp:docPr id="274" name="Group 274"/>
                <wp:cNvGraphicFramePr/>
                <a:graphic xmlns:a="http://schemas.openxmlformats.org/drawingml/2006/main">
                  <a:graphicData uri="http://schemas.microsoft.com/office/word/2010/wordprocessingGroup">
                    <wpg:wgp>
                      <wpg:cNvGrpSpPr/>
                      <wpg:grpSpPr>
                        <a:xfrm>
                          <a:off x="0" y="0"/>
                          <a:ext cx="2193824" cy="4281805"/>
                          <a:chOff x="0" y="0"/>
                          <a:chExt cx="2193824" cy="4281805"/>
                        </a:xfrm>
                      </wpg:grpSpPr>
                      <wpg:grpSp>
                        <wpg:cNvPr id="264" name="Group 264"/>
                        <wpg:cNvGrpSpPr/>
                        <wpg:grpSpPr>
                          <a:xfrm>
                            <a:off x="0" y="0"/>
                            <a:ext cx="2193824" cy="4281805"/>
                            <a:chOff x="0" y="0"/>
                            <a:chExt cx="2194559" cy="4281805"/>
                          </a:xfrm>
                        </wpg:grpSpPr>
                        <wpg:grpSp>
                          <wpg:cNvPr id="262" name="Group 262"/>
                          <wpg:cNvGrpSpPr/>
                          <wpg:grpSpPr>
                            <a:xfrm>
                              <a:off x="0" y="0"/>
                              <a:ext cx="2194559" cy="4281805"/>
                              <a:chOff x="0" y="0"/>
                              <a:chExt cx="2194560" cy="4281805"/>
                            </a:xfrm>
                          </wpg:grpSpPr>
                          <wpg:grpSp>
                            <wpg:cNvPr id="234" name="Group 234"/>
                            <wpg:cNvGrpSpPr/>
                            <wpg:grpSpPr>
                              <a:xfrm>
                                <a:off x="0" y="0"/>
                                <a:ext cx="2194560" cy="4281805"/>
                                <a:chOff x="0" y="0"/>
                                <a:chExt cx="2194560" cy="4281805"/>
                              </a:xfrm>
                            </wpg:grpSpPr>
                            <wpg:grpSp>
                              <wpg:cNvPr id="221" name="Group 221"/>
                              <wpg:cNvGrpSpPr/>
                              <wpg:grpSpPr>
                                <a:xfrm>
                                  <a:off x="0" y="0"/>
                                  <a:ext cx="2194560" cy="4281805"/>
                                  <a:chOff x="0" y="0"/>
                                  <a:chExt cx="2194560" cy="4281805"/>
                                </a:xfrm>
                              </wpg:grpSpPr>
                              <wpg:grpSp>
                                <wpg:cNvPr id="220" name="Group 220"/>
                                <wpg:cNvGrpSpPr/>
                                <wpg:grpSpPr>
                                  <a:xfrm>
                                    <a:off x="0" y="0"/>
                                    <a:ext cx="2194560" cy="4281805"/>
                                    <a:chOff x="0" y="0"/>
                                    <a:chExt cx="2194560" cy="4281805"/>
                                  </a:xfrm>
                                </wpg:grpSpPr>
                                <pic:pic xmlns:pic="http://schemas.openxmlformats.org/drawingml/2006/picture">
                                  <pic:nvPicPr>
                                    <pic:cNvPr id="2" name="Picture 2"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35" name="Rectangle 35"/>
                                  <wps:cNvSpPr/>
                                  <wps:spPr>
                                    <a:xfrm>
                                      <a:off x="121404" y="418455"/>
                                      <a:ext cx="193738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16238" y="418455"/>
                                      <a:ext cx="1936750" cy="27559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2"/>
                                  <wps:cNvSpPr txBox="1">
                                    <a:spLocks noChangeArrowheads="1"/>
                                  </wps:cNvSpPr>
                                  <wps:spPr bwMode="auto">
                                    <a:xfrm>
                                      <a:off x="245390" y="361627"/>
                                      <a:ext cx="1228436" cy="326390"/>
                                    </a:xfrm>
                                    <a:prstGeom prst="rect">
                                      <a:avLst/>
                                    </a:prstGeom>
                                    <a:noFill/>
                                    <a:ln w="9525">
                                      <a:noFill/>
                                      <a:miter lim="800000"/>
                                      <a:headEnd/>
                                      <a:tailEnd/>
                                    </a:ln>
                                  </wps:spPr>
                                  <wps:txbx>
                                    <w:txbxContent>
                                      <w:p w:rsidR="008614C8" w:rsidRPr="004E2F5E" w:rsidRDefault="008614C8" w:rsidP="004E2F5E">
                                        <w:pPr>
                                          <w:rPr>
                                            <w:b/>
                                            <w:color w:val="FFFFFF" w:themeColor="background1"/>
                                            <w:sz w:val="22"/>
                                          </w:rPr>
                                        </w:pPr>
                                        <w:r w:rsidRPr="004E2F5E">
                                          <w:rPr>
                                            <w:b/>
                                            <w:color w:val="FFFFFF" w:themeColor="background1"/>
                                          </w:rPr>
                                          <w:t>Add statement</w:t>
                                        </w:r>
                                      </w:p>
                                    </w:txbxContent>
                                  </wps:txbx>
                                  <wps:bodyPr rot="0" vert="horz" wrap="square" lIns="91440" tIns="45720" rIns="91440" bIns="45720" anchor="t" anchorCtr="0">
                                    <a:noAutofit/>
                                  </wps:bodyPr>
                                </wps:wsp>
                                <wps:wsp>
                                  <wps:cNvPr id="58" name="Chevron 58"/>
                                  <wps:cNvSpPr/>
                                  <wps:spPr>
                                    <a:xfrm rot="10800000">
                                      <a:off x="175648" y="475282"/>
                                      <a:ext cx="64655" cy="179014"/>
                                    </a:xfrm>
                                    <a:prstGeom prst="chevron">
                                      <a:avLst/>
                                    </a:prstGeom>
                                    <a:solidFill>
                                      <a:schemeClr val="accent6">
                                        <a:lumMod val="20000"/>
                                        <a:lumOff val="8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Connector 200"/>
                                  <wps:cNvCnPr/>
                                  <wps:spPr>
                                    <a:xfrm>
                                      <a:off x="273804" y="978977"/>
                                      <a:ext cx="15886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Text Box 2"/>
                                  <wps:cNvSpPr txBox="1">
                                    <a:spLocks noChangeArrowheads="1"/>
                                  </wps:cNvSpPr>
                                  <wps:spPr bwMode="auto">
                                    <a:xfrm>
                                      <a:off x="191146" y="710339"/>
                                      <a:ext cx="1393190" cy="309014"/>
                                    </a:xfrm>
                                    <a:prstGeom prst="rect">
                                      <a:avLst/>
                                    </a:prstGeom>
                                    <a:noFill/>
                                    <a:ln w="9525">
                                      <a:noFill/>
                                      <a:miter lim="800000"/>
                                      <a:headEnd/>
                                      <a:tailEnd/>
                                    </a:ln>
                                  </wps:spPr>
                                  <wps:txbx>
                                    <w:txbxContent>
                                      <w:p w:rsidR="008614C8" w:rsidRPr="005E119F" w:rsidRDefault="008614C8" w:rsidP="004E2F5E">
                                        <w:pPr>
                                          <w:rPr>
                                            <w:color w:val="BFBFBF" w:themeColor="background1" w:themeShade="BF"/>
                                            <w:sz w:val="16"/>
                                          </w:rPr>
                                        </w:pPr>
                                        <w:r>
                                          <w:rPr>
                                            <w:color w:val="BFBFBF" w:themeColor="background1" w:themeShade="BF"/>
                                            <w:sz w:val="16"/>
                                          </w:rPr>
                                          <w:t>Enter description</w:t>
                                        </w:r>
                                      </w:p>
                                    </w:txbxContent>
                                  </wps:txbx>
                                  <wps:bodyPr rot="0" vert="horz" wrap="square" lIns="91440" tIns="45720" rIns="91440" bIns="45720" anchor="t" anchorCtr="0">
                                    <a:noAutofit/>
                                  </wps:bodyPr>
                                </wps:wsp>
                                <pic:pic xmlns:pic="http://schemas.openxmlformats.org/drawingml/2006/picture">
                                  <pic:nvPicPr>
                                    <pic:cNvPr id="202" name="Picture 202"/>
                                    <pic:cNvPicPr>
                                      <a:picLocks noChangeAspect="1"/>
                                    </pic:cNvPicPr>
                                  </pic:nvPicPr>
                                  <pic:blipFill>
                                    <a:blip r:embed="rId17">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66055" y="1059051"/>
                                      <a:ext cx="173990" cy="163830"/>
                                    </a:xfrm>
                                    <a:prstGeom prst="rect">
                                      <a:avLst/>
                                    </a:prstGeom>
                                  </pic:spPr>
                                </pic:pic>
                                <wps:wsp>
                                  <wps:cNvPr id="204" name="Oval 204"/>
                                  <wps:cNvSpPr/>
                                  <wps:spPr>
                                    <a:xfrm>
                                      <a:off x="253139"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480448"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707756"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935065"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62373"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389682"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1611824"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Picture 211"/>
                                    <pic:cNvPicPr>
                                      <a:picLocks noChangeAspect="1"/>
                                    </pic:cNvPicPr>
                                  </pic:nvPicPr>
                                  <pic:blipFill>
                                    <a:blip r:embed="rId18">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43919" y="1069383"/>
                                      <a:ext cx="133985" cy="135255"/>
                                    </a:xfrm>
                                    <a:prstGeom prst="rect">
                                      <a:avLst/>
                                    </a:prstGeom>
                                  </pic:spPr>
                                </pic:pic>
                                <pic:pic xmlns:pic="http://schemas.openxmlformats.org/drawingml/2006/picture">
                                  <pic:nvPicPr>
                                    <pic:cNvPr id="213" name="Picture 213"/>
                                    <pic:cNvPicPr>
                                      <a:picLocks noChangeAspect="1"/>
                                    </pic:cNvPicPr>
                                  </pic:nvPicPr>
                                  <pic:blipFill>
                                    <a:blip r:embed="rId19">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968644" y="1066800"/>
                                      <a:ext cx="140335" cy="132080"/>
                                    </a:xfrm>
                                    <a:prstGeom prst="rect">
                                      <a:avLst/>
                                    </a:prstGeom>
                                  </pic:spPr>
                                </pic:pic>
                                <pic:pic xmlns:pic="http://schemas.openxmlformats.org/drawingml/2006/picture">
                                  <pic:nvPicPr>
                                    <pic:cNvPr id="214" name="Picture 214"/>
                                    <pic:cNvPicPr>
                                      <a:picLocks noChangeAspect="1"/>
                                    </pic:cNvPicPr>
                                  </pic:nvPicPr>
                                  <pic:blipFill>
                                    <a:blip r:embed="rId20">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206285" y="1056468"/>
                                      <a:ext cx="118745" cy="150495"/>
                                    </a:xfrm>
                                    <a:prstGeom prst="rect">
                                      <a:avLst/>
                                    </a:prstGeom>
                                  </pic:spPr>
                                </pic:pic>
                                <pic:pic xmlns:pic="http://schemas.openxmlformats.org/drawingml/2006/picture">
                                  <pic:nvPicPr>
                                    <pic:cNvPr id="216" name="Picture 216"/>
                                    <pic:cNvPicPr>
                                      <a:picLocks noChangeAspect="1"/>
                                    </pic:cNvPicPr>
                                  </pic:nvPicPr>
                                  <pic:blipFill>
                                    <a:blip r:embed="rId21">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410346" y="1084882"/>
                                      <a:ext cx="159385" cy="98425"/>
                                    </a:xfrm>
                                    <a:prstGeom prst="rect">
                                      <a:avLst/>
                                    </a:prstGeom>
                                  </pic:spPr>
                                </pic:pic>
                                <pic:pic xmlns:pic="http://schemas.openxmlformats.org/drawingml/2006/picture">
                                  <pic:nvPicPr>
                                    <pic:cNvPr id="219" name="Picture 219"/>
                                    <pic:cNvPicPr>
                                      <a:picLocks noChangeAspect="1"/>
                                    </pic:cNvPicPr>
                                  </pic:nvPicPr>
                                  <pic:blipFill>
                                    <a:blip r:embed="rId22">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645404" y="1066800"/>
                                      <a:ext cx="139065" cy="131445"/>
                                    </a:xfrm>
                                    <a:prstGeom prst="rect">
                                      <a:avLst/>
                                    </a:prstGeom>
                                  </pic:spPr>
                                </pic:pic>
                              </wpg:grpSp>
                              <pic:pic xmlns:pic="http://schemas.openxmlformats.org/drawingml/2006/picture">
                                <pic:nvPicPr>
                                  <pic:cNvPr id="203" name="Picture 203"/>
                                  <pic:cNvPicPr>
                                    <a:picLocks noChangeAspect="1"/>
                                  </pic:cNvPicPr>
                                </pic:nvPicPr>
                                <pic:blipFill rotWithShape="1">
                                  <a:blip r:embed="rId23">
                                    <a:duotone>
                                      <a:schemeClr val="accent6">
                                        <a:shade val="45000"/>
                                        <a:satMod val="135000"/>
                                      </a:schemeClr>
                                      <a:prstClr val="white"/>
                                    </a:duotone>
                                    <a:extLst>
                                      <a:ext uri="{28A0092B-C50C-407E-A947-70E740481C1C}">
                                        <a14:useLocalDpi xmlns:a14="http://schemas.microsoft.com/office/drawing/2010/main" val="0"/>
                                      </a:ext>
                                    </a:extLst>
                                  </a:blip>
                                  <a:srcRect l="10277" t="2" r="15418" b="-2"/>
                                  <a:stretch/>
                                </pic:blipFill>
                                <pic:spPr bwMode="auto">
                                  <a:xfrm>
                                    <a:off x="515655" y="1066800"/>
                                    <a:ext cx="123825" cy="137160"/>
                                  </a:xfrm>
                                  <a:prstGeom prst="rect">
                                    <a:avLst/>
                                  </a:prstGeom>
                                  <a:ln>
                                    <a:noFill/>
                                  </a:ln>
                                  <a:extLst>
                                    <a:ext uri="{53640926-AAD7-44D8-BBD7-CCE9431645EC}">
                                      <a14:shadowObscured xmlns:a14="http://schemas.microsoft.com/office/drawing/2010/main"/>
                                    </a:ext>
                                  </a:extLst>
                                </pic:spPr>
                              </pic:pic>
                            </wpg:grpSp>
                            <wps:wsp>
                              <wps:cNvPr id="222" name="Text Box 2"/>
                              <wps:cNvSpPr txBox="1">
                                <a:spLocks noChangeArrowheads="1"/>
                              </wps:cNvSpPr>
                              <wps:spPr bwMode="auto">
                                <a:xfrm>
                                  <a:off x="390090" y="1594558"/>
                                  <a:ext cx="692785" cy="326390"/>
                                </a:xfrm>
                                <a:prstGeom prst="rect">
                                  <a:avLst/>
                                </a:prstGeom>
                                <a:noFill/>
                                <a:ln w="9525">
                                  <a:noFill/>
                                  <a:miter lim="800000"/>
                                  <a:headEnd/>
                                  <a:tailEnd/>
                                </a:ln>
                              </wps:spPr>
                              <wps:txbx>
                                <w:txbxContent>
                                  <w:p w:rsidR="008614C8" w:rsidRPr="004465DF" w:rsidRDefault="008614C8" w:rsidP="004465DF">
                                    <w:pPr>
                                      <w:rPr>
                                        <w:b/>
                                        <w:color w:val="auto"/>
                                        <w:sz w:val="18"/>
                                        <w:szCs w:val="18"/>
                                      </w:rPr>
                                    </w:pPr>
                                    <w:r w:rsidRPr="004465DF">
                                      <w:rPr>
                                        <w:b/>
                                        <w:color w:val="auto"/>
                                        <w:sz w:val="18"/>
                                        <w:szCs w:val="18"/>
                                      </w:rPr>
                                      <w:t xml:space="preserve">Paid by: </w:t>
                                    </w:r>
                                  </w:p>
                                </w:txbxContent>
                              </wps:txbx>
                              <wps:bodyPr rot="0" vert="horz" wrap="square" lIns="91440" tIns="45720" rIns="91440" bIns="45720" anchor="t" anchorCtr="0">
                                <a:noAutofit/>
                              </wps:bodyPr>
                            </wps:wsp>
                            <wps:wsp>
                              <wps:cNvPr id="223" name="Rectangle 223"/>
                              <wps:cNvSpPr/>
                              <wps:spPr>
                                <a:xfrm>
                                  <a:off x="1049079" y="1697665"/>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Text Box 2"/>
                              <wps:cNvSpPr txBox="1">
                                <a:spLocks noChangeArrowheads="1"/>
                              </wps:cNvSpPr>
                              <wps:spPr bwMode="auto">
                                <a:xfrm>
                                  <a:off x="1041991" y="1601972"/>
                                  <a:ext cx="412750" cy="289560"/>
                                </a:xfrm>
                                <a:prstGeom prst="rect">
                                  <a:avLst/>
                                </a:prstGeom>
                                <a:noFill/>
                                <a:ln w="9525">
                                  <a:noFill/>
                                  <a:miter lim="800000"/>
                                  <a:headEnd/>
                                  <a:tailEnd/>
                                </a:ln>
                              </wps:spPr>
                              <wps:txbx>
                                <w:txbxContent>
                                  <w:p w:rsidR="008614C8" w:rsidRPr="004465DF" w:rsidRDefault="008614C8" w:rsidP="004465DF">
                                    <w:pPr>
                                      <w:rPr>
                                        <w:b/>
                                        <w:color w:val="auto"/>
                                        <w:sz w:val="16"/>
                                      </w:rPr>
                                    </w:pPr>
                                    <w:r>
                                      <w:rPr>
                                        <w:b/>
                                        <w:color w:val="auto"/>
                                        <w:sz w:val="14"/>
                                      </w:rPr>
                                      <w:t>I</w:t>
                                    </w:r>
                                    <w:r w:rsidRPr="004465DF">
                                      <w:rPr>
                                        <w:b/>
                                        <w:color w:val="auto"/>
                                        <w:sz w:val="14"/>
                                      </w:rPr>
                                      <w:t>ssac</w:t>
                                    </w:r>
                                  </w:p>
                                </w:txbxContent>
                              </wps:txbx>
                              <wps:bodyPr rot="0" vert="horz" wrap="square" lIns="91440" tIns="45720" rIns="91440" bIns="45720" anchor="t" anchorCtr="0">
                                <a:noAutofit/>
                              </wps:bodyPr>
                            </wps:wsp>
                            <wps:wsp>
                              <wps:cNvPr id="225" name="Isosceles Triangle 225"/>
                              <wps:cNvSpPr/>
                              <wps:spPr>
                                <a:xfrm rot="10800000">
                                  <a:off x="1570075" y="1740195"/>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
                              <wps:cNvSpPr txBox="1">
                                <a:spLocks noChangeArrowheads="1"/>
                              </wps:cNvSpPr>
                              <wps:spPr bwMode="auto">
                                <a:xfrm>
                                  <a:off x="398206" y="1809183"/>
                                  <a:ext cx="692785" cy="326390"/>
                                </a:xfrm>
                                <a:prstGeom prst="rect">
                                  <a:avLst/>
                                </a:prstGeom>
                                <a:noFill/>
                                <a:ln w="9525">
                                  <a:noFill/>
                                  <a:miter lim="800000"/>
                                  <a:headEnd/>
                                  <a:tailEnd/>
                                </a:ln>
                              </wps:spPr>
                              <wps:txbx>
                                <w:txbxContent>
                                  <w:p w:rsidR="008614C8" w:rsidRPr="004465DF" w:rsidRDefault="008614C8" w:rsidP="004465DF">
                                    <w:pPr>
                                      <w:rPr>
                                        <w:b/>
                                        <w:color w:val="auto"/>
                                      </w:rPr>
                                    </w:pPr>
                                    <w:r w:rsidRPr="004465DF">
                                      <w:rPr>
                                        <w:b/>
                                        <w:color w:val="auto"/>
                                        <w:sz w:val="18"/>
                                      </w:rPr>
                                      <w:t xml:space="preserve">Mode: </w:t>
                                    </w:r>
                                  </w:p>
                                </w:txbxContent>
                              </wps:txbx>
                              <wps:bodyPr rot="0" vert="horz" wrap="square" lIns="91440" tIns="45720" rIns="91440" bIns="45720" anchor="t" anchorCtr="0">
                                <a:noAutofit/>
                              </wps:bodyPr>
                            </wps:wsp>
                            <wps:wsp>
                              <wps:cNvPr id="227" name="Rectangle 227"/>
                              <wps:cNvSpPr/>
                              <wps:spPr>
                                <a:xfrm>
                                  <a:off x="1049079" y="1920948"/>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Text Box 2"/>
                              <wps:cNvSpPr txBox="1">
                                <a:spLocks noChangeArrowheads="1"/>
                              </wps:cNvSpPr>
                              <wps:spPr bwMode="auto">
                                <a:xfrm>
                                  <a:off x="1041991" y="1828800"/>
                                  <a:ext cx="412750" cy="289560"/>
                                </a:xfrm>
                                <a:prstGeom prst="rect">
                                  <a:avLst/>
                                </a:prstGeom>
                                <a:noFill/>
                                <a:ln w="9525">
                                  <a:noFill/>
                                  <a:miter lim="800000"/>
                                  <a:headEnd/>
                                  <a:tailEnd/>
                                </a:ln>
                              </wps:spPr>
                              <wps:txbx>
                                <w:txbxContent>
                                  <w:p w:rsidR="008614C8" w:rsidRPr="004465DF" w:rsidRDefault="008614C8" w:rsidP="004465DF">
                                    <w:pPr>
                                      <w:rPr>
                                        <w:b/>
                                        <w:color w:val="auto"/>
                                        <w:sz w:val="16"/>
                                      </w:rPr>
                                    </w:pPr>
                                    <w:proofErr w:type="gramStart"/>
                                    <w:r>
                                      <w:rPr>
                                        <w:b/>
                                        <w:color w:val="auto"/>
                                        <w:sz w:val="14"/>
                                      </w:rPr>
                                      <w:t>split</w:t>
                                    </w:r>
                                    <w:proofErr w:type="gramEnd"/>
                                  </w:p>
                                </w:txbxContent>
                              </wps:txbx>
                              <wps:bodyPr rot="0" vert="horz" wrap="square" lIns="91440" tIns="45720" rIns="91440" bIns="45720" anchor="t" anchorCtr="0">
                                <a:noAutofit/>
                              </wps:bodyPr>
                            </wps:wsp>
                            <wps:wsp>
                              <wps:cNvPr id="229" name="Isosceles Triangle 229"/>
                              <wps:cNvSpPr/>
                              <wps:spPr>
                                <a:xfrm rot="10800000">
                                  <a:off x="1570075" y="1967023"/>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 Box 2"/>
                              <wps:cNvSpPr txBox="1">
                                <a:spLocks noChangeArrowheads="1"/>
                              </wps:cNvSpPr>
                              <wps:spPr bwMode="auto">
                                <a:xfrm>
                                  <a:off x="184298" y="1286539"/>
                                  <a:ext cx="1187302" cy="326390"/>
                                </a:xfrm>
                                <a:prstGeom prst="rect">
                                  <a:avLst/>
                                </a:prstGeom>
                                <a:noFill/>
                                <a:ln w="9525">
                                  <a:noFill/>
                                  <a:miter lim="800000"/>
                                  <a:headEnd/>
                                  <a:tailEnd/>
                                </a:ln>
                              </wps:spPr>
                              <wps:txbx>
                                <w:txbxContent>
                                  <w:p w:rsidR="008614C8" w:rsidRPr="004465DF" w:rsidRDefault="008614C8" w:rsidP="004465DF">
                                    <w:pPr>
                                      <w:rPr>
                                        <w:b/>
                                        <w:color w:val="auto"/>
                                        <w:sz w:val="22"/>
                                      </w:rPr>
                                    </w:pPr>
                                    <w:r>
                                      <w:rPr>
                                        <w:b/>
                                        <w:color w:val="auto"/>
                                      </w:rPr>
                                      <w:t>Total Amount:  $</w:t>
                                    </w:r>
                                  </w:p>
                                </w:txbxContent>
                              </wps:txbx>
                              <wps:bodyPr rot="0" vert="horz" wrap="square" lIns="91440" tIns="45720" rIns="91440" bIns="45720" anchor="t" anchorCtr="0">
                                <a:noAutofit/>
                              </wps:bodyPr>
                            </wps:wsp>
                            <wps:wsp>
                              <wps:cNvPr id="232" name="Straight Connector 232"/>
                              <wps:cNvCnPr/>
                              <wps:spPr>
                                <a:xfrm>
                                  <a:off x="1212112" y="1541720"/>
                                  <a:ext cx="524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3" name="Text Box 2"/>
                              <wps:cNvSpPr txBox="1">
                                <a:spLocks noChangeArrowheads="1"/>
                              </wps:cNvSpPr>
                              <wps:spPr bwMode="auto">
                                <a:xfrm>
                                  <a:off x="1389321" y="1254641"/>
                                  <a:ext cx="482010" cy="309014"/>
                                </a:xfrm>
                                <a:prstGeom prst="rect">
                                  <a:avLst/>
                                </a:prstGeom>
                                <a:noFill/>
                                <a:ln w="9525">
                                  <a:noFill/>
                                  <a:miter lim="800000"/>
                                  <a:headEnd/>
                                  <a:tailEnd/>
                                </a:ln>
                              </wps:spPr>
                              <wps:txbx>
                                <w:txbxContent>
                                  <w:p w:rsidR="008614C8" w:rsidRPr="004465DF" w:rsidRDefault="008614C8" w:rsidP="004465DF">
                                    <w:pPr>
                                      <w:rPr>
                                        <w:color w:val="BFBFBF" w:themeColor="background1" w:themeShade="BF"/>
                                      </w:rPr>
                                    </w:pPr>
                                    <w:r w:rsidRPr="004465DF">
                                      <w:rPr>
                                        <w:color w:val="BFBFBF" w:themeColor="background1" w:themeShade="BF"/>
                                      </w:rPr>
                                      <w:t>0.00</w:t>
                                    </w:r>
                                  </w:p>
                                </w:txbxContent>
                              </wps:txbx>
                              <wps:bodyPr rot="0" vert="horz" wrap="square" lIns="91440" tIns="45720" rIns="91440" bIns="45720" anchor="t" anchorCtr="0">
                                <a:noAutofit/>
                              </wps:bodyPr>
                            </wps:wsp>
                          </wpg:grpSp>
                          <wps:wsp>
                            <wps:cNvPr id="235" name="Text Box 2"/>
                            <wps:cNvSpPr txBox="1">
                              <a:spLocks noChangeArrowheads="1"/>
                            </wps:cNvSpPr>
                            <wps:spPr bwMode="auto">
                              <a:xfrm>
                                <a:off x="390090" y="2463558"/>
                                <a:ext cx="692785" cy="326390"/>
                              </a:xfrm>
                              <a:prstGeom prst="rect">
                                <a:avLst/>
                              </a:prstGeom>
                              <a:noFill/>
                              <a:ln w="9525">
                                <a:noFill/>
                                <a:miter lim="800000"/>
                                <a:headEnd/>
                                <a:tailEnd/>
                              </a:ln>
                            </wps:spPr>
                            <wps:txbx>
                              <w:txbxContent>
                                <w:p w:rsidR="008614C8" w:rsidRPr="004465DF" w:rsidRDefault="008614C8" w:rsidP="004465DF">
                                  <w:pPr>
                                    <w:rPr>
                                      <w:b/>
                                      <w:color w:val="auto"/>
                                    </w:rPr>
                                  </w:pPr>
                                  <w:r w:rsidRPr="004465DF">
                                    <w:rPr>
                                      <w:b/>
                                      <w:color w:val="auto"/>
                                      <w:sz w:val="18"/>
                                    </w:rPr>
                                    <w:t xml:space="preserve">Member: </w:t>
                                  </w:r>
                                </w:p>
                              </w:txbxContent>
                            </wps:txbx>
                            <wps:bodyPr rot="0" vert="horz" wrap="square" lIns="91440" tIns="45720" rIns="91440" bIns="45720" anchor="t" anchorCtr="0">
                              <a:noAutofit/>
                            </wps:bodyPr>
                          </wps:wsp>
                          <wps:wsp>
                            <wps:cNvPr id="241" name="Text Box 2"/>
                            <wps:cNvSpPr txBox="1">
                              <a:spLocks noChangeArrowheads="1"/>
                            </wps:cNvSpPr>
                            <wps:spPr bwMode="auto">
                              <a:xfrm>
                                <a:off x="398206" y="2044494"/>
                                <a:ext cx="692785" cy="326390"/>
                              </a:xfrm>
                              <a:prstGeom prst="rect">
                                <a:avLst/>
                              </a:prstGeom>
                              <a:noFill/>
                              <a:ln w="9525">
                                <a:noFill/>
                                <a:miter lim="800000"/>
                                <a:headEnd/>
                                <a:tailEnd/>
                              </a:ln>
                            </wps:spPr>
                            <wps:txbx>
                              <w:txbxContent>
                                <w:p w:rsidR="008614C8" w:rsidRPr="004465DF" w:rsidRDefault="008614C8" w:rsidP="004208D6">
                                  <w:pPr>
                                    <w:rPr>
                                      <w:b/>
                                      <w:color w:val="auto"/>
                                    </w:rPr>
                                  </w:pPr>
                                  <w:r>
                                    <w:rPr>
                                      <w:b/>
                                      <w:color w:val="auto"/>
                                      <w:sz w:val="18"/>
                                    </w:rPr>
                                    <w:t>Date</w:t>
                                  </w:r>
                                  <w:r w:rsidRPr="004465DF">
                                    <w:rPr>
                                      <w:b/>
                                      <w:color w:val="auto"/>
                                      <w:sz w:val="18"/>
                                    </w:rPr>
                                    <w:t xml:space="preserve">: </w:t>
                                  </w:r>
                                </w:p>
                              </w:txbxContent>
                            </wps:txbx>
                            <wps:bodyPr rot="0" vert="horz" wrap="square" lIns="91440" tIns="45720" rIns="91440" bIns="45720" anchor="t" anchorCtr="0">
                              <a:noAutofit/>
                            </wps:bodyPr>
                          </wps:wsp>
                          <wps:wsp>
                            <wps:cNvPr id="248" name="Rectangle 248"/>
                            <wps:cNvSpPr/>
                            <wps:spPr>
                              <a:xfrm>
                                <a:off x="1053965" y="215561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Text Box 2"/>
                            <wps:cNvSpPr txBox="1">
                              <a:spLocks noChangeArrowheads="1"/>
                            </wps:cNvSpPr>
                            <wps:spPr bwMode="auto">
                              <a:xfrm>
                                <a:off x="1033645" y="2050626"/>
                                <a:ext cx="546141" cy="289560"/>
                              </a:xfrm>
                              <a:prstGeom prst="rect">
                                <a:avLst/>
                              </a:prstGeom>
                              <a:noFill/>
                              <a:ln w="9525">
                                <a:noFill/>
                                <a:miter lim="800000"/>
                                <a:headEnd/>
                                <a:tailEnd/>
                              </a:ln>
                            </wps:spPr>
                            <wps:txbx>
                              <w:txbxContent>
                                <w:p w:rsidR="008614C8" w:rsidRPr="004465DF" w:rsidRDefault="008614C8" w:rsidP="004208D6">
                                  <w:pPr>
                                    <w:rPr>
                                      <w:b/>
                                      <w:color w:val="auto"/>
                                      <w:sz w:val="16"/>
                                    </w:rPr>
                                  </w:pPr>
                                  <w:r>
                                    <w:rPr>
                                      <w:b/>
                                      <w:color w:val="auto"/>
                                      <w:sz w:val="14"/>
                                    </w:rPr>
                                    <w:t>9/2/2015</w:t>
                                  </w:r>
                                </w:p>
                              </w:txbxContent>
                            </wps:txbx>
                            <wps:bodyPr rot="0" vert="horz" wrap="square" lIns="91440" tIns="45720" rIns="91440" bIns="45720" anchor="t" anchorCtr="0">
                              <a:noAutofit/>
                            </wps:bodyPr>
                          </wps:wsp>
                          <wps:wsp>
                            <wps:cNvPr id="250" name="Isosceles Triangle 250"/>
                            <wps:cNvSpPr/>
                            <wps:spPr>
                              <a:xfrm rot="10800000">
                                <a:off x="1575512" y="2199639"/>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Text Box 2"/>
                            <wps:cNvSpPr txBox="1">
                              <a:spLocks noChangeArrowheads="1"/>
                            </wps:cNvSpPr>
                            <wps:spPr bwMode="auto">
                              <a:xfrm>
                                <a:off x="390090" y="2268098"/>
                                <a:ext cx="817626" cy="326390"/>
                              </a:xfrm>
                              <a:prstGeom prst="rect">
                                <a:avLst/>
                              </a:prstGeom>
                              <a:noFill/>
                              <a:ln w="9525">
                                <a:noFill/>
                                <a:miter lim="800000"/>
                                <a:headEnd/>
                                <a:tailEnd/>
                              </a:ln>
                            </wps:spPr>
                            <wps:txbx>
                              <w:txbxContent>
                                <w:p w:rsidR="008614C8" w:rsidRPr="004465DF" w:rsidRDefault="008614C8" w:rsidP="004208D6">
                                  <w:pPr>
                                    <w:rPr>
                                      <w:b/>
                                      <w:color w:val="auto"/>
                                    </w:rPr>
                                  </w:pPr>
                                  <w:r>
                                    <w:rPr>
                                      <w:b/>
                                      <w:color w:val="auto"/>
                                      <w:sz w:val="18"/>
                                    </w:rPr>
                                    <w:t>Deadline</w:t>
                                  </w:r>
                                  <w:r w:rsidRPr="004465DF">
                                    <w:rPr>
                                      <w:b/>
                                      <w:color w:val="auto"/>
                                      <w:sz w:val="18"/>
                                    </w:rPr>
                                    <w:t xml:space="preserve">: </w:t>
                                  </w:r>
                                </w:p>
                              </w:txbxContent>
                            </wps:txbx>
                            <wps:bodyPr rot="0" vert="horz" wrap="square" lIns="91440" tIns="45720" rIns="91440" bIns="45720" anchor="t" anchorCtr="0">
                              <a:noAutofit/>
                            </wps:bodyPr>
                          </wps:wsp>
                          <wps:wsp>
                            <wps:cNvPr id="252" name="Rectangle 252"/>
                            <wps:cNvSpPr/>
                            <wps:spPr>
                              <a:xfrm>
                                <a:off x="1053253" y="239679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
                            <wps:cNvSpPr txBox="1">
                              <a:spLocks noChangeArrowheads="1"/>
                            </wps:cNvSpPr>
                            <wps:spPr bwMode="auto">
                              <a:xfrm>
                                <a:off x="1036320" y="2291805"/>
                                <a:ext cx="546100" cy="289560"/>
                              </a:xfrm>
                              <a:prstGeom prst="rect">
                                <a:avLst/>
                              </a:prstGeom>
                              <a:noFill/>
                              <a:ln w="9525">
                                <a:noFill/>
                                <a:miter lim="800000"/>
                                <a:headEnd/>
                                <a:tailEnd/>
                              </a:ln>
                            </wps:spPr>
                            <wps:txbx>
                              <w:txbxContent>
                                <w:p w:rsidR="008614C8" w:rsidRPr="004465DF" w:rsidRDefault="008614C8" w:rsidP="004208D6">
                                  <w:pPr>
                                    <w:rPr>
                                      <w:b/>
                                      <w:color w:val="auto"/>
                                      <w:sz w:val="16"/>
                                    </w:rPr>
                                  </w:pPr>
                                  <w:r>
                                    <w:rPr>
                                      <w:b/>
                                      <w:color w:val="auto"/>
                                      <w:sz w:val="14"/>
                                    </w:rPr>
                                    <w:t>7 days</w:t>
                                  </w:r>
                                </w:p>
                              </w:txbxContent>
                            </wps:txbx>
                            <wps:bodyPr rot="0" vert="horz" wrap="square" lIns="91440" tIns="45720" rIns="91440" bIns="45720" anchor="t" anchorCtr="0">
                              <a:noAutofit/>
                            </wps:bodyPr>
                          </wps:wsp>
                          <wps:wsp>
                            <wps:cNvPr id="254" name="Isosceles Triangle 254"/>
                            <wps:cNvSpPr/>
                            <wps:spPr>
                              <a:xfrm rot="10800000">
                                <a:off x="1574800" y="2440818"/>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518160" y="3099768"/>
                                <a:ext cx="1172210" cy="260555"/>
                              </a:xfrm>
                              <a:prstGeom prst="rect">
                                <a:avLst/>
                              </a:prstGeom>
                              <a:solidFill>
                                <a:schemeClr val="accent6">
                                  <a:lumMod val="75000"/>
                                </a:schemeClr>
                              </a:solidFill>
                              <a:ln w="1270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Text Box 2"/>
                            <wps:cNvSpPr txBox="1">
                              <a:spLocks noChangeArrowheads="1"/>
                            </wps:cNvSpPr>
                            <wps:spPr bwMode="auto">
                              <a:xfrm>
                                <a:off x="717973" y="3052355"/>
                                <a:ext cx="766916" cy="326390"/>
                              </a:xfrm>
                              <a:prstGeom prst="rect">
                                <a:avLst/>
                              </a:prstGeom>
                              <a:noFill/>
                              <a:ln w="9525">
                                <a:noFill/>
                                <a:miter lim="800000"/>
                                <a:headEnd/>
                                <a:tailEnd/>
                              </a:ln>
                            </wps:spPr>
                            <wps:txbx>
                              <w:txbxContent>
                                <w:p w:rsidR="008614C8" w:rsidRPr="0075415B" w:rsidRDefault="008614C8" w:rsidP="0075415B">
                                  <w:pPr>
                                    <w:rPr>
                                      <w:b/>
                                      <w:color w:val="FFFFFF" w:themeColor="background1"/>
                                    </w:rPr>
                                  </w:pPr>
                                  <w:r w:rsidRPr="0075415B">
                                    <w:rPr>
                                      <w:b/>
                                      <w:color w:val="FFFFFF" w:themeColor="background1"/>
                                      <w:sz w:val="18"/>
                                    </w:rPr>
                                    <w:t xml:space="preserve">CONFIRM! </w:t>
                                  </w:r>
                                </w:p>
                              </w:txbxContent>
                            </wps:txbx>
                            <wps:bodyPr rot="0" vert="horz" wrap="square" lIns="91440" tIns="45720" rIns="91440" bIns="45720" anchor="t" anchorCtr="0">
                              <a:noAutofit/>
                            </wps:bodyPr>
                          </wps:wsp>
                        </wpg:grpSp>
                        <wpg:grpSp>
                          <wpg:cNvPr id="263" name="Group 263"/>
                          <wpg:cNvGrpSpPr/>
                          <wpg:grpSpPr>
                            <a:xfrm>
                              <a:off x="317863" y="3352800"/>
                              <a:ext cx="1615350" cy="289560"/>
                              <a:chOff x="33867" y="-60960"/>
                              <a:chExt cx="1615350" cy="289560"/>
                            </a:xfrm>
                          </wpg:grpSpPr>
                          <wps:wsp>
                            <wps:cNvPr id="260" name="Flowchart: Alternate Process 260"/>
                            <wps:cNvSpPr/>
                            <wps:spPr>
                              <a:xfrm>
                                <a:off x="91440" y="0"/>
                                <a:ext cx="1474470" cy="207645"/>
                              </a:xfrm>
                              <a:prstGeom prst="flowChartAlternateProcess">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
                            <wps:cNvSpPr txBox="1">
                              <a:spLocks noChangeArrowheads="1"/>
                            </wps:cNvSpPr>
                            <wps:spPr bwMode="auto">
                              <a:xfrm>
                                <a:off x="33867" y="-60960"/>
                                <a:ext cx="1615350" cy="289560"/>
                              </a:xfrm>
                              <a:prstGeom prst="rect">
                                <a:avLst/>
                              </a:prstGeom>
                              <a:noFill/>
                              <a:ln w="9525">
                                <a:noFill/>
                                <a:miter lim="800000"/>
                                <a:headEnd/>
                                <a:tailEnd/>
                              </a:ln>
                            </wps:spPr>
                            <wps:txbx>
                              <w:txbxContent>
                                <w:p w:rsidR="008614C8" w:rsidRPr="0075415B" w:rsidRDefault="008614C8" w:rsidP="0075415B">
                                  <w:pPr>
                                    <w:rPr>
                                      <w:color w:val="F2F2F2" w:themeColor="background1" w:themeShade="F2"/>
                                      <w:sz w:val="14"/>
                                    </w:rPr>
                                  </w:pPr>
                                  <w:r w:rsidRPr="0075415B">
                                    <w:rPr>
                                      <w:color w:val="F2F2F2" w:themeColor="background1" w:themeShade="F2"/>
                                      <w:sz w:val="12"/>
                                    </w:rPr>
                                    <w:t>A notification has sent to all the members!</w:t>
                                  </w:r>
                                </w:p>
                              </w:txbxContent>
                            </wps:txbx>
                            <wps:bodyPr rot="0" vert="horz" wrap="square" lIns="91440" tIns="45720" rIns="91440" bIns="45720" anchor="t" anchorCtr="0">
                              <a:noAutofit/>
                            </wps:bodyPr>
                          </wps:wsp>
                        </wpg:grpSp>
                      </wpg:grpSp>
                      <wps:wsp>
                        <wps:cNvPr id="265" name="Text Box 2"/>
                        <wps:cNvSpPr txBox="1">
                          <a:spLocks noChangeArrowheads="1"/>
                        </wps:cNvSpPr>
                        <wps:spPr bwMode="auto">
                          <a:xfrm>
                            <a:off x="398206" y="2674374"/>
                            <a:ext cx="757087" cy="326390"/>
                          </a:xfrm>
                          <a:prstGeom prst="rect">
                            <a:avLst/>
                          </a:prstGeom>
                          <a:noFill/>
                          <a:ln w="9525">
                            <a:noFill/>
                            <a:miter lim="800000"/>
                            <a:headEnd/>
                            <a:tailEnd/>
                          </a:ln>
                        </wps:spPr>
                        <wps:txbx>
                          <w:txbxContent>
                            <w:p w:rsidR="008614C8" w:rsidRPr="004465DF" w:rsidRDefault="008614C8" w:rsidP="00DD55BA">
                              <w:pPr>
                                <w:rPr>
                                  <w:b/>
                                  <w:color w:val="auto"/>
                                </w:rPr>
                              </w:pPr>
                              <w:r>
                                <w:rPr>
                                  <w:b/>
                                  <w:color w:val="auto"/>
                                  <w:sz w:val="18"/>
                                </w:rPr>
                                <w:t>Snapshot</w:t>
                              </w:r>
                              <w:r w:rsidRPr="004465DF">
                                <w:rPr>
                                  <w:b/>
                                  <w:color w:val="auto"/>
                                  <w:sz w:val="18"/>
                                </w:rPr>
                                <w:t xml:space="preserve">: </w:t>
                              </w:r>
                            </w:p>
                          </w:txbxContent>
                        </wps:txbx>
                        <wps:bodyPr rot="0" vert="horz" wrap="square" lIns="91440" tIns="45720" rIns="91440" bIns="45720" anchor="t" anchorCtr="0">
                          <a:noAutofit/>
                        </wps:bodyPr>
                      </wps:wsp>
                      <wpg:grpSp>
                        <wpg:cNvPr id="270" name="Group 270"/>
                        <wpg:cNvGrpSpPr/>
                        <wpg:grpSpPr>
                          <a:xfrm>
                            <a:off x="1027471" y="2487561"/>
                            <a:ext cx="710907" cy="265814"/>
                            <a:chOff x="0" y="0"/>
                            <a:chExt cx="710907" cy="265814"/>
                          </a:xfrm>
                        </wpg:grpSpPr>
                        <wps:wsp>
                          <wps:cNvPr id="236" name="Rectangle 236"/>
                          <wps:cNvSpPr/>
                          <wps:spPr>
                            <a:xfrm>
                              <a:off x="36576" y="109728"/>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
                          <wps:cNvSpPr txBox="1">
                            <a:spLocks noChangeArrowheads="1"/>
                          </wps:cNvSpPr>
                          <wps:spPr bwMode="auto">
                            <a:xfrm>
                              <a:off x="0" y="0"/>
                              <a:ext cx="710907" cy="265814"/>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Click to add</w:t>
                                </w:r>
                              </w:p>
                            </w:txbxContent>
                          </wps:txbx>
                          <wps:bodyPr rot="0" vert="horz" wrap="square" lIns="91440" tIns="45720" rIns="91440" bIns="45720" anchor="t" anchorCtr="0">
                            <a:noAutofit/>
                          </wps:bodyPr>
                        </wps:wsp>
                      </wpg:grpSp>
                      <wpg:grpSp>
                        <wpg:cNvPr id="271" name="Group 271"/>
                        <wpg:cNvGrpSpPr/>
                        <wpg:grpSpPr>
                          <a:xfrm>
                            <a:off x="1032387" y="2694039"/>
                            <a:ext cx="710907" cy="265814"/>
                            <a:chOff x="0" y="0"/>
                            <a:chExt cx="710907" cy="265814"/>
                          </a:xfrm>
                        </wpg:grpSpPr>
                        <wps:wsp>
                          <wps:cNvPr id="272" name="Rectangle 272"/>
                          <wps:cNvSpPr/>
                          <wps:spPr>
                            <a:xfrm>
                              <a:off x="36576" y="109728"/>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
                          <wps:cNvSpPr txBox="1">
                            <a:spLocks noChangeArrowheads="1"/>
                          </wps:cNvSpPr>
                          <wps:spPr bwMode="auto">
                            <a:xfrm>
                              <a:off x="0" y="0"/>
                              <a:ext cx="710907" cy="265814"/>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Click to add</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B148A76" id="Group 274" o:spid="_x0000_s1205" style="position:absolute;margin-left:2.4pt;margin-top:6.8pt;width:172.75pt;height:337.15pt;z-index:251810816;mso-width-relative:margin" coordsize="21938,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">
                <v:group id="Group 264" o:spid="_x0000_s1206" style="position:absolute;width:21938;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262" o:spid="_x0000_s1207"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group id="Group 234" o:spid="_x0000_s1208"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group id="Group 221" o:spid="_x0000_s1209"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group id="Group 220" o:spid="_x0000_s1210"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Picture 2" o:spid="_x0000_s1211"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OfgzAAAAA2gAAAA8AAABkcnMvZG93bnJldi54bWxEj8FuwjAQRO+V+AdrkXorDhzaKMWgChHB&#10;lbTqeWVvk7TxOtiGJH+PKyFxHM3MG816O9pOXMmH1rGC5SIDQaydablW8PVZvuQgQkQ22DkmBRMF&#10;2G5mT2ssjBv4RNcq1iJBOBSooImxL6QMuiGLYeF64uT9OG8xJulraTwOCW47ucqyV2mx5bTQYE+7&#10;hvRfdbEKeDpzq3V+wO96b89cvoXy1yv1PB8/3kFEGuMjfG8fjYIV/F9JN0Bub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A5+DMAAAADaAAAADwAAAAAAAAAAAAAAAACfAgAA&#10;ZHJzL2Rvd25yZXYueG1sUEsFBgAAAAAEAAQA9wAAAIwDAAAAAA==&#10;">
                            <v:imagedata r:id="rId13" o:title="android-blank"/>
                            <v:path arrowok="t"/>
                          </v:shape>
                          <v:rect id="Rectangle 35" o:spid="_x0000_s1212" style="position:absolute;left:1214;top:4184;width:19373;height:33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gP8QA&#10;AADbAAAADwAAAGRycy9kb3ducmV2LnhtbESPQWvCQBSE74L/YXlCb7ppJY2kriLShtRb1Xh+ZF+T&#10;0OzbNLua9N93hUKPw8x8w6y3o2nFjXrXWFbwuIhAEJdWN1wpOJ/e5isQziNrbC2Tgh9ysN1MJ2tM&#10;tR34g25HX4kAYZeigtr7LpXSlTUZdAvbEQfv0/YGfZB9JXWPQ4CbVj5F0bM02HBYqLGjfU3l1/Fq&#10;FFzj5P11vHxnyyIqkkPRxrnPOqUeZuPuBYSn0f+H/9q5VrCM4f4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noD/EAAAA2wAAAA8AAAAAAAAAAAAAAAAAmAIAAGRycy9k&#10;b3ducmV2LnhtbFBLBQYAAAAABAAEAPUAAACJAwAAAAA=&#10;" fillcolor="white [3212]" stroked="f" strokeweight="2pt"/>
                          <v:rect id="Rectangle 42" o:spid="_x0000_s1213" style="position:absolute;left:1162;top:4184;width:193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33MUA&#10;AADbAAAADwAAAGRycy9kb3ducmV2LnhtbESPS2vDMBCE74H+B7GFXkIiO7QmuFFCMQRSKIU8INet&#10;tbXdWivHkh/591GhkOMwM98wq81oatFT6yrLCuJ5BII4t7riQsHpuJ0tQTiPrLG2TAqu5GCzfpis&#10;MNV24D31B1+IAGGXooLS+yaV0uUlGXRz2xAH79u2Bn2QbSF1i0OAm1ouoiiRBisOCyU2lJWU/x46&#10;o2D7c36Xn9Pukkmd2K94/+GHl1ypp8fx7RWEp9Hfw//tnVbwvIC/L+EH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vfcxQAAANsAAAAPAAAAAAAAAAAAAAAAAJgCAABkcnMv&#10;ZG93bnJldi54bWxQSwUGAAAAAAQABAD1AAAAigMAAAAA&#10;" fillcolor="#5fe7d5 [1945]" stroked="f" strokeweight="2pt"/>
                          <v:shape id="_x0000_s1214" type="#_x0000_t202" style="position:absolute;left:2453;top:3616;width:12285;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8614C8" w:rsidRPr="004E2F5E" w:rsidRDefault="008614C8" w:rsidP="004E2F5E">
                                  <w:pPr>
                                    <w:rPr>
                                      <w:b/>
                                      <w:color w:val="FFFFFF" w:themeColor="background1"/>
                                      <w:sz w:val="22"/>
                                    </w:rPr>
                                  </w:pPr>
                                  <w:r w:rsidRPr="004E2F5E">
                                    <w:rPr>
                                      <w:b/>
                                      <w:color w:val="FFFFFF" w:themeColor="background1"/>
                                    </w:rPr>
                                    <w:t>Add statement</w:t>
                                  </w:r>
                                </w:p>
                              </w:txbxContent>
                            </v:textbox>
                          </v:shape>
                          <v:shape id="Chevron 58" o:spid="_x0000_s1215" type="#_x0000_t55" style="position:absolute;left:1756;top:4752;width:647;height:17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vCcEA&#10;AADbAAAADwAAAGRycy9kb3ducmV2LnhtbERPy4rCMBTdC/5DuMLsNFXwQW2UQVF0FoIdKczu0lzb&#10;Os1NaTJa/94sBlwezjtZd6YWd2pdZVnBeBSBIM6trrhQcPneDRcgnEfWWFsmBU9ysF71ewnG2j74&#10;TPfUFyKEsItRQel9E0vp8pIMupFtiAN3ta1BH2BbSN3iI4SbWk6iaCYNVhwaSmxoU1L+m/4ZBRnt&#10;aXv7up0WkW2ml3z+kz2ro1Ifg+5zCcJT59/if/dBK5iGseF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HrwnBAAAA2wAAAA8AAAAAAAAAAAAAAAAAmAIAAGRycy9kb3du&#10;cmV2LnhtbFBLBQYAAAAABAAEAPUAAACGAwAAAAA=&#10;" adj="10800" fillcolor="#c9f7f1 [665]" stroked="f" strokeweight="1.5pt"/>
                          <v:line id="Straight Connector 200" o:spid="_x0000_s1216" style="position:absolute;visibility:visible;mso-wrap-style:square" from="2738,9789" to="18624,9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PNDsMAAADcAAAADwAAAGRycy9kb3ducmV2LnhtbESPUWsCMRCE3wv+h7BC32pOpaJXo0ih&#10;ILUvVX/AetneHV42Z7Lq6a9vCgUfh5n5hpkvO9eoC4VYezYwHGSgiAtvay4N7HcfL1NQUZAtNp7J&#10;wI0iLBe9pznm1l/5my5bKVWCcMzRQCXS5lrHoiKHceBb4uT9+OBQkgyltgGvCe4aPcqyiXZYc1qo&#10;sKX3iorj9uwMnDZf63g7NCOZvN4/j2E1nck4GvPc71ZvoIQ6eYT/22trIBHh70w6Anr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TzQ7DAAAA3AAAAA8AAAAAAAAAAAAA&#10;AAAAoQIAAGRycy9kb3ducmV2LnhtbFBLBQYAAAAABAAEAPkAAACRAwAAAAA=&#10;" strokecolor="#0097ae [3044]"/>
                          <v:shape id="_x0000_s1217" type="#_x0000_t202" style="position:absolute;left:1911;top:7103;width:13932;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8614C8" w:rsidRPr="005E119F" w:rsidRDefault="008614C8" w:rsidP="004E2F5E">
                                  <w:pPr>
                                    <w:rPr>
                                      <w:color w:val="BFBFBF" w:themeColor="background1" w:themeShade="BF"/>
                                      <w:sz w:val="16"/>
                                    </w:rPr>
                                  </w:pPr>
                                  <w:r>
                                    <w:rPr>
                                      <w:color w:val="BFBFBF" w:themeColor="background1" w:themeShade="BF"/>
                                      <w:sz w:val="16"/>
                                    </w:rPr>
                                    <w:t>Enter description</w:t>
                                  </w:r>
                                </w:p>
                              </w:txbxContent>
                            </v:textbox>
                          </v:shape>
                          <v:shape id="Picture 202" o:spid="_x0000_s1218" type="#_x0000_t75" style="position:absolute;left:2660;top:10590;width:1740;height: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j4ofEAAAA3AAAAA8AAABkcnMvZG93bnJldi54bWxEj0FrwkAUhO8F/8PyBG91Yw5SUlcRRRTU&#10;Qo3Q6zP7TILZt2F3NfHfu4VCj8PMfMPMFr1pxIOcry0rmIwTEMSF1TWXCs755v0DhA/IGhvLpOBJ&#10;HhbzwdsMM207/qbHKZQiQthnqKAKoc2k9EVFBv3YtsTRu1pnMETpSqkddhFuGpkmyVQarDkuVNjS&#10;qqLidrobBYd1XvaX9Hk9fh3zbvuzc9PzZq/UaNgvP0EE6sN/+K+90wrSJIXfM/EI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j4ofEAAAA3AAAAA8AAAAAAAAAAAAAAAAA&#10;nwIAAGRycy9kb3ducmV2LnhtbFBLBQYAAAAABAAEAPcAAACQAwAAAAA=&#10;">
                            <v:imagedata r:id="rId24" o:title="" recolortarget="#0b4f46 [1449]"/>
                            <v:path arrowok="t"/>
                          </v:shape>
                          <v:oval id="Oval 204" o:spid="_x0000_s1219" style="position:absolute;left:2531;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rD8MA&#10;AADcAAAADwAAAGRycy9kb3ducmV2LnhtbESPzWrDMBCE74W8g9hAbo1sE0pxogQTCKTH2r30trE2&#10;tmNrZSz5J29fFQo9DjPfDHM4LaYTEw2usawg3kYgiEurG64UfBWX13cQziNr7CyTgic5OB1XLwdM&#10;tZ35k6bcVyKUsEtRQe19n0rpypoMuq3tiYN3t4NBH+RQST3gHMpNJ5MoepMGGw4LNfZ0rqls89Eo&#10;SD46eZ/y4nHL2vjZtsX4KL9HpTbrJduD8LT4//AffdWBi3bweyYc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prD8MAAADcAAAADwAAAAAAAAAAAAAAAACYAgAAZHJzL2Rv&#10;d25yZXYueG1sUEsFBgAAAAAEAAQA9QAAAIgDAAAAAA==&#10;" filled="f" strokecolor="#0d594e [1609]"/>
                          <v:oval id="Oval 205" o:spid="_x0000_s1220" style="position:absolute;left:4804;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bOlMMA&#10;AADcAAAADwAAAGRycy9kb3ducmV2LnhtbESPzWrDMBCE74W8g9hAbo1sQ0pxogQTCKTH2r30trE2&#10;tmNrZSz5J29fFQo9DjPfDHM4LaYTEw2usawg3kYgiEurG64UfBWX13cQziNr7CyTgic5OB1XLwdM&#10;tZ35k6bcVyKUsEtRQe19n0rpypoMuq3tiYN3t4NBH+RQST3gHMpNJ5MoepMGGw4LNfZ0rqls89Eo&#10;SD46eZ/y4nHL2vjZtsX4KL9HpTbrJduD8LT4//AffdWBi3bweyYc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bOlMMAAADcAAAADwAAAAAAAAAAAAAAAACYAgAAZHJzL2Rv&#10;d25yZXYueG1sUEsFBgAAAAAEAAQA9QAAAIgDAAAAAA==&#10;" filled="f" strokecolor="#0d594e [1609]"/>
                          <v:oval id="Oval 206" o:spid="_x0000_s1221" style="position:absolute;left:7077;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RQ48IA&#10;AADcAAAADwAAAGRycy9kb3ducmV2LnhtbESPzWrDMBCE74W+g9hCb7VsH0JwLYdQKLTH2rn0trHW&#10;/1oZS3act68KhR6HmW+GyU+7mcRGi+stK0iiGARxbXXPrYJL9f5yBOE8ssbJMim4k4NT8fiQY6bt&#10;jb9oK30rQgm7DBV03s+ZlK7uyKCL7EwcvMYuBn2QSyv1grdQbiaZxvFBGuw5LHQ401tH9ViuRkH6&#10;OclmK6vheh6T+zhW61B/r0o9P+3nVxCedv8f/qM/dODiA/yeCUd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FDjwgAAANwAAAAPAAAAAAAAAAAAAAAAAJgCAABkcnMvZG93&#10;bnJldi54bWxQSwUGAAAAAAQABAD1AAAAhwMAAAAA&#10;" filled="f" strokecolor="#0d594e [1609]"/>
                          <v:oval id="Oval 207" o:spid="_x0000_s1222" style="position:absolute;left:9350;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1eMMA&#10;AADcAAAADwAAAGRycy9kb3ducmV2LnhtbESPzWrDMBCE74W8g9hAbo1sH9LiRAkmEEiPtXvpbWNt&#10;bMfWyljyT96+KhR6HGa+GeZwWkwnJhpcY1lBvI1AEJdWN1wp+Cour+8gnEfW2FkmBU9ycDquXg6Y&#10;ajvzJ025r0QoYZeigtr7PpXSlTUZdFvbEwfvbgeDPsihknrAOZSbTiZRtJMGGw4LNfZ0rqls89Eo&#10;SD46eZ/y4nHL2vjZtsX4KL9HpTbrJduD8LT4//AffdWBi97g90w4Av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j1eMMAAADcAAAADwAAAAAAAAAAAAAAAACYAgAAZHJzL2Rv&#10;d25yZXYueG1sUEsFBgAAAAAEAAQA9QAAAIgDAAAAAA==&#10;" filled="f" strokecolor="#0d594e [1609]"/>
                          <v:oval id="Oval 208" o:spid="_x0000_s1223" style="position:absolute;left:11623;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dhCr8A&#10;AADcAAAADwAAAGRycy9kb3ducmV2LnhtbERPTYvCMBC9C/sfwgjeNNXDsnSNIgvCerTdi7exGdva&#10;ZlKatNZ/v3MQPD7e93Y/uVaN1Ifas4H1KgFFXHhbc2ngLz8uv0CFiGyx9UwGnhRgv/uYbTG1/sFn&#10;GrNYKgnhkKKBKsYu1ToUFTkMK98RC3fzvcMosC+17fEh4a7VmyT51A5rloYKO/qpqGiywRnYnFp9&#10;G7P8fj0062fT5MO9uAzGLObT4RtUpCm+xS/3rxVfImvljBwBv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t2EKvwAAANwAAAAPAAAAAAAAAAAAAAAAAJgCAABkcnMvZG93bnJl&#10;di54bWxQSwUGAAAAAAQABAD1AAAAhAMAAAAA&#10;" filled="f" strokecolor="#0d594e [1609]"/>
                          <v:oval id="Oval 209" o:spid="_x0000_s1224" style="position:absolute;left:13896;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EkcMA&#10;AADcAAAADwAAAGRycy9kb3ducmV2LnhtbESPzWrDMBCE74W8g9hAbo1sH0LrRAkmEEiPtXvpbWNt&#10;bMfWyljyT96+KhR6HGa+GeZwWkwnJhpcY1lBvI1AEJdWN1wp+Cour28gnEfW2FkmBU9ycDquXg6Y&#10;ajvzJ025r0QoYZeigtr7PpXSlTUZdFvbEwfvbgeDPsihknrAOZSbTiZRtJMGGw4LNfZ0rqls89Eo&#10;SD46eZ/y4nHL2vjZtsX4KL9HpTbrJduD8LT4//AffdWBi97h90w4Av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vEkcMAAADcAAAADwAAAAAAAAAAAAAAAACYAgAAZHJzL2Rv&#10;d25yZXYueG1sUEsFBgAAAAAEAAQA9QAAAIgDAAAAAA==&#10;" filled="f" strokecolor="#0d594e [1609]"/>
                          <v:oval id="Oval 210" o:spid="_x0000_s1225" style="position:absolute;left:16118;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j70cAA&#10;AADcAAAADwAAAGRycy9kb3ducmV2LnhtbERPTWvCQBC9C/6HZQq91U08FEldRQoFPZp46W3MjklM&#10;djZkNzH++86h4PHxvrf72XVqoiE0ng2kqwQUceltw5WBS/HzsQEVIrLFzjMZeFKA/W652GJm/YPP&#10;NOWxUhLCIUMDdYx9pnUoa3IYVr4nFu7mB4dR4FBpO+BDwl2n10nyqR02LA019vRdU9nmozOwPnX6&#10;NuXF/Xpo02fbFuO9/B2NeX+bD1+gIs3xJf53H634UpkvZ+QI6N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j70cAAAADcAAAADwAAAAAAAAAAAAAAAACYAgAAZHJzL2Rvd25y&#10;ZXYueG1sUEsFBgAAAAAEAAQA9QAAAIUDAAAAAA==&#10;" filled="f" strokecolor="#0d594e [1609]"/>
                          <v:shape id="Picture 211" o:spid="_x0000_s1226" type="#_x0000_t75" style="position:absolute;left:7439;top:10693;width:1340;height:1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9xRDDAAAA3AAAAA8AAABkcnMvZG93bnJldi54bWxEj81qwzAQhO+FvIPYQG+NbB+CcaOEUsgP&#10;hBzq9NDjYm1sU2tlJMVR3r4KFHIcZuYbZrWJZhATOd9bVpAvMhDEjdU9twq+z9u3EoQPyBoHy6Tg&#10;Th4269nLCittb/xFUx1akSDsK1TQhTBWUvqmI4N+YUfi5F2sMxiSdK3UDm8JbgZZZNlSGuw5LXQ4&#10;0mdHzW99NQr6nxhiSXu8lrvThY+8m2pXKPU6jx/vIALF8Az/tw9aQZHn8Di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3FEMMAAADcAAAADwAAAAAAAAAAAAAAAACf&#10;AgAAZHJzL2Rvd25yZXYueG1sUEsFBgAAAAAEAAQA9wAAAI8DAAAAAA==&#10;">
                            <v:imagedata r:id="rId25" o:title="" recolortarget="#0b4f46 [1449]"/>
                            <v:path arrowok="t"/>
                          </v:shape>
                          <v:shape id="Picture 213" o:spid="_x0000_s1227" type="#_x0000_t75" style="position:absolute;left:9686;top:10668;width:1403;height: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lQ/XFAAAA3AAAAA8AAABkcnMvZG93bnJldi54bWxEj0FrwkAUhO9C/8PyCt50o7ZSUjciQkGh&#10;FJqI59fsSzYk+zZk15j++26h0OMwM98wu/1kOzHS4BvHClbLBARx6XTDtYJL8bZ4AeEDssbOMSn4&#10;Jg/77GG2w1S7O3/SmIdaRAj7FBWYEPpUSl8asuiXrieOXuUGiyHKoZZ6wHuE206uk2QrLTYcFwz2&#10;dDRUtvnNKvg6TMXtA8/F81M+Vu+tNMfqapSaP06HVxCBpvAf/muftIL1agO/Z+IRk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ZUP1xQAAANwAAAAPAAAAAAAAAAAAAAAA&#10;AJ8CAABkcnMvZG93bnJldi54bWxQSwUGAAAAAAQABAD3AAAAkQMAAAAA&#10;">
                            <v:imagedata r:id="rId26" o:title="" recolortarget="#0b4f46 [1449]"/>
                            <v:path arrowok="t"/>
                          </v:shape>
                          <v:shape id="Picture 214" o:spid="_x0000_s1228" type="#_x0000_t75" style="position:absolute;left:12062;top:10564;width:1188;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Hdl7FAAAA3AAAAA8AAABkcnMvZG93bnJldi54bWxEj09rwkAUxO+FfoflCb3VjdIWTV2ltGhF&#10;T/5B8PbIvibB7NtkdzXx27tCweMwM79hJrPOVOJCzpeWFQz6CQjizOqScwX73fx1BMIHZI2VZVJw&#10;JQ+z6fPTBFNtW97QZRtyESHsU1RQhFCnUvqsIIO+b2vi6P1ZZzBE6XKpHbYRbio5TJIPabDkuFBg&#10;Td8FZaft2SjQdj1e5s37vFms2obckX8Oo1+lXnrd1yeIQF14hP/bS61gOHiD+5l4BOT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3ZexQAAANwAAAAPAAAAAAAAAAAAAAAA&#10;AJ8CAABkcnMvZG93bnJldi54bWxQSwUGAAAAAAQABAD3AAAAkQMAAAAA&#10;">
                            <v:imagedata r:id="rId27" o:title="" recolortarget="#0b4f46 [1449]"/>
                            <v:path arrowok="t"/>
                          </v:shape>
                          <v:shape id="Picture 216" o:spid="_x0000_s1229" type="#_x0000_t75" style="position:absolute;left:14103;top:10848;width:1594;height: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CgKfEAAAA3AAAAA8AAABkcnMvZG93bnJldi54bWxEj0+LwjAUxO+C3yE8wZum/kGkGkUXhF5c&#10;WfXg8dE822Lz0m1irfvpjbDgcZiZ3zDLdWtK0VDtCssKRsMIBHFqdcGZgvNpN5iDcB5ZY2mZFDzJ&#10;wXrV7Swx1vbBP9QcfSYChF2MCnLvq1hKl+Zk0A1tRRy8q60N+iDrTOoaHwFuSjmOopk0WHBYyLGi&#10;r5zS2/FuFHwn08Ju983ERXKX/iW/dLkc7kr1e+1mAcJT6z/h/3aiFYxHM3ifC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CgKfEAAAA3AAAAA8AAAAAAAAAAAAAAAAA&#10;nwIAAGRycy9kb3ducmV2LnhtbFBLBQYAAAAABAAEAPcAAACQAwAAAAA=&#10;">
                            <v:imagedata r:id="rId28" o:title="" recolortarget="#0b4f46 [1449]"/>
                            <v:path arrowok="t"/>
                          </v:shape>
                          <v:shape id="Picture 219" o:spid="_x0000_s1230" type="#_x0000_t75" style="position:absolute;left:16454;top:10668;width:1390;height:1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RQ0HEAAAA3AAAAA8AAABkcnMvZG93bnJldi54bWxEj81qwzAQhO+FvoPYQG+N7ByK40YJTcGl&#10;ECjkh5wXayObWCsjqYn69lEhkOMwM98wi1Wyg7iQD71jBeW0AEHcOt2zUXDYN68ViBCRNQ6OScEf&#10;BVgtn58WWGt35S1ddtGIDOFQo4IuxrGWMrQdWQxTNxJn7+S8xZilN1J7vGa4HeSsKN6kxZ7zQocj&#10;fXbUnne/VsH52JzWtjI/m2RSWZVN++X3QamXSfp4BxEpxUf43v7WCmblHP7P5CM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RQ0HEAAAA3AAAAA8AAAAAAAAAAAAAAAAA&#10;nwIAAGRycy9kb3ducmV2LnhtbFBLBQYAAAAABAAEAPcAAACQAwAAAAA=&#10;">
                            <v:imagedata r:id="rId29" o:title="" recolortarget="#0b4f46 [1449]"/>
                            <v:path arrowok="t"/>
                          </v:shape>
                        </v:group>
                        <v:shape id="Picture 203" o:spid="_x0000_s1231" type="#_x0000_t75" style="position:absolute;left:5156;top:10668;width:1238;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dnnTEAAAA3AAAAA8AAABkcnMvZG93bnJldi54bWxEj9FqwkAURN+F/sNyC76IbhppkNQ1hIIi&#10;fSg0+gGX7DUJZu+G7NYkfn1XEPo4zMwZZpuNphU36l1jWcHbKgJBXFrdcKXgfNovNyCcR9bYWiYF&#10;EznIdi+zLabaDvxDt8JXIkDYpaig9r5LpXRlTQbdynbEwbvY3qAPsq+k7nEIcNPKOIoSabDhsFBj&#10;R581ldfi1yh412v8ptjmX8lh304F0jW+L5Sav475BwhPo/8PP9tHrSCO1vA4E46A3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dnnTEAAAA3AAAAA8AAAAAAAAAAAAAAAAA&#10;nwIAAGRycy9kb3ducmV2LnhtbFBLBQYAAAAABAAEAPcAAACQAwAAAAA=&#10;">
                          <v:imagedata r:id="rId30" o:title="" croptop="1f" cropbottom="-1f" cropleft="6735f" cropright="10104f" recolortarget="#0b4f46 [1449]"/>
                          <v:path arrowok="t"/>
                        </v:shape>
                      </v:group>
                      <v:shape id="_x0000_s1232" type="#_x0000_t202" style="position:absolute;left:3900;top:1594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8614C8" w:rsidRPr="004465DF" w:rsidRDefault="008614C8" w:rsidP="004465DF">
                              <w:pPr>
                                <w:rPr>
                                  <w:b/>
                                  <w:color w:val="auto"/>
                                  <w:sz w:val="18"/>
                                  <w:szCs w:val="18"/>
                                </w:rPr>
                              </w:pPr>
                              <w:r w:rsidRPr="004465DF">
                                <w:rPr>
                                  <w:b/>
                                  <w:color w:val="auto"/>
                                  <w:sz w:val="18"/>
                                  <w:szCs w:val="18"/>
                                </w:rPr>
                                <w:t xml:space="preserve">Paid by: </w:t>
                              </w:r>
                            </w:p>
                          </w:txbxContent>
                        </v:textbox>
                      </v:shape>
                      <v:rect id="Rectangle 223" o:spid="_x0000_s1233" style="position:absolute;left:10490;top:1697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5fcMA&#10;AADcAAAADwAAAGRycy9kb3ducmV2LnhtbESP3YrCMBSE7xd8h3AE79bUCmWpRlFxQS/2YtUHODan&#10;P9qclCRr69ubhYW9HGbmG2a5HkwrHuR8Y1nBbJqAIC6sbrhScDl/vn+A8AFZY2uZFDzJw3o1elti&#10;rm3P3/Q4hUpECPscFdQhdLmUvqjJoJ/ajjh6pXUGQ5SuktphH+GmlWmSZNJgw3Ghxo52NRX3049R&#10;cL19VbeS52571NmszPYHbHqr1GQ8bBYgAg3hP/zXPmgFaTqH3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O5fcMAAADcAAAADwAAAAAAAAAAAAAAAACYAgAAZHJzL2Rv&#10;d25yZXYueG1sUEsFBgAAAAAEAAQA9QAAAIgDAAAAAA==&#10;" fillcolor="#e3e7f4 [664]" stroked="f" strokeweight="2pt"/>
                      <v:shape id="_x0000_s1234" type="#_x0000_t202" style="position:absolute;left:10419;top:16019;width:4128;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8614C8" w:rsidRPr="004465DF" w:rsidRDefault="008614C8" w:rsidP="004465DF">
                              <w:pPr>
                                <w:rPr>
                                  <w:b/>
                                  <w:color w:val="auto"/>
                                  <w:sz w:val="16"/>
                                </w:rPr>
                              </w:pPr>
                              <w:r>
                                <w:rPr>
                                  <w:b/>
                                  <w:color w:val="auto"/>
                                  <w:sz w:val="14"/>
                                </w:rPr>
                                <w:t>I</w:t>
                              </w:r>
                              <w:r w:rsidRPr="004465DF">
                                <w:rPr>
                                  <w:b/>
                                  <w:color w:val="auto"/>
                                  <w:sz w:val="14"/>
                                </w:rPr>
                                <w:t>ssac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5" o:spid="_x0000_s1235" type="#_x0000_t5" style="position:absolute;left:15700;top:17401;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cstMUA&#10;AADcAAAADwAAAGRycy9kb3ducmV2LnhtbESPzW7CMBCE70h9B2sr9QZOI9pCikH8qBJwS1ru23gb&#10;R8TrKDYhfXuMVKnH0cx8o1msBtuInjpfO1bwPElAEJdO11wp+Pr8GM9A+ICssXFMCn7Jw2r5MFpg&#10;pt2Vc+qLUIkIYZ+hAhNCm0npS0MW/cS1xNH7cZ3FEGVXSd3hNcJtI9MkeZUWa44LBlvaGirPxcVG&#10;yjzf6c3RlPns8rY7fk8P/encKvX0OKzfQQQawn/4r73XCtL0Be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yy0xQAAANwAAAAPAAAAAAAAAAAAAAAAAJgCAABkcnMv&#10;ZG93bnJldi54bWxQSwUGAAAAAAQABAD1AAAAigMAAAAA&#10;" fillcolor="gray [1629]" stroked="f" strokeweight="2pt"/>
                      <v:shape id="_x0000_s1236" type="#_x0000_t202" style="position:absolute;left:3982;top:18091;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8614C8" w:rsidRPr="004465DF" w:rsidRDefault="008614C8" w:rsidP="004465DF">
                              <w:pPr>
                                <w:rPr>
                                  <w:b/>
                                  <w:color w:val="auto"/>
                                </w:rPr>
                              </w:pPr>
                              <w:r w:rsidRPr="004465DF">
                                <w:rPr>
                                  <w:b/>
                                  <w:color w:val="auto"/>
                                  <w:sz w:val="18"/>
                                </w:rPr>
                                <w:t xml:space="preserve">Mode: </w:t>
                              </w:r>
                            </w:p>
                          </w:txbxContent>
                        </v:textbox>
                      </v:shape>
                      <v:rect id="Rectangle 227" o:spid="_x0000_s1237" style="position:absolute;left:10490;top:19209;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fsQA&#10;AADcAAAADwAAAGRycy9kb3ducmV2LnhtbESPzW7CMBCE75V4B2uRuBWHIKUoYBCgItFDDwUeYIk3&#10;PxCvI9sl4e3rSpV6HM3MN5rVZjCteJDzjWUFs2kCgriwuuFKweV8eF2A8AFZY2uZFDzJw2Y9ellh&#10;rm3PX/Q4hUpECPscFdQhdLmUvqjJoJ/ajjh6pXUGQ5SuktphH+GmlWmSZNJgw3Ghxo72NRX307dR&#10;cL19VreS5273obNZmb0fsemtUpPxsF2CCDSE//Bf+6gVpOkb/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v37EAAAA3AAAAA8AAAAAAAAAAAAAAAAAmAIAAGRycy9k&#10;b3ducmV2LnhtbFBLBQYAAAAABAAEAPUAAACJAwAAAAA=&#10;" fillcolor="#e3e7f4 [664]" stroked="f" strokeweight="2pt"/>
                      <v:shape id="_x0000_s1238" type="#_x0000_t202" style="position:absolute;left:10419;top:18288;width:4128;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8614C8" w:rsidRPr="004465DF" w:rsidRDefault="008614C8" w:rsidP="004465DF">
                              <w:pPr>
                                <w:rPr>
                                  <w:b/>
                                  <w:color w:val="auto"/>
                                  <w:sz w:val="16"/>
                                </w:rPr>
                              </w:pPr>
                              <w:proofErr w:type="gramStart"/>
                              <w:r>
                                <w:rPr>
                                  <w:b/>
                                  <w:color w:val="auto"/>
                                  <w:sz w:val="14"/>
                                </w:rPr>
                                <w:t>split</w:t>
                              </w:r>
                              <w:proofErr w:type="gramEnd"/>
                            </w:p>
                          </w:txbxContent>
                        </v:textbox>
                      </v:shape>
                      <v:shape id="Isosceles Triangle 229" o:spid="_x0000_s1239" type="#_x0000_t5" style="position:absolute;left:15700;top:19670;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omscMA&#10;AADcAAAADwAAAGRycy9kb3ducmV2LnhtbESPQWvCQBSE7wX/w/IEb3VjKK1GV9GKYL3F6v2ZfWaD&#10;2bchu8b477uFQo/DzHzDLFa9rUVHra8cK5iMExDEhdMVlwpO37vXKQgfkDXWjknBkzysloOXBWba&#10;PTin7hhKESHsM1RgQmgyKX1hyKIfu4Y4elfXWgxRtqXULT4i3NYyTZJ3abHiuGCwoU9Dxe14t5Ey&#10;y7d6czBFPr1/bA+Xt6/ufGuUGg379RxEoD78h//ae60gTWfweyYeAb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omscMAAADcAAAADwAAAAAAAAAAAAAAAACYAgAAZHJzL2Rv&#10;d25yZXYueG1sUEsFBgAAAAAEAAQA9QAAAIgDAAAAAA==&#10;" fillcolor="gray [1629]" stroked="f" strokeweight="2pt"/>
                      <v:shape id="_x0000_s1240" type="#_x0000_t202" style="position:absolute;left:1842;top:12865;width:118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8614C8" w:rsidRPr="004465DF" w:rsidRDefault="008614C8" w:rsidP="004465DF">
                              <w:pPr>
                                <w:rPr>
                                  <w:b/>
                                  <w:color w:val="auto"/>
                                  <w:sz w:val="22"/>
                                </w:rPr>
                              </w:pPr>
                              <w:r>
                                <w:rPr>
                                  <w:b/>
                                  <w:color w:val="auto"/>
                                </w:rPr>
                                <w:t>Total Amount:  $</w:t>
                              </w:r>
                            </w:p>
                          </w:txbxContent>
                        </v:textbox>
                      </v:shape>
                      <v:line id="Straight Connector 232" o:spid="_x0000_s1241" style="position:absolute;visibility:visible;mso-wrap-style:square" from="12121,15417" to="17366,15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8X8UAAADcAAAADwAAAGRycy9kb3ducmV2LnhtbESPUWvCQBCE3wv+h2OFvtWLkYpNPUUE&#10;QVpfavsDtrk1Ceb24t2qsb++JxT6OMzMN8x82btWXSjExrOB8SgDRVx623Bl4Otz8zQDFQXZYuuZ&#10;DNwownIxeJhjYf2VP+iyl0olCMcCDdQiXaF1LGtyGEe+I07ewQeHkmSotA14TXDX6jzLptphw2mh&#10;xo7WNZXH/dkZOL3vtvH23eYyff55O4bV7EUm0ZjHYb96BSXUy3/4r721BvJJDvcz6Qj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E8X8UAAADcAAAADwAAAAAAAAAA&#10;AAAAAAChAgAAZHJzL2Rvd25yZXYueG1sUEsFBgAAAAAEAAQA+QAAAJMDAAAAAA==&#10;" strokecolor="#0097ae [3044]"/>
                      <v:shape id="_x0000_s1242" type="#_x0000_t202" style="position:absolute;left:13893;top:12546;width:4820;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rsidR="008614C8" w:rsidRPr="004465DF" w:rsidRDefault="008614C8" w:rsidP="004465DF">
                              <w:pPr>
                                <w:rPr>
                                  <w:color w:val="BFBFBF" w:themeColor="background1" w:themeShade="BF"/>
                                </w:rPr>
                              </w:pPr>
                              <w:r w:rsidRPr="004465DF">
                                <w:rPr>
                                  <w:color w:val="BFBFBF" w:themeColor="background1" w:themeShade="BF"/>
                                </w:rPr>
                                <w:t>0.00</w:t>
                              </w:r>
                            </w:p>
                          </w:txbxContent>
                        </v:textbox>
                      </v:shape>
                    </v:group>
                    <v:shape id="_x0000_s1243" type="#_x0000_t202" style="position:absolute;left:3900;top:2463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rsidR="008614C8" w:rsidRPr="004465DF" w:rsidRDefault="008614C8" w:rsidP="004465DF">
                            <w:pPr>
                              <w:rPr>
                                <w:b/>
                                <w:color w:val="auto"/>
                              </w:rPr>
                            </w:pPr>
                            <w:r w:rsidRPr="004465DF">
                              <w:rPr>
                                <w:b/>
                                <w:color w:val="auto"/>
                                <w:sz w:val="18"/>
                              </w:rPr>
                              <w:t xml:space="preserve">Member: </w:t>
                            </w:r>
                          </w:p>
                        </w:txbxContent>
                      </v:textbox>
                    </v:shape>
                    <v:shape id="_x0000_s1244" type="#_x0000_t202" style="position:absolute;left:3982;top:20444;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rsidR="008614C8" w:rsidRPr="004465DF" w:rsidRDefault="008614C8" w:rsidP="004208D6">
                            <w:pPr>
                              <w:rPr>
                                <w:b/>
                                <w:color w:val="auto"/>
                              </w:rPr>
                            </w:pPr>
                            <w:r>
                              <w:rPr>
                                <w:b/>
                                <w:color w:val="auto"/>
                                <w:sz w:val="18"/>
                              </w:rPr>
                              <w:t>Date</w:t>
                            </w:r>
                            <w:r w:rsidRPr="004465DF">
                              <w:rPr>
                                <w:b/>
                                <w:color w:val="auto"/>
                                <w:sz w:val="18"/>
                              </w:rPr>
                              <w:t xml:space="preserve">: </w:t>
                            </w:r>
                          </w:p>
                        </w:txbxContent>
                      </v:textbox>
                    </v:shape>
                    <v:rect id="Rectangle 248" o:spid="_x0000_s1245" style="position:absolute;left:10539;top:2155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OrMIA&#10;AADcAAAADwAAAGRycy9kb3ducmV2LnhtbERPS07DMBDdI/UO1lRiR5wWFKG0btUiKoUFC0IPMI0n&#10;nzYeR7abhNvjBRLLp/ff7mfTi5Gc7ywrWCUpCOLK6o4bBefv09MrCB+QNfaWScEPedjvFg9bzLWd&#10;+IvGMjQihrDPUUEbwpBL6auWDPrEDsSRq60zGCJ0jdQOpxhuerlO00wa7Dg2tDjQW0vVrbwbBZfr&#10;Z3Ot+dkdP3S2qrP3ArvJKvW4nA8bEIHm8C/+cxdawfolro1n4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mM6swgAAANwAAAAPAAAAAAAAAAAAAAAAAJgCAABkcnMvZG93&#10;bnJldi54bWxQSwUGAAAAAAQABAD1AAAAhwMAAAAA&#10;" fillcolor="#e3e7f4 [664]" stroked="f" strokeweight="2pt"/>
                    <v:shape id="_x0000_s1246" type="#_x0000_t202" style="position:absolute;left:10336;top:20506;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uwc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bsHEAAAA3AAAAA8AAAAAAAAAAAAAAAAAmAIAAGRycy9k&#10;b3ducmV2LnhtbFBLBQYAAAAABAAEAPUAAACJAwAAAAA=&#10;" filled="f" stroked="f">
                      <v:textbox>
                        <w:txbxContent>
                          <w:p w:rsidR="008614C8" w:rsidRPr="004465DF" w:rsidRDefault="008614C8" w:rsidP="004208D6">
                            <w:pPr>
                              <w:rPr>
                                <w:b/>
                                <w:color w:val="auto"/>
                                <w:sz w:val="16"/>
                              </w:rPr>
                            </w:pPr>
                            <w:r>
                              <w:rPr>
                                <w:b/>
                                <w:color w:val="auto"/>
                                <w:sz w:val="14"/>
                              </w:rPr>
                              <w:t>9/2/2015</w:t>
                            </w:r>
                          </w:p>
                        </w:txbxContent>
                      </v:textbox>
                    </v:shape>
                    <v:shape id="Isosceles Triangle 250" o:spid="_x0000_s1247" type="#_x0000_t5" style="position:absolute;left:15755;top:21996;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8UcQA&#10;AADcAAAADwAAAGRycy9kb3ducmV2LnhtbESPwW7CMAyG70h7h8iTdoN0aAPWEdA2NAm4Fba713hN&#10;ReNUTSjd288HJI7W7/+zv+V68I3qqYt1YAOPkwwUcRlszZWBr+PneAEqJmSLTWAy8EcR1qu70RJz&#10;Gy5cUH9IlRIIxxwNuJTaXOtYOvIYJ6Elluw3dB6TjF2lbYcXgftGT7Nspj3WLBcctvThqDwdzl4o&#10;L8XGvu9dWSzO883+52nXf59aYx7uh7dXUImGdFu+trfWwPRZ3hcZEQ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FHEAAAA3AAAAA8AAAAAAAAAAAAAAAAAmAIAAGRycy9k&#10;b3ducmV2LnhtbFBLBQYAAAAABAAEAPUAAACJAwAAAAA=&#10;" fillcolor="gray [1629]" stroked="f" strokeweight="2pt"/>
                    <v:shape id="_x0000_s1248" type="#_x0000_t202" style="position:absolute;left:3900;top:22680;width:817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8614C8" w:rsidRPr="004465DF" w:rsidRDefault="008614C8" w:rsidP="004208D6">
                            <w:pPr>
                              <w:rPr>
                                <w:b/>
                                <w:color w:val="auto"/>
                              </w:rPr>
                            </w:pPr>
                            <w:r>
                              <w:rPr>
                                <w:b/>
                                <w:color w:val="auto"/>
                                <w:sz w:val="18"/>
                              </w:rPr>
                              <w:t>Deadline</w:t>
                            </w:r>
                            <w:r w:rsidRPr="004465DF">
                              <w:rPr>
                                <w:b/>
                                <w:color w:val="auto"/>
                                <w:sz w:val="18"/>
                              </w:rPr>
                              <w:t xml:space="preserve">: </w:t>
                            </w:r>
                          </w:p>
                        </w:txbxContent>
                      </v:textbox>
                    </v:shape>
                    <v:rect id="Rectangle 252" o:spid="_x0000_s1249" style="position:absolute;left:10532;top:23967;width:6242;height:1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vm8QA&#10;AADcAAAADwAAAGRycy9kb3ducmV2LnhtbESPzW7CMBCE75V4B2uRuBWHoEYoYBCgItFDDwUeYIk3&#10;PxCvI9sl4e3rSpV6HM3MN5rVZjCteJDzjWUFs2kCgriwuuFKweV8eF2A8AFZY2uZFDzJw2Y9ellh&#10;rm3PX/Q4hUpECPscFdQhdLmUvqjJoJ/ajjh6pXUGQ5SuktphH+GmlWmSZNJgw3Ghxo72NRX307dR&#10;cL19VreS5273obNZmb0fsemtUpPxsF2CCDSE//Bf+6gVpG8p/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b5vEAAAA3AAAAA8AAAAAAAAAAAAAAAAAmAIAAGRycy9k&#10;b3ducmV2LnhtbFBLBQYAAAAABAAEAPUAAACJAwAAAAA=&#10;" fillcolor="#e3e7f4 [664]" stroked="f" strokeweight="2pt"/>
                    <v:shape id="_x0000_s1250" type="#_x0000_t202" style="position:absolute;left:10363;top:22918;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8614C8" w:rsidRPr="004465DF" w:rsidRDefault="008614C8" w:rsidP="004208D6">
                            <w:pPr>
                              <w:rPr>
                                <w:b/>
                                <w:color w:val="auto"/>
                                <w:sz w:val="16"/>
                              </w:rPr>
                            </w:pPr>
                            <w:r>
                              <w:rPr>
                                <w:b/>
                                <w:color w:val="auto"/>
                                <w:sz w:val="14"/>
                              </w:rPr>
                              <w:t>7 days</w:t>
                            </w:r>
                          </w:p>
                        </w:txbxContent>
                      </v:textbox>
                    </v:shape>
                    <v:shape id="Isosceles Triangle 254" o:spid="_x0000_s1251" type="#_x0000_t5" style="position:absolute;left:15748;top:24408;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36UsMA&#10;AADcAAAADwAAAGRycy9kb3ducmV2LnhtbESPQWvCQBSE7wX/w/IEb3WjaNXoKrYitN6i7f2ZfWaD&#10;2bchu8b477uFgsdhZr5hVpvOVqKlxpeOFYyGCQji3OmSCwXfp/3rHIQPyBorx6TgQR42697LClPt&#10;7pxRewyFiBD2KSowIdSplD43ZNEPXU0cvYtrLIYom0LqBu8Rbis5TpI3abHkuGCwpg9D+fV4s5Gy&#10;yHb6/WDybH6b7Q7nyVf7c62VGvS77RJEoC48w//tT61gPJ3A35l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36UsMAAADcAAAADwAAAAAAAAAAAAAAAACYAgAAZHJzL2Rv&#10;d25yZXYueG1sUEsFBgAAAAAEAAQA9QAAAIgDAAAAAA==&#10;" fillcolor="gray [1629]" stroked="f" strokeweight="2pt"/>
                    <v:rect id="Rectangle 255" o:spid="_x0000_s1252" style="position:absolute;left:5181;top:30997;width:11722;height:2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o7wsQA&#10;AADcAAAADwAAAGRycy9kb3ducmV2LnhtbESPS2vCQBSF94L/YbhCN6KTBnwQHSUK0semVOP+krkm&#10;wcyddGaq6b/vFAouD+fxcdbb3rTiRs43lhU8TxMQxKXVDVcKitNhsgThA7LG1jIp+CEP281wsMZM&#10;2zt/0u0YKhFH2GeooA6hy6T0ZU0G/dR2xNG7WGcwROkqqR3e47hpZZokc2mw4UiosaN9TeX1+G0i&#10;ZOde0nF+/rBzfi/y4m0x/moXSj2N+nwFIlAfHuH/9qtWkM5m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6O8LEAAAA3AAAAA8AAAAAAAAAAAAAAAAAmAIAAGRycy9k&#10;b3ducmV2LnhtbFBLBQYAAAAABAAEAPUAAACJAwAAAAA=&#10;" fillcolor="#138576 [2409]" strokecolor="#0d594e [1609]" strokeweight="1pt"/>
                    <v:shape id="_x0000_s1253" type="#_x0000_t202" style="position:absolute;left:7179;top:30523;width:766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8614C8" w:rsidRPr="0075415B" w:rsidRDefault="008614C8" w:rsidP="0075415B">
                            <w:pPr>
                              <w:rPr>
                                <w:b/>
                                <w:color w:val="FFFFFF" w:themeColor="background1"/>
                              </w:rPr>
                            </w:pPr>
                            <w:r w:rsidRPr="0075415B">
                              <w:rPr>
                                <w:b/>
                                <w:color w:val="FFFFFF" w:themeColor="background1"/>
                                <w:sz w:val="18"/>
                              </w:rPr>
                              <w:t xml:space="preserve">CONFIRM! </w:t>
                            </w:r>
                          </w:p>
                        </w:txbxContent>
                      </v:textbox>
                    </v:shape>
                  </v:group>
                  <v:group id="Group 263" o:spid="_x0000_s1254" style="position:absolute;left:3178;top:33528;width:16154;height:2895" coordorigin="338,-609" coordsize="16153,2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0" o:spid="_x0000_s1255" type="#_x0000_t176" style="position:absolute;left:914;width:14745;height:20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GM8MA&#10;AADcAAAADwAAAGRycy9kb3ducmV2LnhtbERPz2vCMBS+C/4P4Q12m+lkk60aRQqDIRPR9TBvz+bZ&#10;VJuX0sRa/3tzGHj8+H7PFr2tRUetrxwreB0lIIgLpysuFeS/Xy8fIHxA1lg7JgU38rCYDwczTLW7&#10;8pa6XShFDGGfogITQpNK6QtDFv3INcSRO7rWYoiwLaVu8RrDbS3HSTKRFiuODQYbygwV593FKkje&#10;PJ4O+8/39d/KbLqfLM+O+Vmp56d+OQURqA8P8b/7WysYT+L8eC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PGM8MAAADcAAAADwAAAAAAAAAAAAAAAACYAgAAZHJzL2Rv&#10;d25yZXYueG1sUEsFBgAAAAAEAAQA9QAAAIgDAAAAAA==&#10;" fillcolor="#7f7f7f [1612]" stroked="f" strokeweight="2pt"/>
                    <v:shape id="_x0000_s1256" type="#_x0000_t202" style="position:absolute;left:338;top:-609;width:1615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rsidR="008614C8" w:rsidRPr="0075415B" w:rsidRDefault="008614C8" w:rsidP="0075415B">
                            <w:pPr>
                              <w:rPr>
                                <w:color w:val="F2F2F2" w:themeColor="background1" w:themeShade="F2"/>
                                <w:sz w:val="14"/>
                              </w:rPr>
                            </w:pPr>
                            <w:r w:rsidRPr="0075415B">
                              <w:rPr>
                                <w:color w:val="F2F2F2" w:themeColor="background1" w:themeShade="F2"/>
                                <w:sz w:val="12"/>
                              </w:rPr>
                              <w:t>A notification has sent to all the members!</w:t>
                            </w:r>
                          </w:p>
                        </w:txbxContent>
                      </v:textbox>
                    </v:shape>
                  </v:group>
                </v:group>
                <v:shape id="_x0000_s1257" type="#_x0000_t202" style="position:absolute;left:3982;top:26743;width:7570;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rsidR="008614C8" w:rsidRPr="004465DF" w:rsidRDefault="008614C8" w:rsidP="00DD55BA">
                        <w:pPr>
                          <w:rPr>
                            <w:b/>
                            <w:color w:val="auto"/>
                          </w:rPr>
                        </w:pPr>
                        <w:r>
                          <w:rPr>
                            <w:b/>
                            <w:color w:val="auto"/>
                            <w:sz w:val="18"/>
                          </w:rPr>
                          <w:t>Snapshot</w:t>
                        </w:r>
                        <w:r w:rsidRPr="004465DF">
                          <w:rPr>
                            <w:b/>
                            <w:color w:val="auto"/>
                            <w:sz w:val="18"/>
                          </w:rPr>
                          <w:t xml:space="preserve">: </w:t>
                        </w:r>
                      </w:p>
                    </w:txbxContent>
                  </v:textbox>
                </v:shape>
                <v:group id="Group 270" o:spid="_x0000_s1258" style="position:absolute;left:10274;top:24875;width:7109;height:2658"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rect id="Rectangle 236" o:spid="_x0000_s1259" style="position:absolute;left:365;top:1097;width:623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kT8QA&#10;AADcAAAADwAAAGRycy9kb3ducmV2LnhtbESP3WrCQBSE7wu+w3KE3tWNCiFGVxFLpVAo1L/rw+4x&#10;CWbPptmtSd6+Wyh4OczMN8xq09ta3Kn1lWMF00kCglg7U3Gh4HR8e8lA+IBssHZMCgbysFmPnlaY&#10;G9fxF90PoRARwj5HBWUITS6l1yVZ9BPXEEfv6lqLIcq2kKbFLsJtLWdJkkqLFceFEhvalaRvhx+r&#10;YDF8fFORDen5teuz8HnR52avlXoe99sliEB9eIT/2+9GwWye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JE/EAAAA3AAAAA8AAAAAAAAAAAAAAAAAmAIAAGRycy9k&#10;b3ducmV2LnhtbFBLBQYAAAAABAAEAPUAAACJAwAAAAA=&#10;" fillcolor="#c9f7f1 [665]" stroked="f" strokeweight="2pt"/>
                  <v:shape id="_x0000_s1260" type="#_x0000_t202" style="position:absolute;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rsidR="008614C8" w:rsidRPr="004465DF" w:rsidRDefault="008614C8" w:rsidP="00DD55BA">
                          <w:pPr>
                            <w:rPr>
                              <w:b/>
                              <w:color w:val="auto"/>
                              <w:sz w:val="16"/>
                            </w:rPr>
                          </w:pPr>
                          <w:r>
                            <w:rPr>
                              <w:b/>
                              <w:color w:val="auto"/>
                              <w:sz w:val="14"/>
                            </w:rPr>
                            <w:t>Click to add</w:t>
                          </w:r>
                        </w:p>
                      </w:txbxContent>
                    </v:textbox>
                  </v:shape>
                </v:group>
                <v:group id="Group 271" o:spid="_x0000_s1261" style="position:absolute;left:10323;top:26940;width:7109;height:2658"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rect id="Rectangle 272" o:spid="_x0000_s1262" style="position:absolute;left:365;top:1097;width:623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SbjMQA&#10;AADcAAAADwAAAGRycy9kb3ducmV2LnhtbESPQWvCQBSE70L/w/KE3nRjDjZGVyktFkEoqLXnx+4z&#10;Cc2+TbOrSf59tyB4HGbmG2a16W0tbtT6yrGC2TQBQaydqbhQ8HXaTjIQPiAbrB2TgoE8bNZPoxXm&#10;xnV8oNsxFCJC2OeooAyhyaX0uiSLfuoa4uhdXGsxRNkW0rTYRbitZZokc2mx4rhQYkNvJemf49Uq&#10;WAz7XyqyYX5+7/osfH7rc/OhlXoe969LEIH68Ajf2zujIH1J4f9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m4zEAAAA3AAAAA8AAAAAAAAAAAAAAAAAmAIAAGRycy9k&#10;b3ducmV2LnhtbFBLBQYAAAAABAAEAPUAAACJAwAAAAA=&#10;" fillcolor="#c9f7f1 [665]" stroked="f" strokeweight="2pt"/>
                  <v:shape id="_x0000_s1263" type="#_x0000_t202" style="position:absolute;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rsidR="008614C8" w:rsidRPr="004465DF" w:rsidRDefault="008614C8" w:rsidP="00DD55BA">
                          <w:pPr>
                            <w:rPr>
                              <w:b/>
                              <w:color w:val="auto"/>
                              <w:sz w:val="16"/>
                            </w:rPr>
                          </w:pPr>
                          <w:r>
                            <w:rPr>
                              <w:b/>
                              <w:color w:val="auto"/>
                              <w:sz w:val="14"/>
                            </w:rPr>
                            <w:t>Click to add</w:t>
                          </w:r>
                        </w:p>
                      </w:txbxContent>
                    </v:textbox>
                  </v:shape>
                </v:group>
              </v:group>
            </w:pict>
          </mc:Fallback>
        </mc:AlternateContent>
      </w:r>
      <w:r>
        <w:rPr>
          <w:noProof/>
          <w:lang w:eastAsia="zh-CN"/>
        </w:rPr>
        <mc:AlternateContent>
          <mc:Choice Requires="wpg">
            <w:drawing>
              <wp:anchor distT="0" distB="0" distL="114300" distR="114300" simplePos="0" relativeHeight="251831296" behindDoc="0" locked="0" layoutInCell="1" allowOverlap="1" wp14:anchorId="71D296EA" wp14:editId="36F47822">
                <wp:simplePos x="0" y="0"/>
                <wp:positionH relativeFrom="column">
                  <wp:posOffset>3221020</wp:posOffset>
                </wp:positionH>
                <wp:positionV relativeFrom="paragraph">
                  <wp:posOffset>83571</wp:posOffset>
                </wp:positionV>
                <wp:extent cx="2193824" cy="4281805"/>
                <wp:effectExtent l="0" t="0" r="0" b="4445"/>
                <wp:wrapNone/>
                <wp:docPr id="344" name="Group 344"/>
                <wp:cNvGraphicFramePr/>
                <a:graphic xmlns:a="http://schemas.openxmlformats.org/drawingml/2006/main">
                  <a:graphicData uri="http://schemas.microsoft.com/office/word/2010/wordprocessingGroup">
                    <wpg:wgp>
                      <wpg:cNvGrpSpPr/>
                      <wpg:grpSpPr>
                        <a:xfrm>
                          <a:off x="0" y="0"/>
                          <a:ext cx="2193824" cy="4281805"/>
                          <a:chOff x="0" y="0"/>
                          <a:chExt cx="2193824" cy="4281805"/>
                        </a:xfrm>
                      </wpg:grpSpPr>
                      <wpg:grpSp>
                        <wpg:cNvPr id="275" name="Group 275"/>
                        <wpg:cNvGrpSpPr/>
                        <wpg:grpSpPr>
                          <a:xfrm>
                            <a:off x="0" y="0"/>
                            <a:ext cx="2193824" cy="4281805"/>
                            <a:chOff x="0" y="0"/>
                            <a:chExt cx="2193824" cy="4281805"/>
                          </a:xfrm>
                        </wpg:grpSpPr>
                        <wpg:grpSp>
                          <wpg:cNvPr id="277" name="Group 277"/>
                          <wpg:cNvGrpSpPr/>
                          <wpg:grpSpPr>
                            <a:xfrm>
                              <a:off x="0" y="0"/>
                              <a:ext cx="2193824" cy="4281805"/>
                              <a:chOff x="0" y="0"/>
                              <a:chExt cx="2194560" cy="4281805"/>
                            </a:xfrm>
                          </wpg:grpSpPr>
                          <wpg:grpSp>
                            <wpg:cNvPr id="278" name="Group 278"/>
                            <wpg:cNvGrpSpPr/>
                            <wpg:grpSpPr>
                              <a:xfrm>
                                <a:off x="0" y="0"/>
                                <a:ext cx="2194560" cy="4281805"/>
                                <a:chOff x="0" y="0"/>
                                <a:chExt cx="2194560" cy="4281805"/>
                              </a:xfrm>
                            </wpg:grpSpPr>
                            <wpg:grpSp>
                              <wpg:cNvPr id="279" name="Group 279"/>
                              <wpg:cNvGrpSpPr/>
                              <wpg:grpSpPr>
                                <a:xfrm>
                                  <a:off x="0" y="0"/>
                                  <a:ext cx="2194560" cy="4281805"/>
                                  <a:chOff x="0" y="0"/>
                                  <a:chExt cx="2194560" cy="4281805"/>
                                </a:xfrm>
                              </wpg:grpSpPr>
                              <wpg:grpSp>
                                <wpg:cNvPr id="280" name="Group 280"/>
                                <wpg:cNvGrpSpPr/>
                                <wpg:grpSpPr>
                                  <a:xfrm>
                                    <a:off x="0" y="0"/>
                                    <a:ext cx="2194560" cy="4281805"/>
                                    <a:chOff x="0" y="0"/>
                                    <a:chExt cx="2194560" cy="4281805"/>
                                  </a:xfrm>
                                </wpg:grpSpPr>
                                <pic:pic xmlns:pic="http://schemas.openxmlformats.org/drawingml/2006/picture">
                                  <pic:nvPicPr>
                                    <pic:cNvPr id="281" name="Picture 281"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282" name="Rectangle 282"/>
                                  <wps:cNvSpPr/>
                                  <wps:spPr>
                                    <a:xfrm>
                                      <a:off x="121404" y="418455"/>
                                      <a:ext cx="193738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16238" y="418455"/>
                                      <a:ext cx="1936750" cy="27559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245390" y="361627"/>
                                      <a:ext cx="1228436" cy="326390"/>
                                    </a:xfrm>
                                    <a:prstGeom prst="rect">
                                      <a:avLst/>
                                    </a:prstGeom>
                                    <a:noFill/>
                                    <a:ln w="9525">
                                      <a:noFill/>
                                      <a:miter lim="800000"/>
                                      <a:headEnd/>
                                      <a:tailEnd/>
                                    </a:ln>
                                  </wps:spPr>
                                  <wps:txbx>
                                    <w:txbxContent>
                                      <w:p w:rsidR="008614C8" w:rsidRPr="004E2F5E" w:rsidRDefault="008614C8" w:rsidP="00DD55BA">
                                        <w:pPr>
                                          <w:rPr>
                                            <w:b/>
                                            <w:color w:val="FFFFFF" w:themeColor="background1"/>
                                            <w:sz w:val="22"/>
                                          </w:rPr>
                                        </w:pPr>
                                        <w:r w:rsidRPr="004E2F5E">
                                          <w:rPr>
                                            <w:b/>
                                            <w:color w:val="FFFFFF" w:themeColor="background1"/>
                                          </w:rPr>
                                          <w:t>Add statement</w:t>
                                        </w:r>
                                      </w:p>
                                    </w:txbxContent>
                                  </wps:txbx>
                                  <wps:bodyPr rot="0" vert="horz" wrap="square" lIns="91440" tIns="45720" rIns="91440" bIns="45720" anchor="t" anchorCtr="0">
                                    <a:noAutofit/>
                                  </wps:bodyPr>
                                </wps:wsp>
                                <wps:wsp>
                                  <wps:cNvPr id="285" name="Chevron 285"/>
                                  <wps:cNvSpPr/>
                                  <wps:spPr>
                                    <a:xfrm rot="10800000">
                                      <a:off x="175648" y="475282"/>
                                      <a:ext cx="64655" cy="179014"/>
                                    </a:xfrm>
                                    <a:prstGeom prst="chevron">
                                      <a:avLst/>
                                    </a:prstGeom>
                                    <a:solidFill>
                                      <a:schemeClr val="accent6">
                                        <a:lumMod val="20000"/>
                                        <a:lumOff val="8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Straight Connector 286"/>
                                  <wps:cNvCnPr/>
                                  <wps:spPr>
                                    <a:xfrm>
                                      <a:off x="273804" y="978977"/>
                                      <a:ext cx="15886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7" name="Text Box 2"/>
                                  <wps:cNvSpPr txBox="1">
                                    <a:spLocks noChangeArrowheads="1"/>
                                  </wps:cNvSpPr>
                                  <wps:spPr bwMode="auto">
                                    <a:xfrm>
                                      <a:off x="191146" y="710339"/>
                                      <a:ext cx="1393190" cy="309014"/>
                                    </a:xfrm>
                                    <a:prstGeom prst="rect">
                                      <a:avLst/>
                                    </a:prstGeom>
                                    <a:noFill/>
                                    <a:ln w="9525">
                                      <a:noFill/>
                                      <a:miter lim="800000"/>
                                      <a:headEnd/>
                                      <a:tailEnd/>
                                    </a:ln>
                                  </wps:spPr>
                                  <wps:txbx>
                                    <w:txbxContent>
                                      <w:p w:rsidR="008614C8" w:rsidRPr="005E119F" w:rsidRDefault="008614C8" w:rsidP="00DD55BA">
                                        <w:pPr>
                                          <w:rPr>
                                            <w:color w:val="BFBFBF" w:themeColor="background1" w:themeShade="BF"/>
                                            <w:sz w:val="16"/>
                                          </w:rPr>
                                        </w:pPr>
                                        <w:r>
                                          <w:rPr>
                                            <w:color w:val="BFBFBF" w:themeColor="background1" w:themeShade="BF"/>
                                            <w:sz w:val="16"/>
                                          </w:rPr>
                                          <w:t>Enter description</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17">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66055" y="1059051"/>
                                      <a:ext cx="173990" cy="163830"/>
                                    </a:xfrm>
                                    <a:prstGeom prst="rect">
                                      <a:avLst/>
                                    </a:prstGeom>
                                  </pic:spPr>
                                </pic:pic>
                                <wps:wsp>
                                  <wps:cNvPr id="289" name="Oval 289"/>
                                  <wps:cNvSpPr/>
                                  <wps:spPr>
                                    <a:xfrm>
                                      <a:off x="253139"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480448"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707756"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935065"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162373"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389682"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611824"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Picture 296"/>
                                    <pic:cNvPicPr>
                                      <a:picLocks noChangeAspect="1"/>
                                    </pic:cNvPicPr>
                                  </pic:nvPicPr>
                                  <pic:blipFill>
                                    <a:blip r:embed="rId18">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43919" y="1069383"/>
                                      <a:ext cx="133985" cy="135255"/>
                                    </a:xfrm>
                                    <a:prstGeom prst="rect">
                                      <a:avLst/>
                                    </a:prstGeom>
                                  </pic:spPr>
                                </pic:pic>
                                <pic:pic xmlns:pic="http://schemas.openxmlformats.org/drawingml/2006/picture">
                                  <pic:nvPicPr>
                                    <pic:cNvPr id="297" name="Picture 297"/>
                                    <pic:cNvPicPr>
                                      <a:picLocks noChangeAspect="1"/>
                                    </pic:cNvPicPr>
                                  </pic:nvPicPr>
                                  <pic:blipFill>
                                    <a:blip r:embed="rId19">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968644" y="1066800"/>
                                      <a:ext cx="140335" cy="132080"/>
                                    </a:xfrm>
                                    <a:prstGeom prst="rect">
                                      <a:avLst/>
                                    </a:prstGeom>
                                  </pic:spPr>
                                </pic:pic>
                                <pic:pic xmlns:pic="http://schemas.openxmlformats.org/drawingml/2006/picture">
                                  <pic:nvPicPr>
                                    <pic:cNvPr id="298" name="Picture 298"/>
                                    <pic:cNvPicPr>
                                      <a:picLocks noChangeAspect="1"/>
                                    </pic:cNvPicPr>
                                  </pic:nvPicPr>
                                  <pic:blipFill>
                                    <a:blip r:embed="rId20">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206285" y="1056468"/>
                                      <a:ext cx="118745" cy="150495"/>
                                    </a:xfrm>
                                    <a:prstGeom prst="rect">
                                      <a:avLst/>
                                    </a:prstGeom>
                                  </pic:spPr>
                                </pic:pic>
                                <pic:pic xmlns:pic="http://schemas.openxmlformats.org/drawingml/2006/picture">
                                  <pic:nvPicPr>
                                    <pic:cNvPr id="299" name="Picture 299"/>
                                    <pic:cNvPicPr>
                                      <a:picLocks noChangeAspect="1"/>
                                    </pic:cNvPicPr>
                                  </pic:nvPicPr>
                                  <pic:blipFill>
                                    <a:blip r:embed="rId21">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410346" y="1084882"/>
                                      <a:ext cx="159385" cy="98425"/>
                                    </a:xfrm>
                                    <a:prstGeom prst="rect">
                                      <a:avLst/>
                                    </a:prstGeom>
                                  </pic:spPr>
                                </pic:pic>
                                <pic:pic xmlns:pic="http://schemas.openxmlformats.org/drawingml/2006/picture">
                                  <pic:nvPicPr>
                                    <pic:cNvPr id="300" name="Picture 300"/>
                                    <pic:cNvPicPr>
                                      <a:picLocks noChangeAspect="1"/>
                                    </pic:cNvPicPr>
                                  </pic:nvPicPr>
                                  <pic:blipFill>
                                    <a:blip r:embed="rId22">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645404" y="1066800"/>
                                      <a:ext cx="139065" cy="131445"/>
                                    </a:xfrm>
                                    <a:prstGeom prst="rect">
                                      <a:avLst/>
                                    </a:prstGeom>
                                  </pic:spPr>
                                </pic:pic>
                              </wpg:grpSp>
                              <pic:pic xmlns:pic="http://schemas.openxmlformats.org/drawingml/2006/picture">
                                <pic:nvPicPr>
                                  <pic:cNvPr id="301" name="Picture 301"/>
                                  <pic:cNvPicPr>
                                    <a:picLocks noChangeAspect="1"/>
                                  </pic:cNvPicPr>
                                </pic:nvPicPr>
                                <pic:blipFill rotWithShape="1">
                                  <a:blip r:embed="rId23">
                                    <a:duotone>
                                      <a:schemeClr val="accent6">
                                        <a:shade val="45000"/>
                                        <a:satMod val="135000"/>
                                      </a:schemeClr>
                                      <a:prstClr val="white"/>
                                    </a:duotone>
                                    <a:extLst>
                                      <a:ext uri="{28A0092B-C50C-407E-A947-70E740481C1C}">
                                        <a14:useLocalDpi xmlns:a14="http://schemas.microsoft.com/office/drawing/2010/main" val="0"/>
                                      </a:ext>
                                    </a:extLst>
                                  </a:blip>
                                  <a:srcRect l="10277" t="2" r="15418" b="-2"/>
                                  <a:stretch/>
                                </pic:blipFill>
                                <pic:spPr bwMode="auto">
                                  <a:xfrm>
                                    <a:off x="515655" y="1066800"/>
                                    <a:ext cx="123825" cy="137160"/>
                                  </a:xfrm>
                                  <a:prstGeom prst="rect">
                                    <a:avLst/>
                                  </a:prstGeom>
                                  <a:ln>
                                    <a:noFill/>
                                  </a:ln>
                                  <a:extLst>
                                    <a:ext uri="{53640926-AAD7-44D8-BBD7-CCE9431645EC}">
                                      <a14:shadowObscured xmlns:a14="http://schemas.microsoft.com/office/drawing/2010/main"/>
                                    </a:ext>
                                  </a:extLst>
                                </pic:spPr>
                              </pic:pic>
                            </wpg:grpSp>
                            <wps:wsp>
                              <wps:cNvPr id="302" name="Text Box 2"/>
                              <wps:cNvSpPr txBox="1">
                                <a:spLocks noChangeArrowheads="1"/>
                              </wps:cNvSpPr>
                              <wps:spPr bwMode="auto">
                                <a:xfrm>
                                  <a:off x="390090" y="1594558"/>
                                  <a:ext cx="692785" cy="326390"/>
                                </a:xfrm>
                                <a:prstGeom prst="rect">
                                  <a:avLst/>
                                </a:prstGeom>
                                <a:noFill/>
                                <a:ln w="9525">
                                  <a:noFill/>
                                  <a:miter lim="800000"/>
                                  <a:headEnd/>
                                  <a:tailEnd/>
                                </a:ln>
                              </wps:spPr>
                              <wps:txbx>
                                <w:txbxContent>
                                  <w:p w:rsidR="008614C8" w:rsidRPr="004465DF" w:rsidRDefault="008614C8" w:rsidP="00DD55BA">
                                    <w:pPr>
                                      <w:rPr>
                                        <w:b/>
                                        <w:color w:val="auto"/>
                                        <w:sz w:val="18"/>
                                        <w:szCs w:val="18"/>
                                      </w:rPr>
                                    </w:pPr>
                                    <w:r w:rsidRPr="004465DF">
                                      <w:rPr>
                                        <w:b/>
                                        <w:color w:val="auto"/>
                                        <w:sz w:val="18"/>
                                        <w:szCs w:val="18"/>
                                      </w:rPr>
                                      <w:t xml:space="preserve">Paid by: </w:t>
                                    </w:r>
                                  </w:p>
                                </w:txbxContent>
                              </wps:txbx>
                              <wps:bodyPr rot="0" vert="horz" wrap="square" lIns="91440" tIns="45720" rIns="91440" bIns="45720" anchor="t" anchorCtr="0">
                                <a:noAutofit/>
                              </wps:bodyPr>
                            </wps:wsp>
                            <wps:wsp>
                              <wps:cNvPr id="303" name="Rectangle 303"/>
                              <wps:cNvSpPr/>
                              <wps:spPr>
                                <a:xfrm>
                                  <a:off x="1049079" y="1697665"/>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Text Box 2"/>
                              <wps:cNvSpPr txBox="1">
                                <a:spLocks noChangeArrowheads="1"/>
                              </wps:cNvSpPr>
                              <wps:spPr bwMode="auto">
                                <a:xfrm>
                                  <a:off x="1041991" y="1601972"/>
                                  <a:ext cx="412750" cy="289560"/>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I</w:t>
                                    </w:r>
                                    <w:r w:rsidRPr="004465DF">
                                      <w:rPr>
                                        <w:b/>
                                        <w:color w:val="auto"/>
                                        <w:sz w:val="14"/>
                                      </w:rPr>
                                      <w:t>ssac</w:t>
                                    </w:r>
                                  </w:p>
                                </w:txbxContent>
                              </wps:txbx>
                              <wps:bodyPr rot="0" vert="horz" wrap="square" lIns="91440" tIns="45720" rIns="91440" bIns="45720" anchor="t" anchorCtr="0">
                                <a:noAutofit/>
                              </wps:bodyPr>
                            </wps:wsp>
                            <wps:wsp>
                              <wps:cNvPr id="305" name="Isosceles Triangle 305"/>
                              <wps:cNvSpPr/>
                              <wps:spPr>
                                <a:xfrm rot="10800000">
                                  <a:off x="1570075" y="1740195"/>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Text Box 2"/>
                              <wps:cNvSpPr txBox="1">
                                <a:spLocks noChangeArrowheads="1"/>
                              </wps:cNvSpPr>
                              <wps:spPr bwMode="auto">
                                <a:xfrm>
                                  <a:off x="398206" y="1809183"/>
                                  <a:ext cx="692785" cy="326390"/>
                                </a:xfrm>
                                <a:prstGeom prst="rect">
                                  <a:avLst/>
                                </a:prstGeom>
                                <a:noFill/>
                                <a:ln w="9525">
                                  <a:noFill/>
                                  <a:miter lim="800000"/>
                                  <a:headEnd/>
                                  <a:tailEnd/>
                                </a:ln>
                              </wps:spPr>
                              <wps:txbx>
                                <w:txbxContent>
                                  <w:p w:rsidR="008614C8" w:rsidRPr="004465DF" w:rsidRDefault="008614C8" w:rsidP="00DD55BA">
                                    <w:pPr>
                                      <w:rPr>
                                        <w:b/>
                                        <w:color w:val="auto"/>
                                      </w:rPr>
                                    </w:pPr>
                                    <w:r w:rsidRPr="004465DF">
                                      <w:rPr>
                                        <w:b/>
                                        <w:color w:val="auto"/>
                                        <w:sz w:val="18"/>
                                      </w:rPr>
                                      <w:t xml:space="preserve">Mode: </w:t>
                                    </w:r>
                                  </w:p>
                                </w:txbxContent>
                              </wps:txbx>
                              <wps:bodyPr rot="0" vert="horz" wrap="square" lIns="91440" tIns="45720" rIns="91440" bIns="45720" anchor="t" anchorCtr="0">
                                <a:noAutofit/>
                              </wps:bodyPr>
                            </wps:wsp>
                            <wps:wsp>
                              <wps:cNvPr id="307" name="Rectangle 307"/>
                              <wps:cNvSpPr/>
                              <wps:spPr>
                                <a:xfrm>
                                  <a:off x="1049079" y="1920948"/>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2"/>
                              <wps:cNvSpPr txBox="1">
                                <a:spLocks noChangeArrowheads="1"/>
                              </wps:cNvSpPr>
                              <wps:spPr bwMode="auto">
                                <a:xfrm>
                                  <a:off x="1041991" y="1828800"/>
                                  <a:ext cx="412750" cy="289560"/>
                                </a:xfrm>
                                <a:prstGeom prst="rect">
                                  <a:avLst/>
                                </a:prstGeom>
                                <a:noFill/>
                                <a:ln w="9525">
                                  <a:noFill/>
                                  <a:miter lim="800000"/>
                                  <a:headEnd/>
                                  <a:tailEnd/>
                                </a:ln>
                              </wps:spPr>
                              <wps:txbx>
                                <w:txbxContent>
                                  <w:p w:rsidR="008614C8" w:rsidRPr="004465DF" w:rsidRDefault="008614C8" w:rsidP="00DD55BA">
                                    <w:pPr>
                                      <w:rPr>
                                        <w:b/>
                                        <w:color w:val="auto"/>
                                        <w:sz w:val="16"/>
                                      </w:rPr>
                                    </w:pPr>
                                    <w:proofErr w:type="gramStart"/>
                                    <w:r>
                                      <w:rPr>
                                        <w:b/>
                                        <w:color w:val="auto"/>
                                        <w:sz w:val="14"/>
                                      </w:rPr>
                                      <w:t>split</w:t>
                                    </w:r>
                                    <w:proofErr w:type="gramEnd"/>
                                  </w:p>
                                </w:txbxContent>
                              </wps:txbx>
                              <wps:bodyPr rot="0" vert="horz" wrap="square" lIns="91440" tIns="45720" rIns="91440" bIns="45720" anchor="t" anchorCtr="0">
                                <a:noAutofit/>
                              </wps:bodyPr>
                            </wps:wsp>
                            <wps:wsp>
                              <wps:cNvPr id="309" name="Isosceles Triangle 309"/>
                              <wps:cNvSpPr/>
                              <wps:spPr>
                                <a:xfrm rot="10800000">
                                  <a:off x="1570075" y="1967023"/>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2"/>
                              <wps:cNvSpPr txBox="1">
                                <a:spLocks noChangeArrowheads="1"/>
                              </wps:cNvSpPr>
                              <wps:spPr bwMode="auto">
                                <a:xfrm>
                                  <a:off x="184298" y="1286539"/>
                                  <a:ext cx="1187302" cy="326390"/>
                                </a:xfrm>
                                <a:prstGeom prst="rect">
                                  <a:avLst/>
                                </a:prstGeom>
                                <a:noFill/>
                                <a:ln w="9525">
                                  <a:noFill/>
                                  <a:miter lim="800000"/>
                                  <a:headEnd/>
                                  <a:tailEnd/>
                                </a:ln>
                              </wps:spPr>
                              <wps:txbx>
                                <w:txbxContent>
                                  <w:p w:rsidR="008614C8" w:rsidRPr="004465DF" w:rsidRDefault="008614C8" w:rsidP="00DD55BA">
                                    <w:pPr>
                                      <w:rPr>
                                        <w:b/>
                                        <w:color w:val="auto"/>
                                        <w:sz w:val="22"/>
                                      </w:rPr>
                                    </w:pPr>
                                    <w:r>
                                      <w:rPr>
                                        <w:b/>
                                        <w:color w:val="auto"/>
                                      </w:rPr>
                                      <w:t>Total Amount:  $</w:t>
                                    </w:r>
                                  </w:p>
                                </w:txbxContent>
                              </wps:txbx>
                              <wps:bodyPr rot="0" vert="horz" wrap="square" lIns="91440" tIns="45720" rIns="91440" bIns="45720" anchor="t" anchorCtr="0">
                                <a:noAutofit/>
                              </wps:bodyPr>
                            </wps:wsp>
                            <wps:wsp>
                              <wps:cNvPr id="311" name="Straight Connector 311"/>
                              <wps:cNvCnPr/>
                              <wps:spPr>
                                <a:xfrm>
                                  <a:off x="1212112" y="1541720"/>
                                  <a:ext cx="524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Text Box 2"/>
                              <wps:cNvSpPr txBox="1">
                                <a:spLocks noChangeArrowheads="1"/>
                              </wps:cNvSpPr>
                              <wps:spPr bwMode="auto">
                                <a:xfrm>
                                  <a:off x="1389321" y="1254641"/>
                                  <a:ext cx="482010" cy="309014"/>
                                </a:xfrm>
                                <a:prstGeom prst="rect">
                                  <a:avLst/>
                                </a:prstGeom>
                                <a:noFill/>
                                <a:ln w="9525">
                                  <a:noFill/>
                                  <a:miter lim="800000"/>
                                  <a:headEnd/>
                                  <a:tailEnd/>
                                </a:ln>
                              </wps:spPr>
                              <wps:txbx>
                                <w:txbxContent>
                                  <w:p w:rsidR="008614C8" w:rsidRPr="004465DF" w:rsidRDefault="008614C8" w:rsidP="00DD55BA">
                                    <w:pPr>
                                      <w:rPr>
                                        <w:color w:val="BFBFBF" w:themeColor="background1" w:themeShade="BF"/>
                                      </w:rPr>
                                    </w:pPr>
                                    <w:r w:rsidRPr="004465DF">
                                      <w:rPr>
                                        <w:color w:val="BFBFBF" w:themeColor="background1" w:themeShade="BF"/>
                                      </w:rPr>
                                      <w:t>0.00</w:t>
                                    </w:r>
                                  </w:p>
                                </w:txbxContent>
                              </wps:txbx>
                              <wps:bodyPr rot="0" vert="horz" wrap="square" lIns="91440" tIns="45720" rIns="91440" bIns="45720" anchor="t" anchorCtr="0">
                                <a:noAutofit/>
                              </wps:bodyPr>
                            </wps:wsp>
                          </wpg:grpSp>
                          <wps:wsp>
                            <wps:cNvPr id="313" name="Text Box 2"/>
                            <wps:cNvSpPr txBox="1">
                              <a:spLocks noChangeArrowheads="1"/>
                            </wps:cNvSpPr>
                            <wps:spPr bwMode="auto">
                              <a:xfrm>
                                <a:off x="390090" y="2463558"/>
                                <a:ext cx="692785" cy="326390"/>
                              </a:xfrm>
                              <a:prstGeom prst="rect">
                                <a:avLst/>
                              </a:prstGeom>
                              <a:noFill/>
                              <a:ln w="9525">
                                <a:noFill/>
                                <a:miter lim="800000"/>
                                <a:headEnd/>
                                <a:tailEnd/>
                              </a:ln>
                            </wps:spPr>
                            <wps:txbx>
                              <w:txbxContent>
                                <w:p w:rsidR="008614C8" w:rsidRPr="004465DF" w:rsidRDefault="008614C8" w:rsidP="00DD55BA">
                                  <w:pPr>
                                    <w:rPr>
                                      <w:b/>
                                      <w:color w:val="auto"/>
                                    </w:rPr>
                                  </w:pPr>
                                  <w:r w:rsidRPr="004465DF">
                                    <w:rPr>
                                      <w:b/>
                                      <w:color w:val="auto"/>
                                      <w:sz w:val="18"/>
                                    </w:rPr>
                                    <w:t xml:space="preserve">Member: </w:t>
                                  </w:r>
                                </w:p>
                              </w:txbxContent>
                            </wps:txbx>
                            <wps:bodyPr rot="0" vert="horz" wrap="square" lIns="91440" tIns="45720" rIns="91440" bIns="45720" anchor="t" anchorCtr="0">
                              <a:noAutofit/>
                            </wps:bodyPr>
                          </wps:wsp>
                          <wps:wsp>
                            <wps:cNvPr id="314" name="Text Box 2"/>
                            <wps:cNvSpPr txBox="1">
                              <a:spLocks noChangeArrowheads="1"/>
                            </wps:cNvSpPr>
                            <wps:spPr bwMode="auto">
                              <a:xfrm>
                                <a:off x="398206" y="2044494"/>
                                <a:ext cx="692785" cy="326390"/>
                              </a:xfrm>
                              <a:prstGeom prst="rect">
                                <a:avLst/>
                              </a:prstGeom>
                              <a:noFill/>
                              <a:ln w="9525">
                                <a:noFill/>
                                <a:miter lim="800000"/>
                                <a:headEnd/>
                                <a:tailEnd/>
                              </a:ln>
                            </wps:spPr>
                            <wps:txbx>
                              <w:txbxContent>
                                <w:p w:rsidR="008614C8" w:rsidRPr="004465DF" w:rsidRDefault="008614C8" w:rsidP="00DD55BA">
                                  <w:pPr>
                                    <w:rPr>
                                      <w:b/>
                                      <w:color w:val="auto"/>
                                    </w:rPr>
                                  </w:pPr>
                                  <w:r>
                                    <w:rPr>
                                      <w:b/>
                                      <w:color w:val="auto"/>
                                      <w:sz w:val="18"/>
                                    </w:rPr>
                                    <w:t>Date</w:t>
                                  </w:r>
                                  <w:r w:rsidRPr="004465DF">
                                    <w:rPr>
                                      <w:b/>
                                      <w:color w:val="auto"/>
                                      <w:sz w:val="18"/>
                                    </w:rPr>
                                    <w:t xml:space="preserve">: </w:t>
                                  </w:r>
                                </w:p>
                              </w:txbxContent>
                            </wps:txbx>
                            <wps:bodyPr rot="0" vert="horz" wrap="square" lIns="91440" tIns="45720" rIns="91440" bIns="45720" anchor="t" anchorCtr="0">
                              <a:noAutofit/>
                            </wps:bodyPr>
                          </wps:wsp>
                          <wps:wsp>
                            <wps:cNvPr id="315" name="Rectangle 315"/>
                            <wps:cNvSpPr/>
                            <wps:spPr>
                              <a:xfrm>
                                <a:off x="1053965" y="215561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Text Box 2"/>
                            <wps:cNvSpPr txBox="1">
                              <a:spLocks noChangeArrowheads="1"/>
                            </wps:cNvSpPr>
                            <wps:spPr bwMode="auto">
                              <a:xfrm>
                                <a:off x="1033645" y="2050626"/>
                                <a:ext cx="546141" cy="289560"/>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9/2/2015</w:t>
                                  </w:r>
                                </w:p>
                              </w:txbxContent>
                            </wps:txbx>
                            <wps:bodyPr rot="0" vert="horz" wrap="square" lIns="91440" tIns="45720" rIns="91440" bIns="45720" anchor="t" anchorCtr="0">
                              <a:noAutofit/>
                            </wps:bodyPr>
                          </wps:wsp>
                          <wps:wsp>
                            <wps:cNvPr id="317" name="Isosceles Triangle 317"/>
                            <wps:cNvSpPr/>
                            <wps:spPr>
                              <a:xfrm rot="10800000">
                                <a:off x="1575512" y="2199639"/>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Text Box 2"/>
                            <wps:cNvSpPr txBox="1">
                              <a:spLocks noChangeArrowheads="1"/>
                            </wps:cNvSpPr>
                            <wps:spPr bwMode="auto">
                              <a:xfrm>
                                <a:off x="390090" y="2268098"/>
                                <a:ext cx="817626" cy="326390"/>
                              </a:xfrm>
                              <a:prstGeom prst="rect">
                                <a:avLst/>
                              </a:prstGeom>
                              <a:noFill/>
                              <a:ln w="9525">
                                <a:noFill/>
                                <a:miter lim="800000"/>
                                <a:headEnd/>
                                <a:tailEnd/>
                              </a:ln>
                            </wps:spPr>
                            <wps:txbx>
                              <w:txbxContent>
                                <w:p w:rsidR="008614C8" w:rsidRPr="004465DF" w:rsidRDefault="008614C8" w:rsidP="00DD55BA">
                                  <w:pPr>
                                    <w:rPr>
                                      <w:b/>
                                      <w:color w:val="auto"/>
                                    </w:rPr>
                                  </w:pPr>
                                  <w:r>
                                    <w:rPr>
                                      <w:b/>
                                      <w:color w:val="auto"/>
                                      <w:sz w:val="18"/>
                                    </w:rPr>
                                    <w:t>Deadline</w:t>
                                  </w:r>
                                  <w:r w:rsidRPr="004465DF">
                                    <w:rPr>
                                      <w:b/>
                                      <w:color w:val="auto"/>
                                      <w:sz w:val="18"/>
                                    </w:rPr>
                                    <w:t xml:space="preserve">: </w:t>
                                  </w:r>
                                </w:p>
                              </w:txbxContent>
                            </wps:txbx>
                            <wps:bodyPr rot="0" vert="horz" wrap="square" lIns="91440" tIns="45720" rIns="91440" bIns="45720" anchor="t" anchorCtr="0">
                              <a:noAutofit/>
                            </wps:bodyPr>
                          </wps:wsp>
                          <wps:wsp>
                            <wps:cNvPr id="319" name="Rectangle 319"/>
                            <wps:cNvSpPr/>
                            <wps:spPr>
                              <a:xfrm>
                                <a:off x="1053253" y="239679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2"/>
                            <wps:cNvSpPr txBox="1">
                              <a:spLocks noChangeArrowheads="1"/>
                            </wps:cNvSpPr>
                            <wps:spPr bwMode="auto">
                              <a:xfrm>
                                <a:off x="1036320" y="2291805"/>
                                <a:ext cx="546100" cy="289560"/>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7 days</w:t>
                                  </w:r>
                                </w:p>
                              </w:txbxContent>
                            </wps:txbx>
                            <wps:bodyPr rot="0" vert="horz" wrap="square" lIns="91440" tIns="45720" rIns="91440" bIns="45720" anchor="t" anchorCtr="0">
                              <a:noAutofit/>
                            </wps:bodyPr>
                          </wps:wsp>
                          <wps:wsp>
                            <wps:cNvPr id="321" name="Isosceles Triangle 321"/>
                            <wps:cNvSpPr/>
                            <wps:spPr>
                              <a:xfrm rot="10800000">
                                <a:off x="1574800" y="2440818"/>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18160" y="3099768"/>
                                <a:ext cx="1172210" cy="260555"/>
                              </a:xfrm>
                              <a:prstGeom prst="rect">
                                <a:avLst/>
                              </a:prstGeom>
                              <a:solidFill>
                                <a:schemeClr val="accent6">
                                  <a:lumMod val="75000"/>
                                </a:schemeClr>
                              </a:solidFill>
                              <a:ln w="1270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717973" y="3052355"/>
                                <a:ext cx="766916" cy="326390"/>
                              </a:xfrm>
                              <a:prstGeom prst="rect">
                                <a:avLst/>
                              </a:prstGeom>
                              <a:noFill/>
                              <a:ln w="9525">
                                <a:noFill/>
                                <a:miter lim="800000"/>
                                <a:headEnd/>
                                <a:tailEnd/>
                              </a:ln>
                            </wps:spPr>
                            <wps:txbx>
                              <w:txbxContent>
                                <w:p w:rsidR="008614C8" w:rsidRPr="0075415B" w:rsidRDefault="008614C8" w:rsidP="00DD55BA">
                                  <w:pPr>
                                    <w:rPr>
                                      <w:b/>
                                      <w:color w:val="FFFFFF" w:themeColor="background1"/>
                                    </w:rPr>
                                  </w:pPr>
                                  <w:r w:rsidRPr="0075415B">
                                    <w:rPr>
                                      <w:b/>
                                      <w:color w:val="FFFFFF" w:themeColor="background1"/>
                                      <w:sz w:val="18"/>
                                    </w:rPr>
                                    <w:t xml:space="preserve">CONFIRM! </w:t>
                                  </w:r>
                                </w:p>
                              </w:txbxContent>
                            </wps:txbx>
                            <wps:bodyPr rot="0" vert="horz" wrap="square" lIns="91440" tIns="45720" rIns="91440" bIns="45720" anchor="t" anchorCtr="0">
                              <a:noAutofit/>
                            </wps:bodyPr>
                          </wps:wsp>
                        </wpg:grpSp>
                        <wps:wsp>
                          <wps:cNvPr id="327" name="Text Box 2"/>
                          <wps:cNvSpPr txBox="1">
                            <a:spLocks noChangeArrowheads="1"/>
                          </wps:cNvSpPr>
                          <wps:spPr bwMode="auto">
                            <a:xfrm>
                              <a:off x="398206" y="2674374"/>
                              <a:ext cx="757087" cy="326390"/>
                            </a:xfrm>
                            <a:prstGeom prst="rect">
                              <a:avLst/>
                            </a:prstGeom>
                            <a:noFill/>
                            <a:ln w="9525">
                              <a:noFill/>
                              <a:miter lim="800000"/>
                              <a:headEnd/>
                              <a:tailEnd/>
                            </a:ln>
                          </wps:spPr>
                          <wps:txbx>
                            <w:txbxContent>
                              <w:p w:rsidR="008614C8" w:rsidRPr="004465DF" w:rsidRDefault="008614C8" w:rsidP="00DD55BA">
                                <w:pPr>
                                  <w:rPr>
                                    <w:b/>
                                    <w:color w:val="auto"/>
                                  </w:rPr>
                                </w:pPr>
                                <w:r>
                                  <w:rPr>
                                    <w:b/>
                                    <w:color w:val="auto"/>
                                    <w:sz w:val="18"/>
                                  </w:rPr>
                                  <w:t>Snapshot</w:t>
                                </w:r>
                                <w:r w:rsidRPr="004465DF">
                                  <w:rPr>
                                    <w:b/>
                                    <w:color w:val="auto"/>
                                    <w:sz w:val="18"/>
                                  </w:rPr>
                                  <w:t xml:space="preserve">: </w:t>
                                </w:r>
                              </w:p>
                            </w:txbxContent>
                          </wps:txbx>
                          <wps:bodyPr rot="0" vert="horz" wrap="square" lIns="91440" tIns="45720" rIns="91440" bIns="45720" anchor="t" anchorCtr="0">
                            <a:noAutofit/>
                          </wps:bodyPr>
                        </wps:wsp>
                        <wpg:grpSp>
                          <wpg:cNvPr id="328" name="Group 328"/>
                          <wpg:cNvGrpSpPr/>
                          <wpg:grpSpPr>
                            <a:xfrm>
                              <a:off x="1027471" y="2487561"/>
                              <a:ext cx="710907" cy="265814"/>
                              <a:chOff x="0" y="0"/>
                              <a:chExt cx="710907" cy="265814"/>
                            </a:xfrm>
                          </wpg:grpSpPr>
                          <wps:wsp>
                            <wps:cNvPr id="329" name="Rectangle 329"/>
                            <wps:cNvSpPr/>
                            <wps:spPr>
                              <a:xfrm>
                                <a:off x="36576" y="109728"/>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2"/>
                            <wps:cNvSpPr txBox="1">
                              <a:spLocks noChangeArrowheads="1"/>
                            </wps:cNvSpPr>
                            <wps:spPr bwMode="auto">
                              <a:xfrm>
                                <a:off x="0" y="0"/>
                                <a:ext cx="710907" cy="265814"/>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Click to add</w:t>
                                  </w:r>
                                </w:p>
                              </w:txbxContent>
                            </wps:txbx>
                            <wps:bodyPr rot="0" vert="horz" wrap="square" lIns="91440" tIns="45720" rIns="91440" bIns="45720" anchor="t" anchorCtr="0">
                              <a:noAutofit/>
                            </wps:bodyPr>
                          </wps:wsp>
                        </wpg:grpSp>
                        <wpg:grpSp>
                          <wpg:cNvPr id="331" name="Group 331"/>
                          <wpg:cNvGrpSpPr/>
                          <wpg:grpSpPr>
                            <a:xfrm>
                              <a:off x="1032387" y="2694039"/>
                              <a:ext cx="710907" cy="265814"/>
                              <a:chOff x="0" y="0"/>
                              <a:chExt cx="710907" cy="265814"/>
                            </a:xfrm>
                          </wpg:grpSpPr>
                          <wps:wsp>
                            <wps:cNvPr id="332" name="Rectangle 332"/>
                            <wps:cNvSpPr/>
                            <wps:spPr>
                              <a:xfrm>
                                <a:off x="36576" y="109728"/>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Text Box 2"/>
                            <wps:cNvSpPr txBox="1">
                              <a:spLocks noChangeArrowheads="1"/>
                            </wps:cNvSpPr>
                            <wps:spPr bwMode="auto">
                              <a:xfrm>
                                <a:off x="0" y="0"/>
                                <a:ext cx="710907" cy="265814"/>
                              </a:xfrm>
                              <a:prstGeom prst="rect">
                                <a:avLst/>
                              </a:prstGeom>
                              <a:noFill/>
                              <a:ln w="9525">
                                <a:noFill/>
                                <a:miter lim="800000"/>
                                <a:headEnd/>
                                <a:tailEnd/>
                              </a:ln>
                            </wps:spPr>
                            <wps:txbx>
                              <w:txbxContent>
                                <w:p w:rsidR="008614C8" w:rsidRPr="004465DF" w:rsidRDefault="008614C8" w:rsidP="00DD55BA">
                                  <w:pPr>
                                    <w:rPr>
                                      <w:b/>
                                      <w:color w:val="auto"/>
                                      <w:sz w:val="16"/>
                                    </w:rPr>
                                  </w:pPr>
                                  <w:r>
                                    <w:rPr>
                                      <w:b/>
                                      <w:color w:val="auto"/>
                                      <w:sz w:val="14"/>
                                    </w:rPr>
                                    <w:t>Click to add</w:t>
                                  </w:r>
                                </w:p>
                              </w:txbxContent>
                            </wps:txbx>
                            <wps:bodyPr rot="0" vert="horz" wrap="square" lIns="91440" tIns="45720" rIns="91440" bIns="45720" anchor="t" anchorCtr="0">
                              <a:noAutofit/>
                            </wps:bodyPr>
                          </wps:wsp>
                        </wpg:grpSp>
                      </wpg:grpSp>
                      <wps:wsp>
                        <wps:cNvPr id="334" name="Rectangle 334"/>
                        <wps:cNvSpPr/>
                        <wps:spPr>
                          <a:xfrm>
                            <a:off x="127590" y="428847"/>
                            <a:ext cx="1938528" cy="3373110"/>
                          </a:xfrm>
                          <a:prstGeom prst="rect">
                            <a:avLst/>
                          </a:prstGeom>
                          <a:solidFill>
                            <a:schemeClr val="dk1">
                              <a:alpha val="64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5" name="Picture 33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2400" y="1261730"/>
                            <a:ext cx="1898015" cy="1615440"/>
                          </a:xfrm>
                          <a:prstGeom prst="rect">
                            <a:avLst/>
                          </a:prstGeom>
                        </pic:spPr>
                      </pic:pic>
                      <wps:wsp>
                        <wps:cNvPr id="336" name="Rectangle 336"/>
                        <wps:cNvSpPr/>
                        <wps:spPr>
                          <a:xfrm>
                            <a:off x="226827" y="1353879"/>
                            <a:ext cx="1251098" cy="230047"/>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219739" y="1690577"/>
                            <a:ext cx="1251098" cy="230047"/>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33916" y="1991833"/>
                            <a:ext cx="1251098" cy="230047"/>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223283" y="2293089"/>
                            <a:ext cx="1251098" cy="230047"/>
                          </a:xfrm>
                          <a:prstGeom prst="rect">
                            <a:avLst/>
                          </a:prstGeom>
                          <a:solidFill>
                            <a:srgbClr val="F3F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2"/>
                        <wps:cNvSpPr txBox="1">
                          <a:spLocks noChangeArrowheads="1"/>
                        </wps:cNvSpPr>
                        <wps:spPr bwMode="auto">
                          <a:xfrm>
                            <a:off x="173665" y="1300716"/>
                            <a:ext cx="652130" cy="326390"/>
                          </a:xfrm>
                          <a:prstGeom prst="rect">
                            <a:avLst/>
                          </a:prstGeom>
                          <a:noFill/>
                          <a:ln w="9525">
                            <a:noFill/>
                            <a:miter lim="800000"/>
                            <a:headEnd/>
                            <a:tailEnd/>
                          </a:ln>
                        </wps:spPr>
                        <wps:txbx>
                          <w:txbxContent>
                            <w:p w:rsidR="008614C8" w:rsidRPr="004465DF" w:rsidRDefault="008614C8" w:rsidP="00022F88">
                              <w:pPr>
                                <w:rPr>
                                  <w:b/>
                                  <w:color w:val="auto"/>
                                </w:rPr>
                              </w:pPr>
                              <w:r>
                                <w:rPr>
                                  <w:b/>
                                  <w:color w:val="auto"/>
                                  <w:sz w:val="18"/>
                                </w:rPr>
                                <w:t>Member</w:t>
                              </w:r>
                              <w:r w:rsidRPr="004465DF">
                                <w:rPr>
                                  <w:b/>
                                  <w:color w:val="auto"/>
                                  <w:sz w:val="18"/>
                                </w:rPr>
                                <w:t xml:space="preserve"> </w:t>
                              </w:r>
                            </w:p>
                          </w:txbxContent>
                        </wps:txbx>
                        <wps:bodyPr rot="0" vert="horz" wrap="square" lIns="91440" tIns="45720" rIns="91440" bIns="45720" anchor="t" anchorCtr="0">
                          <a:noAutofit/>
                        </wps:bodyPr>
                      </wps:wsp>
                      <wps:wsp>
                        <wps:cNvPr id="341" name="Text Box 2"/>
                        <wps:cNvSpPr txBox="1">
                          <a:spLocks noChangeArrowheads="1"/>
                        </wps:cNvSpPr>
                        <wps:spPr bwMode="auto">
                          <a:xfrm>
                            <a:off x="173665" y="1633870"/>
                            <a:ext cx="651510" cy="326390"/>
                          </a:xfrm>
                          <a:prstGeom prst="rect">
                            <a:avLst/>
                          </a:prstGeom>
                          <a:noFill/>
                          <a:ln w="9525">
                            <a:noFill/>
                            <a:miter lim="800000"/>
                            <a:headEnd/>
                            <a:tailEnd/>
                          </a:ln>
                        </wps:spPr>
                        <wps:txbx>
                          <w:txbxContent>
                            <w:p w:rsidR="008614C8" w:rsidRPr="004465DF" w:rsidRDefault="008614C8" w:rsidP="00022F88">
                              <w:pPr>
                                <w:rPr>
                                  <w:b/>
                                  <w:color w:val="auto"/>
                                </w:rPr>
                              </w:pPr>
                              <w:r>
                                <w:rPr>
                                  <w:b/>
                                  <w:color w:val="auto"/>
                                  <w:sz w:val="18"/>
                                </w:rPr>
                                <w:t>Joshua</w:t>
                              </w:r>
                              <w:r w:rsidRPr="004465DF">
                                <w:rPr>
                                  <w:b/>
                                  <w:color w:val="auto"/>
                                  <w:sz w:val="18"/>
                                </w:rPr>
                                <w:t xml:space="preserve"> </w:t>
                              </w:r>
                            </w:p>
                          </w:txbxContent>
                        </wps:txbx>
                        <wps:bodyPr rot="0" vert="horz" wrap="square" lIns="91440" tIns="45720" rIns="91440" bIns="45720" anchor="t" anchorCtr="0">
                          <a:noAutofit/>
                        </wps:bodyPr>
                      </wps:wsp>
                      <wps:wsp>
                        <wps:cNvPr id="342" name="Text Box 2"/>
                        <wps:cNvSpPr txBox="1">
                          <a:spLocks noChangeArrowheads="1"/>
                        </wps:cNvSpPr>
                        <wps:spPr bwMode="auto">
                          <a:xfrm>
                            <a:off x="170120" y="1917405"/>
                            <a:ext cx="652130" cy="326390"/>
                          </a:xfrm>
                          <a:prstGeom prst="rect">
                            <a:avLst/>
                          </a:prstGeom>
                          <a:noFill/>
                          <a:ln w="9525">
                            <a:noFill/>
                            <a:miter lim="800000"/>
                            <a:headEnd/>
                            <a:tailEnd/>
                          </a:ln>
                        </wps:spPr>
                        <wps:txbx>
                          <w:txbxContent>
                            <w:p w:rsidR="008614C8" w:rsidRPr="004465DF" w:rsidRDefault="008614C8" w:rsidP="00022F88">
                              <w:pPr>
                                <w:rPr>
                                  <w:b/>
                                  <w:color w:val="auto"/>
                                </w:rPr>
                              </w:pPr>
                              <w:r>
                                <w:rPr>
                                  <w:b/>
                                  <w:color w:val="auto"/>
                                  <w:sz w:val="18"/>
                                </w:rPr>
                                <w:t>Clinton</w:t>
                              </w:r>
                              <w:r w:rsidRPr="004465DF">
                                <w:rPr>
                                  <w:b/>
                                  <w:color w:val="auto"/>
                                  <w:sz w:val="18"/>
                                </w:rPr>
                                <w:t xml:space="preserve"> </w:t>
                              </w:r>
                            </w:p>
                          </w:txbxContent>
                        </wps:txbx>
                        <wps:bodyPr rot="0" vert="horz" wrap="square" lIns="91440" tIns="45720" rIns="91440" bIns="45720" anchor="t" anchorCtr="0">
                          <a:noAutofit/>
                        </wps:bodyPr>
                      </wps:wsp>
                      <wps:wsp>
                        <wps:cNvPr id="343" name="Text Box 2"/>
                        <wps:cNvSpPr txBox="1">
                          <a:spLocks noChangeArrowheads="1"/>
                        </wps:cNvSpPr>
                        <wps:spPr bwMode="auto">
                          <a:xfrm>
                            <a:off x="173665" y="2197396"/>
                            <a:ext cx="652130" cy="326390"/>
                          </a:xfrm>
                          <a:prstGeom prst="rect">
                            <a:avLst/>
                          </a:prstGeom>
                          <a:noFill/>
                          <a:ln w="9525">
                            <a:noFill/>
                            <a:miter lim="800000"/>
                            <a:headEnd/>
                            <a:tailEnd/>
                          </a:ln>
                        </wps:spPr>
                        <wps:txbx>
                          <w:txbxContent>
                            <w:p w:rsidR="008614C8" w:rsidRPr="004465DF" w:rsidRDefault="008614C8" w:rsidP="00022F88">
                              <w:pPr>
                                <w:rPr>
                                  <w:b/>
                                  <w:color w:val="auto"/>
                                </w:rPr>
                              </w:pPr>
                              <w:r>
                                <w:rPr>
                                  <w:b/>
                                  <w:color w:val="auto"/>
                                  <w:sz w:val="18"/>
                                </w:rPr>
                                <w:t>Denise</w:t>
                              </w:r>
                              <w:r w:rsidRPr="004465DF">
                                <w:rPr>
                                  <w:b/>
                                  <w:color w:val="auto"/>
                                  <w:sz w:val="18"/>
                                </w:rPr>
                                <w:t xml:space="preserve"> </w:t>
                              </w:r>
                            </w:p>
                          </w:txbxContent>
                        </wps:txbx>
                        <wps:bodyPr rot="0" vert="horz" wrap="square" lIns="91440" tIns="45720" rIns="91440" bIns="45720" anchor="t" anchorCtr="0">
                          <a:noAutofit/>
                        </wps:bodyPr>
                      </wps:wsp>
                    </wpg:wgp>
                  </a:graphicData>
                </a:graphic>
              </wp:anchor>
            </w:drawing>
          </mc:Choice>
          <mc:Fallback>
            <w:pict>
              <v:group w14:anchorId="71D296EA" id="Group 344" o:spid="_x0000_s1264" style="position:absolute;margin-left:253.6pt;margin-top:6.6pt;width:172.75pt;height:337.15pt;z-index:251831296" coordsize="21938,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">
                <v:group id="Group 275" o:spid="_x0000_s1265" style="position:absolute;width:21938;height:42818" coordsize="21938,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oup 277" o:spid="_x0000_s1266" style="position:absolute;width:21938;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oup 278" o:spid="_x0000_s1267"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group id="Group 279" o:spid="_x0000_s1268"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80" o:spid="_x0000_s1269"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Picture 281" o:spid="_x0000_s1270"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MsajAAAAA3AAAAA8AAABkcnMvZG93bnJldi54bWxEj0+LwjAUxO+C3yE8YW+a6mG3dI0iYtGr&#10;f/D8SN623W1eahK1fnuzIHgcZuY3zHzZ21bcyIfGsYLpJANBrJ1puFJwOpbjHESIyAZbx6TgQQGW&#10;i+FgjoVxd97T7RArkSAcClRQx9gVUgZdk8UwcR1x8n6ctxiT9JU0Hu8Jbls5y7JPabHhtFBjR+ua&#10;9N/hahXw48KN1vkWz9XGXrj8CuWvV+pj1K++QUTq4zv8au+Mglk+hf8z6QjIx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yxqMAAAADcAAAADwAAAAAAAAAAAAAAAACfAgAA&#10;ZHJzL2Rvd25yZXYueG1sUEsFBgAAAAAEAAQA9wAAAIwDAAAAAA==&#10;">
                            <v:imagedata r:id="rId13" o:title="android-blank"/>
                            <v:path arrowok="t"/>
                          </v:shape>
                          <v:rect id="Rectangle 282" o:spid="_x0000_s1271" style="position:absolute;left:1214;top:4184;width:19373;height:33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5McQA&#10;AADcAAAADwAAAGRycy9kb3ducmV2LnhtbESPT4vCMBTE7wt+h/AEb2tqxVWqUURW0b35p54fzbMt&#10;Ni/dJmr99mZhweMwM79hZovWVOJOjSstKxj0IxDEmdUl5wpOx/XnBITzyBory6TgSQ4W887HDBNt&#10;H7yn+8HnIkDYJaig8L5OpHRZQQZd39bEwbvYxqAPssmlbvAR4KaScRR9SYMlh4UCa1oVlF0PN6Pg&#10;Nhrvvtvz72aYRun4J61GW7+plep12+UUhKfWv8P/7a1WEE9i+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XeTHEAAAA3AAAAA8AAAAAAAAAAAAAAAAAmAIAAGRycy9k&#10;b3ducmV2LnhtbFBLBQYAAAAABAAEAPUAAACJAwAAAAA=&#10;" fillcolor="white [3212]" stroked="f" strokeweight="2pt"/>
                          <v:rect id="Rectangle 283" o:spid="_x0000_s1272" style="position:absolute;left:1162;top:4184;width:193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lcYA&#10;AADcAAAADwAAAGRycy9kb3ducmV2LnhtbESP3WrCQBSE7wXfYTlCb6RujDRI6ioiCBakYFro7Wn2&#10;NEnNno3ZzU/fvlsoeDnMzDfMZjeaWvTUusqyguUiAkGcW11xoeD97fi4BuE8ssbaMin4IQe77XSy&#10;wVTbgS/UZ74QAcIuRQWl900qpctLMugWtiEO3pdtDfog20LqFocAN7WMoyiRBisOCyU2dCgpv2ad&#10;UXD8/niRr/PudpA6sZ/Ly9kPT7lSD7Nx/wzC0+jv4f/2SSuI1yv4Ox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lcYAAADcAAAADwAAAAAAAAAAAAAAAACYAgAAZHJz&#10;L2Rvd25yZXYueG1sUEsFBgAAAAAEAAQA9QAAAIsDAAAAAA==&#10;" fillcolor="#5fe7d5 [1945]" stroked="f" strokeweight="2pt"/>
                          <v:shape id="_x0000_s1273" type="#_x0000_t202" style="position:absolute;left:2453;top:3616;width:12285;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8614C8" w:rsidRPr="004E2F5E" w:rsidRDefault="008614C8" w:rsidP="00DD55BA">
                                  <w:pPr>
                                    <w:rPr>
                                      <w:b/>
                                      <w:color w:val="FFFFFF" w:themeColor="background1"/>
                                      <w:sz w:val="22"/>
                                    </w:rPr>
                                  </w:pPr>
                                  <w:r w:rsidRPr="004E2F5E">
                                    <w:rPr>
                                      <w:b/>
                                      <w:color w:val="FFFFFF" w:themeColor="background1"/>
                                    </w:rPr>
                                    <w:t>Add statement</w:t>
                                  </w:r>
                                </w:p>
                              </w:txbxContent>
                            </v:textbox>
                          </v:shape>
                          <v:shape id="Chevron 285" o:spid="_x0000_s1274" type="#_x0000_t55" style="position:absolute;left:1756;top:4752;width:647;height:17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RcdcYA&#10;AADcAAAADwAAAGRycy9kb3ducmV2LnhtbESPT2vCQBTE74LfYXmCN90opA3RVYql0nooaEXo7ZF9&#10;JrHZtyG7zZ9v7xYKHoeZ+Q2z3vamEi01rrSsYDGPQBBnVpecKzh/vc0SEM4ja6wsk4KBHGw349Ea&#10;U207PlJ78rkIEHYpKii8r1MpXVaQQTe3NXHwrrYx6INscqkb7ALcVHIZRU/SYMlhocCadgVlP6df&#10;o+BCe3q9HW6fSWTr+Jw9f1+G8kOp6aR/WYHw1PtH+L/9rhUskxj+zo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RcdcYAAADcAAAADwAAAAAAAAAAAAAAAACYAgAAZHJz&#10;L2Rvd25yZXYueG1sUEsFBgAAAAAEAAQA9QAAAIsDAAAAAA==&#10;" adj="10800" fillcolor="#c9f7f1 [665]" stroked="f" strokeweight="1.5pt"/>
                          <v:line id="Straight Connector 286" o:spid="_x0000_s1275" style="position:absolute;visibility:visible;mso-wrap-style:square" from="2738,9789" to="18624,9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zu8UAAADcAAAADwAAAGRycy9kb3ducmV2LnhtbESPUUvDQBCE34X+h2MLvtlLI4aY9lqK&#10;IBT1xeoPWHPbJDS3l96tbeqv9wShj8PMfMMs16Pr1YlC7DwbmM8yUMS1tx03Bj4/nu9KUFGQLfae&#10;ycCFIqxXk5slVtaf+Z1OO2lUgnCs0EArMlRax7olh3HmB+Lk7X1wKEmGRtuA5wR3vc6zrNAOO04L&#10;LQ701FJ92H07A8fXt228fPW5FA8/L4ewKR/lPhpzOx03C1BCo1zD/+2tNZCXB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Xzu8UAAADcAAAADwAAAAAAAAAA&#10;AAAAAAChAgAAZHJzL2Rvd25yZXYueG1sUEsFBgAAAAAEAAQA+QAAAJMDAAAAAA==&#10;" strokecolor="#0097ae [3044]"/>
                          <v:shape id="_x0000_s1276" type="#_x0000_t202" style="position:absolute;left:1911;top:7103;width:13932;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rsidR="008614C8" w:rsidRPr="005E119F" w:rsidRDefault="008614C8" w:rsidP="00DD55BA">
                                  <w:pPr>
                                    <w:rPr>
                                      <w:color w:val="BFBFBF" w:themeColor="background1" w:themeShade="BF"/>
                                      <w:sz w:val="16"/>
                                    </w:rPr>
                                  </w:pPr>
                                  <w:r>
                                    <w:rPr>
                                      <w:color w:val="BFBFBF" w:themeColor="background1" w:themeShade="BF"/>
                                      <w:sz w:val="16"/>
                                    </w:rPr>
                                    <w:t>Enter description</w:t>
                                  </w:r>
                                </w:p>
                              </w:txbxContent>
                            </v:textbox>
                          </v:shape>
                          <v:shape id="Picture 288" o:spid="_x0000_s1277" type="#_x0000_t75" style="position:absolute;left:2660;top:10590;width:1740;height: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Y1jfBAAAA3AAAAA8AAABkcnMvZG93bnJldi54bWxET02LwjAQvS/4H8IIe1tTexDpGkUUUVgV&#10;1gp7HZuxLTaTkkRb/705CHt8vO/ZojeNeJDztWUF41ECgriwuuZSwTnffE1B+ICssbFMCp7kYTEf&#10;fMww07bjX3qcQiliCPsMFVQhtJmUvqjIoB/ZljhyV+sMhghdKbXDLoabRqZJMpEGa44NFba0qqi4&#10;ne5GwX6dl/0lfV4Px0Pebf92bnLe/Cj1OeyX3yAC9eFf/HbvtIJ0GtfGM/EI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Y1jfBAAAA3AAAAA8AAAAAAAAAAAAAAAAAnwIA&#10;AGRycy9kb3ducmV2LnhtbFBLBQYAAAAABAAEAPcAAACNAwAAAAA=&#10;">
                            <v:imagedata r:id="rId24" o:title="" recolortarget="#0b4f46 [1449]"/>
                            <v:path arrowok="t"/>
                          </v:shape>
                          <v:oval id="Oval 289" o:spid="_x0000_s1278" style="position:absolute;left:2531;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Hy8MA&#10;AADcAAAADwAAAGRycy9kb3ducmV2LnhtbESPzWrDMBCE74W8g9hAb7GcHIrjRgkhEGiPtXPJbWut&#10;f2JrZSzZsd++KhR6HGa+GeZwmk0nJhpcY1nBNopBEBdWN1wpuOXXTQLCeWSNnWVSsJCD03H1csBU&#10;2yd/0ZT5SoQSdikqqL3vUyldUZNBF9meOHilHQz6IIdK6gGfodx0chfHb9Jgw2Ghxp4uNRVtNhoF&#10;u89OllOWP77P7XZp23x8FPdRqdf1fH4H4Wn2/+E/+kMHLtnD75lwBO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jHy8MAAADcAAAADwAAAAAAAAAAAAAAAACYAgAAZHJzL2Rv&#10;d25yZXYueG1sUEsFBgAAAAAEAAQA9QAAAIgDAAAAAA==&#10;" filled="f" strokecolor="#0d594e [1609]"/>
                          <v:oval id="Oval 290" o:spid="_x0000_s1279" style="position:absolute;left:4804;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4i8AA&#10;AADcAAAADwAAAGRycy9kb3ducmV2LnhtbERPPW/CMBDdK/EfrENiKw4MqE0xCCEhwUjSpds1PpKQ&#10;+BzFTgj/nhsqdXx639v95Fo1Uh9qzwZWywQUceFtzaWB7/z0/gEqRGSLrWcy8KQA+93sbYup9Q++&#10;0pjFUkkIhxQNVDF2qdahqMhhWPqOWLib7x1GgX2pbY8PCXetXifJRjusWRoq7OhYUdFkgzOwvrT6&#10;Nmb5/ffQrJ5Nkw/34mcwZjGfDl+gIk3xX/znPlvxfcp8OSNHQO9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v4i8AAAADcAAAADwAAAAAAAAAAAAAAAACYAgAAZHJzL2Rvd25y&#10;ZXYueG1sUEsFBgAAAAAEAAQA9QAAAIUDAAAAAA==&#10;" filled="f" strokecolor="#0d594e [1609]"/>
                          <v:oval id="Oval 291" o:spid="_x0000_s1280" style="position:absolute;left:7077;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dEMIA&#10;AADcAAAADwAAAGRycy9kb3ducmV2LnhtbESPQYvCMBSE7wv+h/AEb2taD7JbjSKCoEdbL96ezbOt&#10;bV5Kk9b6742wsMdh5pth1tvRNGKgzlWWFcTzCARxbnXFhYJLdvj+AeE8ssbGMil4kYPtZvK1xkTb&#10;J59pSH0hQgm7BBWU3reJlC4vyaCb25Y4eHfbGfRBdoXUHT5DuWnkIoqW0mDFYaHElvYl5XXaGwWL&#10;UyPvQ5o9brs6ftV11j/ya6/UbDruViA8jf4//EcfdeB+Y/icCUd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10QwgAAANwAAAAPAAAAAAAAAAAAAAAAAJgCAABkcnMvZG93&#10;bnJldi54bWxQSwUGAAAAAAQABAD1AAAAhwMAAAAA&#10;" filled="f" strokecolor="#0d594e [1609]"/>
                          <v:oval id="Oval 292" o:spid="_x0000_s1281" style="position:absolute;left:9350;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DZ8IA&#10;AADcAAAADwAAAGRycy9kb3ducmV2LnhtbESPQYvCMBSE74L/ITzBm6b2IGs1igiCHm33srdn82xr&#10;m5fSpLX++83Cgsdh5pthdofRNGKgzlWWFayWEQji3OqKCwXf2XnxBcJ5ZI2NZVLwJgeH/XSyw0Tb&#10;F99oSH0hQgm7BBWU3reJlC4vyaBb2pY4eA/bGfRBdoXUHb5CuWlkHEVrabDisFBiS6eS8jrtjYL4&#10;2sjHkGbP+7Feves665/5T6/UfDYetyA8jf4T/qcvOnCbGP7OhCM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cNnwgAAANwAAAAPAAAAAAAAAAAAAAAAAJgCAABkcnMvZG93&#10;bnJldi54bWxQSwUGAAAAAAQABAD1AAAAhwMAAAAA&#10;" filled="f" strokecolor="#0d594e [1609]"/>
                          <v:oval id="Oval 293" o:spid="_x0000_s1282" style="position:absolute;left:11623;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lm/MMA&#10;AADcAAAADwAAAGRycy9kb3ducmV2LnhtbESPzWrDMBCE74W8g9hAb42cFErjRAmhUGiPsXvJbSNt&#10;bMfWyljy39tHhUKPw8w3w+yPk23EQJ2vHCtYrxIQxNqZigsFP/nnyzsIH5ANNo5JwUwejofF0x5T&#10;40Y+05CFQsQS9ikqKENoUym9LsmiX7mWOHo311kMUXaFNB2Osdw2cpMkb9JixXGhxJY+StJ11lsF&#10;m+9G3oYsv19P9Xqu67y/60uv1PNyOu1ABJrCf/iP/jKR277C75l4BOTh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lm/MMAAADcAAAADwAAAAAAAAAAAAAAAACYAgAAZHJzL2Rv&#10;d25yZXYueG1sUEsFBgAAAAAEAAQA9QAAAIgDAAAAAA==&#10;" filled="f" strokecolor="#0d594e [1609]"/>
                          <v:oval id="Oval 294" o:spid="_x0000_s1283" style="position:absolute;left:13896;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iMMA&#10;AADcAAAADwAAAGRycy9kb3ducmV2LnhtbESPzWrDMBCE74W8g9hAb42cUErjRAmhUGiPsXvJbSNt&#10;bMfWyljy39tHhUKPw8w3w+yPk23EQJ2vHCtYrxIQxNqZigsFP/nnyzsIH5ANNo5JwUwejofF0x5T&#10;40Y+05CFQsQS9ikqKENoUym9LsmiX7mWOHo311kMUXaFNB2Osdw2cpMkb9JixXGhxJY+StJ11lsF&#10;m+9G3oYsv19P9Xqu67y/60uv1PNyOu1ABJrCf/iP/jKR277C75l4BOTh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D+iMMAAADcAAAADwAAAAAAAAAAAAAAAACYAgAAZHJzL2Rv&#10;d25yZXYueG1sUEsFBgAAAAAEAAQA9QAAAIgDAAAAAA==&#10;" filled="f" strokecolor="#0d594e [1609]"/>
                          <v:oval id="Oval 295" o:spid="_x0000_s1284" style="position:absolute;left:16118;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bE8MA&#10;AADcAAAADwAAAGRycy9kb3ducmV2LnhtbESPzWrDMBCE74W8g9hAb42cQEvjRAmhUGiPsXvJbSNt&#10;bMfWyljy39tHhUKPw8w3w+yPk23EQJ2vHCtYrxIQxNqZigsFP/nnyzsIH5ANNo5JwUwejofF0x5T&#10;40Y+05CFQsQS9ikqKENoUym9LsmiX7mWOHo311kMUXaFNB2Osdw2cpMkb9JixXGhxJY+StJ11lsF&#10;m+9G3oYsv19P9Xqu67y/60uv1PNyOu1ABJrCf/iP/jKR277C75l4BOTh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bE8MAAADcAAAADwAAAAAAAAAAAAAAAACYAgAAZHJzL2Rv&#10;d25yZXYueG1sUEsFBgAAAAAEAAQA9QAAAIgDAAAAAA==&#10;" filled="f" strokecolor="#0d594e [1609]"/>
                          <v:shape id="Picture 296" o:spid="_x0000_s1285" type="#_x0000_t75" style="position:absolute;left:7439;top:10693;width:1340;height:1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HXj7DAAAA3AAAAA8AAABkcnMvZG93bnJldi54bWxEj0FrwkAUhO9C/8PyCt500xwkpq5SClWh&#10;eDD20OMj+0xCs2/D7hrXf98VBI/DzHzDrDbR9GIk5zvLCt7mGQji2uqOGwU/p69ZAcIHZI29ZVJw&#10;Iw+b9ctkhaW2Vz7SWIVGJAj7EhW0IQyllL5uyaCf24E4eWfrDIYkXSO1w2uCm17mWbaQBjtOCy0O&#10;9NlS/VddjILuN4ZY0A4vxfZw5m/ejpXLlZq+xo93EIFieIYf7b1WkC8XcD+Tjo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dePsMAAADcAAAADwAAAAAAAAAAAAAAAACf&#10;AgAAZHJzL2Rvd25yZXYueG1sUEsFBgAAAAAEAAQA9wAAAI8DAAAAAA==&#10;">
                            <v:imagedata r:id="rId25" o:title="" recolortarget="#0b4f46 [1449]"/>
                            <v:path arrowok="t"/>
                          </v:shape>
                          <v:shape id="Picture 297" o:spid="_x0000_s1286" type="#_x0000_t75" style="position:absolute;left:9686;top:10668;width:1403;height: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NRqzEAAAA3AAAAA8AAABkcnMvZG93bnJldi54bWxEj0FrwkAUhO8F/8PyhN7qplKrpq4iQqEF&#10;KZiI52f2JRvMvg3ZNab/3hUKPQ4z8w2z2gy2ET11vnas4HWSgCAunK65UnDMP18WIHxA1tg4JgW/&#10;5GGzHj2tMNXuxgfqs1CJCGGfogITQptK6QtDFv3EtcTRK11nMUTZVVJ3eItw28hpkrxLizXHBYMt&#10;7QwVl+xqFZy3Q379we989pb15f4iza48GaWex8P2A0SgIfyH/9pfWsF0OYfH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NRqzEAAAA3AAAAA8AAAAAAAAAAAAAAAAA&#10;nwIAAGRycy9kb3ducmV2LnhtbFBLBQYAAAAABAAEAPcAAACQAwAAAAA=&#10;">
                            <v:imagedata r:id="rId26" o:title="" recolortarget="#0b4f46 [1449]"/>
                            <v:path arrowok="t"/>
                          </v:shape>
                          <v:shape id="Picture 298" o:spid="_x0000_s1287" type="#_x0000_t75" style="position:absolute;left:12062;top:10564;width:1188;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fwHCAAAA3AAAAA8AAABkcnMvZG93bnJldi54bWxET89rwjAUvg/8H8ITdpuphQ3tjDKUOnGn&#10;VRG8PZq3tqx5aZPMdv+9OQx2/Ph+rzajacWNnG8sK5jPEhDEpdUNVwrOp/xpAcIHZI2tZVLwSx42&#10;68nDCjNtB/6kWxEqEUPYZ6igDqHLpPRlTQb9zHbEkfuyzmCI0FVSOxxiuGllmiQv0mDDsaHGjrY1&#10;ld/Fj1Gg7cfyUPXPeb8/Dj25K+8ui3elHqfj2yuIQGP4F/+5D1pBuoxr45l4BOT6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2X8BwgAAANwAAAAPAAAAAAAAAAAAAAAAAJ8C&#10;AABkcnMvZG93bnJldi54bWxQSwUGAAAAAAQABAD3AAAAjgMAAAAA&#10;">
                            <v:imagedata r:id="rId27" o:title="" recolortarget="#0b4f46 [1449]"/>
                            <v:path arrowok="t"/>
                          </v:shape>
                          <v:shape id="Picture 299" o:spid="_x0000_s1288" type="#_x0000_t75" style="position:absolute;left:14103;top:10848;width:1594;height: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OF4/FAAAA3AAAAA8AAABkcnMvZG93bnJldi54bWxEj0+LwjAUxO+C3yE8wZum/kG0axQVhF5c&#10;Uffg8dG8bcs2L7WJte6n3ywIHoeZ+Q2zXLemFA3VrrCsYDSMQBCnVhecKfi67AdzEM4jaywtk4In&#10;OVivup0lxto++ETN2WciQNjFqCD3voqldGlOBt3QVsTB+7a1QR9knUld4yPATSnHUTSTBgsOCzlW&#10;tMsp/TnfjYLPZFrY7aGZuEju09/kRtfr8a5Uv9duPkB4av07/GonWsF4sYD/M+EI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ThePxQAAANwAAAAPAAAAAAAAAAAAAAAA&#10;AJ8CAABkcnMvZG93bnJldi54bWxQSwUGAAAAAAQABAD3AAAAkQMAAAAA&#10;">
                            <v:imagedata r:id="rId28" o:title="" recolortarget="#0b4f46 [1449]"/>
                            <v:path arrowok="t"/>
                          </v:shape>
                          <v:shape id="Picture 300" o:spid="_x0000_s1289" type="#_x0000_t75" style="position:absolute;left:16454;top:10668;width:1390;height:1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Tc5zBAAAA3AAAAA8AAABkcnMvZG93bnJldi54bWxET11rwjAUfR/4H8Id+DbTThilM5VNqAiD&#10;wXTs+dJc09LmpiSZxn9vHgZ7PJzvzTbZSVzIh8GxgnJVgCDunB7YKPg+tU8ViBCRNU6OScGNAmyb&#10;xcMGa+2u/EWXYzQih3CoUUEf41xLGbqeLIaVm4kzd3beYszQG6k9XnO4neRzUbxIiwPnhh5n2vXU&#10;jcdfq2D8ac/vtjKfH8mksirbbu9PQanlY3p7BREpxX/xn/ugFayLPD+fyUdANn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Tc5zBAAAA3AAAAA8AAAAAAAAAAAAAAAAAnwIA&#10;AGRycy9kb3ducmV2LnhtbFBLBQYAAAAABAAEAPcAAACNAwAAAAA=&#10;">
                            <v:imagedata r:id="rId29" o:title="" recolortarget="#0b4f46 [1449]"/>
                            <v:path arrowok="t"/>
                          </v:shape>
                        </v:group>
                        <v:shape id="Picture 301" o:spid="_x0000_s1290" type="#_x0000_t75" style="position:absolute;left:5156;top:10668;width:1238;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iqgXEAAAA3AAAAA8AAABkcnMvZG93bnJldi54bWxEj9Fqg0AURN8D/YflFvoSmjWGhGKyihRS&#10;Qh8Ksf2Ai3ujontX3K2afH03EOjjMDNnmEM2m06MNLjGsoL1KgJBXFrdcKXg5/v4+gbCeWSNnWVS&#10;cCUHWfq0OGCi7cRnGgtfiQBhl6CC2vs+kdKVNRl0K9sTB+9iB4M+yKGSesApwE0n4yjaSYMNh4Ua&#10;e3qvqWyLX6Ngqzf4RbHNP3cfx+5aILXxbanUy/Oc70F4mv1/+NE+aQWbaA33M+EIy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iqgXEAAAA3AAAAA8AAAAAAAAAAAAAAAAA&#10;nwIAAGRycy9kb3ducmV2LnhtbFBLBQYAAAAABAAEAPcAAACQAwAAAAA=&#10;">
                          <v:imagedata r:id="rId30" o:title="" croptop="1f" cropbottom="-1f" cropleft="6735f" cropright="10104f" recolortarget="#0b4f46 [1449]"/>
                          <v:path arrowok="t"/>
                        </v:shape>
                      </v:group>
                      <v:shape id="_x0000_s1291" type="#_x0000_t202" style="position:absolute;left:3900;top:1594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8614C8" w:rsidRPr="004465DF" w:rsidRDefault="008614C8" w:rsidP="00DD55BA">
                              <w:pPr>
                                <w:rPr>
                                  <w:b/>
                                  <w:color w:val="auto"/>
                                  <w:sz w:val="18"/>
                                  <w:szCs w:val="18"/>
                                </w:rPr>
                              </w:pPr>
                              <w:r w:rsidRPr="004465DF">
                                <w:rPr>
                                  <w:b/>
                                  <w:color w:val="auto"/>
                                  <w:sz w:val="18"/>
                                  <w:szCs w:val="18"/>
                                </w:rPr>
                                <w:t xml:space="preserve">Paid by: </w:t>
                              </w:r>
                            </w:p>
                          </w:txbxContent>
                        </v:textbox>
                      </v:shape>
                      <v:rect id="Rectangle 303" o:spid="_x0000_s1292" style="position:absolute;left:10490;top:1697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qgMQA&#10;AADcAAAADwAAAGRycy9kb3ducmV2LnhtbESP3WrCQBSE7wu+w3IE75qNBkKJrqKiYC96UdsHOGZP&#10;fjR7NuyuJr59t1Do5TAz3zCrzWg68SDnW8sK5kkKgri0uuVawffX8fUNhA/IGjvLpOBJHjbrycsK&#10;C20H/qTHOdQiQtgXqKAJoS+k9GVDBn1ie+LoVdYZDFG6WmqHQ4SbTi7SNJcGW44LDfa0b6i8ne9G&#10;weX6UV8rztzuXefzKj+csB2sUrPpuF2CCDSG//Bf+6QVZGkG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36oDEAAAA3AAAAA8AAAAAAAAAAAAAAAAAmAIAAGRycy9k&#10;b3ducmV2LnhtbFBLBQYAAAAABAAEAPUAAACJAwAAAAA=&#10;" fillcolor="#e3e7f4 [664]" stroked="f" strokeweight="2pt"/>
                      <v:shape id="_x0000_s1293" type="#_x0000_t202" style="position:absolute;left:10419;top:16019;width:4128;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8614C8" w:rsidRPr="004465DF" w:rsidRDefault="008614C8" w:rsidP="00DD55BA">
                              <w:pPr>
                                <w:rPr>
                                  <w:b/>
                                  <w:color w:val="auto"/>
                                  <w:sz w:val="16"/>
                                </w:rPr>
                              </w:pPr>
                              <w:r>
                                <w:rPr>
                                  <w:b/>
                                  <w:color w:val="auto"/>
                                  <w:sz w:val="14"/>
                                </w:rPr>
                                <w:t>I</w:t>
                              </w:r>
                              <w:r w:rsidRPr="004465DF">
                                <w:rPr>
                                  <w:b/>
                                  <w:color w:val="auto"/>
                                  <w:sz w:val="14"/>
                                </w:rPr>
                                <w:t>ssac</w:t>
                              </w:r>
                            </w:p>
                          </w:txbxContent>
                        </v:textbox>
                      </v:shape>
                      <v:shape id="Isosceles Triangle 305" o:spid="_x0000_s1294" type="#_x0000_t5" style="position:absolute;left:15700;top:17401;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ScQA&#10;AADcAAAADwAAAGRycy9kb3ducmV2LnhtbESPzW7CMBCE75X6DtZW4lac/tBCikEtCAm4JcB9G2/j&#10;iHgdxSakb4+RkDiOZuYbzXTe21p01PrKsYKXYQKCuHC64lLBfrd6HoPwAVlj7ZgU/JOH+ezxYYqp&#10;dmfOqMtDKSKEfYoKTAhNKqUvDFn0Q9cQR+/PtRZDlG0pdYvnCLe1fE2SD2mx4rhgsKGFoeKYn2yk&#10;TLKl/tmaIhufPpfb3/dNdzg2Sg2e+u8vEIH6cA/f2mut4C0ZwfVMPA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jf0nEAAAA3AAAAA8AAAAAAAAAAAAAAAAAmAIAAGRycy9k&#10;b3ducmV2LnhtbFBLBQYAAAAABAAEAPUAAACJAwAAAAA=&#10;" fillcolor="gray [1629]" stroked="f" strokeweight="2pt"/>
                      <v:shape id="_x0000_s1295" type="#_x0000_t202" style="position:absolute;left:3982;top:18091;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rsidR="008614C8" w:rsidRPr="004465DF" w:rsidRDefault="008614C8" w:rsidP="00DD55BA">
                              <w:pPr>
                                <w:rPr>
                                  <w:b/>
                                  <w:color w:val="auto"/>
                                </w:rPr>
                              </w:pPr>
                              <w:r w:rsidRPr="004465DF">
                                <w:rPr>
                                  <w:b/>
                                  <w:color w:val="auto"/>
                                  <w:sz w:val="18"/>
                                </w:rPr>
                                <w:t xml:space="preserve">Mode: </w:t>
                              </w:r>
                            </w:p>
                          </w:txbxContent>
                        </v:textbox>
                      </v:shape>
                      <v:rect id="Rectangle 307" o:spid="_x0000_s1296" style="position:absolute;left:10490;top:19209;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sg8QA&#10;AADcAAAADwAAAGRycy9kb3ducmV2LnhtbESPzW7CMBCE70i8g7VIvYEDkUKVYlBBINFDD0AfYBtv&#10;fmi8jmyTpG9fV6rU42hmvtFsdqNpRU/ON5YVLBcJCOLC6oYrBR+30/wZhA/IGlvLpOCbPOy208kG&#10;c20HvlB/DZWIEPY5KqhD6HIpfVGTQb+wHXH0SusMhihdJbXDIcJNK1dJkkmDDceFGjs61FR8XR9G&#10;wef9vbqXnLr9m86WZXY8YzNYpZ5m4+sLiEBj+A//tc9aQZqs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M7IPEAAAA3AAAAA8AAAAAAAAAAAAAAAAAmAIAAGRycy9k&#10;b3ducmV2LnhtbFBLBQYAAAAABAAEAPUAAACJAwAAAAA=&#10;" fillcolor="#e3e7f4 [664]" stroked="f" strokeweight="2pt"/>
                      <v:shape id="_x0000_s1297" type="#_x0000_t202" style="position:absolute;left:10419;top:18288;width:4128;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8614C8" w:rsidRPr="004465DF" w:rsidRDefault="008614C8" w:rsidP="00DD55BA">
                              <w:pPr>
                                <w:rPr>
                                  <w:b/>
                                  <w:color w:val="auto"/>
                                  <w:sz w:val="16"/>
                                </w:rPr>
                              </w:pPr>
                              <w:proofErr w:type="gramStart"/>
                              <w:r>
                                <w:rPr>
                                  <w:b/>
                                  <w:color w:val="auto"/>
                                  <w:sz w:val="14"/>
                                </w:rPr>
                                <w:t>split</w:t>
                              </w:r>
                              <w:proofErr w:type="gramEnd"/>
                            </w:p>
                          </w:txbxContent>
                        </v:textbox>
                      </v:shape>
                      <v:shape id="Isosceles Triangle 309" o:spid="_x0000_s1298" type="#_x0000_t5" style="position:absolute;left:15700;top:19670;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51TMQA&#10;AADcAAAADwAAAGRycy9kb3ducmV2LnhtbESPzW7CMBCE75V4B2uReisOtCoQMAiKKlFu4ee+xEsc&#10;Ea+j2IT07XGlShxHM/ONZr7sbCVaanzpWMFwkIAgzp0uuVBwPHy/TUD4gKyxckwKfsnDctF7mWOq&#10;3Z0zavehEBHCPkUFJoQ6ldLnhiz6gauJo3dxjcUQZVNI3eA9wm0lR0nyKS2WHBcM1vRlKL/ubzZS&#10;ptlGr3cmzya38WZ3/vhpT9daqdd+t5qBCNSFZ/i/vdUK3pMp/J2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udUzEAAAA3AAAAA8AAAAAAAAAAAAAAAAAmAIAAGRycy9k&#10;b3ducmV2LnhtbFBLBQYAAAAABAAEAPUAAACJAwAAAAA=&#10;" fillcolor="gray [1629]" stroked="f" strokeweight="2pt"/>
                      <v:shape id="_x0000_s1299" type="#_x0000_t202" style="position:absolute;left:1842;top:12865;width:118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8614C8" w:rsidRPr="004465DF" w:rsidRDefault="008614C8" w:rsidP="00DD55BA">
                              <w:pPr>
                                <w:rPr>
                                  <w:b/>
                                  <w:color w:val="auto"/>
                                  <w:sz w:val="22"/>
                                </w:rPr>
                              </w:pPr>
                              <w:r>
                                <w:rPr>
                                  <w:b/>
                                  <w:color w:val="auto"/>
                                </w:rPr>
                                <w:t>Total Amount:  $</w:t>
                              </w:r>
                            </w:p>
                          </w:txbxContent>
                        </v:textbox>
                      </v:shape>
                      <v:line id="Straight Connector 311" o:spid="_x0000_s1300" style="position:absolute;visibility:visible;mso-wrap-style:square" from="12121,15417" to="17366,15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fx1cUAAADcAAAADwAAAGRycy9kb3ducmV2LnhtbESPUWvCQBCE3wv9D8cWfKuXKIpNPUUK&#10;BVFfavsDtrltEsztpXdbjf56Tyj4OMzMN8x82btWHSnExrOBfJiBIi69bbgy8PX5/jwDFQXZYuuZ&#10;DJwpwnLx+DDHwvoTf9BxL5VKEI4FGqhFukLrWNbkMA59R5y8Hx8cSpKh0jbgKcFdq0dZNtUOG04L&#10;NXb0VlN52P85A7/b3Tqev9uRTCeXzSGsZi8yjsYMnvrVKyihXu7h//baGhjnOdzOpCO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Kfx1cUAAADcAAAADwAAAAAAAAAA&#10;AAAAAAChAgAAZHJzL2Rvd25yZXYueG1sUEsFBgAAAAAEAAQA+QAAAJMDAAAAAA==&#10;" strokecolor="#0097ae [3044]"/>
                      <v:shape id="_x0000_s1301" type="#_x0000_t202" style="position:absolute;left:13893;top:12546;width:4820;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8614C8" w:rsidRPr="004465DF" w:rsidRDefault="008614C8" w:rsidP="00DD55BA">
                              <w:pPr>
                                <w:rPr>
                                  <w:color w:val="BFBFBF" w:themeColor="background1" w:themeShade="BF"/>
                                </w:rPr>
                              </w:pPr>
                              <w:r w:rsidRPr="004465DF">
                                <w:rPr>
                                  <w:color w:val="BFBFBF" w:themeColor="background1" w:themeShade="BF"/>
                                </w:rPr>
                                <w:t>0.00</w:t>
                              </w:r>
                            </w:p>
                          </w:txbxContent>
                        </v:textbox>
                      </v:shape>
                    </v:group>
                    <v:shape id="_x0000_s1302" type="#_x0000_t202" style="position:absolute;left:3900;top:2463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8614C8" w:rsidRPr="004465DF" w:rsidRDefault="008614C8" w:rsidP="00DD55BA">
                            <w:pPr>
                              <w:rPr>
                                <w:b/>
                                <w:color w:val="auto"/>
                              </w:rPr>
                            </w:pPr>
                            <w:r w:rsidRPr="004465DF">
                              <w:rPr>
                                <w:b/>
                                <w:color w:val="auto"/>
                                <w:sz w:val="18"/>
                              </w:rPr>
                              <w:t xml:space="preserve">Member: </w:t>
                            </w:r>
                          </w:p>
                        </w:txbxContent>
                      </v:textbox>
                    </v:shape>
                    <v:shape id="_x0000_s1303" type="#_x0000_t202" style="position:absolute;left:3982;top:20444;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8614C8" w:rsidRPr="004465DF" w:rsidRDefault="008614C8" w:rsidP="00DD55BA">
                            <w:pPr>
                              <w:rPr>
                                <w:b/>
                                <w:color w:val="auto"/>
                              </w:rPr>
                            </w:pPr>
                            <w:r>
                              <w:rPr>
                                <w:b/>
                                <w:color w:val="auto"/>
                                <w:sz w:val="18"/>
                              </w:rPr>
                              <w:t>Date</w:t>
                            </w:r>
                            <w:r w:rsidRPr="004465DF">
                              <w:rPr>
                                <w:b/>
                                <w:color w:val="auto"/>
                                <w:sz w:val="18"/>
                              </w:rPr>
                              <w:t xml:space="preserve">: </w:t>
                            </w:r>
                          </w:p>
                        </w:txbxContent>
                      </v:textbox>
                    </v:shape>
                    <v:rect id="Rectangle 315" o:spid="_x0000_s1304" style="position:absolute;left:10539;top:2155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BssQA&#10;AADcAAAADwAAAGRycy9kb3ducmV2LnhtbESPzW7CMBCE75V4B2uRuBUnRY1QwCBARaKHHgo8wBJv&#10;fiBeR7Yh4e3rSpV6HM3MN5rlejCteJDzjWUF6TQBQVxY3XCl4Hzav85B+ICssbVMCp7kYb0avSwx&#10;17bnb3ocQyUihH2OCuoQulxKX9Rk0E9tRxy90jqDIUpXSe2wj3DTyrckyaTBhuNCjR3taipux7tR&#10;cLl+VdeSZ277qbO0zD4O2PRWqcl42CxABBrCf/ivfdAKZuk7/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LQbLEAAAA3AAAAA8AAAAAAAAAAAAAAAAAmAIAAGRycy9k&#10;b3ducmV2LnhtbFBLBQYAAAAABAAEAPUAAACJAwAAAAA=&#10;" fillcolor="#e3e7f4 [664]" stroked="f" strokeweight="2pt"/>
                    <v:shape id="_x0000_s1305" type="#_x0000_t202" style="position:absolute;left:10336;top:20506;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8614C8" w:rsidRPr="004465DF" w:rsidRDefault="008614C8" w:rsidP="00DD55BA">
                            <w:pPr>
                              <w:rPr>
                                <w:b/>
                                <w:color w:val="auto"/>
                                <w:sz w:val="16"/>
                              </w:rPr>
                            </w:pPr>
                            <w:r>
                              <w:rPr>
                                <w:b/>
                                <w:color w:val="auto"/>
                                <w:sz w:val="14"/>
                              </w:rPr>
                              <w:t>9/2/2015</w:t>
                            </w:r>
                          </w:p>
                        </w:txbxContent>
                      </v:textbox>
                    </v:shape>
                    <v:shape id="Isosceles Triangle 317" o:spid="_x0000_s1306" type="#_x0000_t5" style="position:absolute;left:15755;top:21996;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SeMQA&#10;AADcAAAADwAAAGRycy9kb3ducmV2LnhtbESPS2/CMBCE70j9D9ZW4gYOpeIRMKgtqlS4hcd9iZc4&#10;Il5HsQnpv68rIXEczcw3muW6s5VoqfGlYwWjYQKCOHe65ELB8fA9mIHwAVlj5ZgU/JKH9eqlt8RU&#10;uztn1O5DISKEfYoKTAh1KqXPDVn0Q1cTR+/iGoshyqaQusF7hNtKviXJRFosOS4YrOnLUH7d32yk&#10;zLON/tyZPJvdppvd+X3bnq61Uv3X7mMBIlAXnuFH+0crGI+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k0njEAAAA3AAAAA8AAAAAAAAAAAAAAAAAmAIAAGRycy9k&#10;b3ducmV2LnhtbFBLBQYAAAAABAAEAPUAAACJAwAAAAA=&#10;" fillcolor="gray [1629]" stroked="f" strokeweight="2pt"/>
                    <v:shape id="_x0000_s1307" type="#_x0000_t202" style="position:absolute;left:3900;top:22680;width:817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8614C8" w:rsidRPr="004465DF" w:rsidRDefault="008614C8" w:rsidP="00DD55BA">
                            <w:pPr>
                              <w:rPr>
                                <w:b/>
                                <w:color w:val="auto"/>
                              </w:rPr>
                            </w:pPr>
                            <w:r>
                              <w:rPr>
                                <w:b/>
                                <w:color w:val="auto"/>
                                <w:sz w:val="18"/>
                              </w:rPr>
                              <w:t>Deadline</w:t>
                            </w:r>
                            <w:r w:rsidRPr="004465DF">
                              <w:rPr>
                                <w:b/>
                                <w:color w:val="auto"/>
                                <w:sz w:val="18"/>
                              </w:rPr>
                              <w:t xml:space="preserve">: </w:t>
                            </w:r>
                          </w:p>
                        </w:txbxContent>
                      </v:textbox>
                    </v:shape>
                    <v:rect id="Rectangle 319" o:spid="_x0000_s1308" style="position:absolute;left:10532;top:23967;width:6242;height:1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ZLt8QA&#10;AADcAAAADwAAAGRycy9kb3ducmV2LnhtbESPzW7CMBCE75V4B2uRuBUnRYpKwCBARaKHHgo8wBJv&#10;fiBeR7Yh4e3rSpV6HM3MN5rlejCteJDzjWUF6TQBQVxY3XCl4Hzav76D8AFZY2uZFDzJw3o1elli&#10;rm3P3/Q4hkpECPscFdQhdLmUvqjJoJ/ajjh6pXUGQ5SuktphH+GmlW9JkkmDDceFGjva1VTcjnej&#10;4HL9qq4lz9z2U2dpmX0csOmtUpPxsFmACDSE//Bf+6AVzNI5/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S7fEAAAA3AAAAA8AAAAAAAAAAAAAAAAAmAIAAGRycy9k&#10;b3ducmV2LnhtbFBLBQYAAAAABAAEAPUAAACJAwAAAAA=&#10;" fillcolor="#e3e7f4 [664]" stroked="f" strokeweight="2pt"/>
                    <v:shape id="_x0000_s1309" type="#_x0000_t202" style="position:absolute;left:10363;top:22918;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rsidR="008614C8" w:rsidRPr="004465DF" w:rsidRDefault="008614C8" w:rsidP="00DD55BA">
                            <w:pPr>
                              <w:rPr>
                                <w:b/>
                                <w:color w:val="auto"/>
                                <w:sz w:val="16"/>
                              </w:rPr>
                            </w:pPr>
                            <w:r>
                              <w:rPr>
                                <w:b/>
                                <w:color w:val="auto"/>
                                <w:sz w:val="14"/>
                              </w:rPr>
                              <w:t>7 days</w:t>
                            </w:r>
                          </w:p>
                        </w:txbxContent>
                      </v:textbox>
                    </v:shape>
                    <v:shape id="Isosceles Triangle 321" o:spid="_x0000_s1310" type="#_x0000_t5" style="position:absolute;left:15748;top:24408;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lKsQA&#10;AADcAAAADwAAAGRycy9kb3ducmV2LnhtbESPS2/CMBCE75X4D9Yi9VYcoCoQMIiHKrXcwuO+xEsc&#10;Ea+j2IT039eVKnEczcw3msWqs5VoqfGlYwXDQQKCOHe65ELB6fj5NgXhA7LGyjEp+CEPq2XvZYGp&#10;dg/OqD2EQkQI+xQVmBDqVEqfG7LoB64mjt7VNRZDlE0hdYOPCLeVHCXJh7RYclwwWNPWUH473G2k&#10;zLKd3uxNnk3vk93+8v7dnm+1Uq/9bj0HEagLz/B/+0srGI+G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tJSrEAAAA3AAAAA8AAAAAAAAAAAAAAAAAmAIAAGRycy9k&#10;b3ducmV2LnhtbFBLBQYAAAAABAAEAPUAAACJAwAAAAA=&#10;" fillcolor="gray [1629]" stroked="f" strokeweight="2pt"/>
                    <v:rect id="Rectangle 322" o:spid="_x0000_s1311" style="position:absolute;left:5181;top:30997;width:11722;height:2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fVsQA&#10;AADcAAAADwAAAGRycy9kb3ducmV2LnhtbESPS2vCQBSF9wX/w3AFN6ITU1CJjhIL0sdG1Li/ZK5J&#10;MHMnnZlq+u87hUKXh/P4OOttb1pxJ+cbywpm0wQEcWl1w5WC4ryfLEH4gKyxtUwKvsnDdjN4WmOm&#10;7YOPdD+FSsQR9hkqqEPoMil9WZNBP7UdcfSu1hkMUbpKaoePOG5amSbJXBpsOBJq7OilpvJ2+jIR&#10;snOv6Ti/HOycP4q8eF+MP9uFUqNhn69ABOrDf/iv/aYVPKcp/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031bEAAAA3AAAAA8AAAAAAAAAAAAAAAAAmAIAAGRycy9k&#10;b3ducmV2LnhtbFBLBQYAAAAABAAEAPUAAACJAwAAAAA=&#10;" fillcolor="#138576 [2409]" strokecolor="#0d594e [1609]" strokeweight="1pt"/>
                    <v:shape id="_x0000_s1312" type="#_x0000_t202" style="position:absolute;left:7179;top:30523;width:766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8614C8" w:rsidRPr="0075415B" w:rsidRDefault="008614C8" w:rsidP="00DD55BA">
                            <w:pPr>
                              <w:rPr>
                                <w:b/>
                                <w:color w:val="FFFFFF" w:themeColor="background1"/>
                              </w:rPr>
                            </w:pPr>
                            <w:r w:rsidRPr="0075415B">
                              <w:rPr>
                                <w:b/>
                                <w:color w:val="FFFFFF" w:themeColor="background1"/>
                                <w:sz w:val="18"/>
                              </w:rPr>
                              <w:t xml:space="preserve">CONFIRM! </w:t>
                            </w:r>
                          </w:p>
                        </w:txbxContent>
                      </v:textbox>
                    </v:shape>
                  </v:group>
                  <v:shape id="_x0000_s1313" type="#_x0000_t202" style="position:absolute;left:3982;top:26743;width:7570;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8614C8" w:rsidRPr="004465DF" w:rsidRDefault="008614C8" w:rsidP="00DD55BA">
                          <w:pPr>
                            <w:rPr>
                              <w:b/>
                              <w:color w:val="auto"/>
                            </w:rPr>
                          </w:pPr>
                          <w:r>
                            <w:rPr>
                              <w:b/>
                              <w:color w:val="auto"/>
                              <w:sz w:val="18"/>
                            </w:rPr>
                            <w:t>Snapshot</w:t>
                          </w:r>
                          <w:r w:rsidRPr="004465DF">
                            <w:rPr>
                              <w:b/>
                              <w:color w:val="auto"/>
                              <w:sz w:val="18"/>
                            </w:rPr>
                            <w:t xml:space="preserve">: </w:t>
                          </w:r>
                        </w:p>
                      </w:txbxContent>
                    </v:textbox>
                  </v:shape>
                  <v:group id="Group 328" o:spid="_x0000_s1314" style="position:absolute;left:10274;top:24875;width:7109;height:2658"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ect id="Rectangle 329" o:spid="_x0000_s1315" style="position:absolute;left:365;top:1097;width:623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pfcUA&#10;AADcAAAADwAAAGRycy9kb3ducmV2LnhtbESPQWvCQBSE74X+h+UVvNVNLUiMboJULIJQqK09P3af&#10;STD7NmZXk/x7t1DocZiZb5hVMdhG3KjztWMFL9MEBLF2puZSwffX9jkF4QOywcYxKRjJQ5E/Pqww&#10;M67nT7odQikihH2GCqoQ2kxKryuy6KeuJY7eyXUWQ5RdKU2HfYTbRs6SZC4t1hwXKmzprSJ9Plyt&#10;gsW4v1CZjvPjph/S8PGjj+27VmryNKyXIAIN4T/8194ZBa+zBfyei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il9xQAAANwAAAAPAAAAAAAAAAAAAAAAAJgCAABkcnMv&#10;ZG93bnJldi54bWxQSwUGAAAAAAQABAD1AAAAigMAAAAA&#10;" fillcolor="#c9f7f1 [665]" stroked="f" strokeweight="2pt"/>
                    <v:shape id="_x0000_s1316" type="#_x0000_t202" style="position:absolute;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8614C8" w:rsidRPr="004465DF" w:rsidRDefault="008614C8" w:rsidP="00DD55BA">
                            <w:pPr>
                              <w:rPr>
                                <w:b/>
                                <w:color w:val="auto"/>
                                <w:sz w:val="16"/>
                              </w:rPr>
                            </w:pPr>
                            <w:r>
                              <w:rPr>
                                <w:b/>
                                <w:color w:val="auto"/>
                                <w:sz w:val="14"/>
                              </w:rPr>
                              <w:t>Click to add</w:t>
                            </w:r>
                          </w:p>
                        </w:txbxContent>
                      </v:textbox>
                    </v:shape>
                  </v:group>
                  <v:group id="Group 331" o:spid="_x0000_s1317" style="position:absolute;left:10323;top:26940;width:7109;height:2658"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rect id="Rectangle 332" o:spid="_x0000_s1318" style="position:absolute;left:365;top:1097;width:623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t0cQA&#10;AADcAAAADwAAAGRycy9kb3ducmV2LnhtbESP3WrCQBSE7wXfYTlC73RTBYmpqxRLS0EQ/Ov1Yfc0&#10;Cc2ejdmtSd7eFQQvh5n5hlmuO1uJKzW+dKzgdZKAINbOlJwrOB0/xykIH5ANVo5JQU8e1qvhYImZ&#10;cS3v6XoIuYgQ9hkqKEKoMym9Lsiin7iaOHq/rrEYomxyaRpsI9xWcpokc2mx5LhQYE2bgvTf4d8q&#10;WPTbC+VpPz9/tF0adj/6XH9ppV5G3fsbiEBdeIYf7W+jYDab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PLdHEAAAA3AAAAA8AAAAAAAAAAAAAAAAAmAIAAGRycy9k&#10;b3ducmV2LnhtbFBLBQYAAAAABAAEAPUAAACJAwAAAAA=&#10;" fillcolor="#c9f7f1 [665]" stroked="f" strokeweight="2pt"/>
                    <v:shape id="_x0000_s1319" type="#_x0000_t202" style="position:absolute;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rsidR="008614C8" w:rsidRPr="004465DF" w:rsidRDefault="008614C8" w:rsidP="00DD55BA">
                            <w:pPr>
                              <w:rPr>
                                <w:b/>
                                <w:color w:val="auto"/>
                                <w:sz w:val="16"/>
                              </w:rPr>
                            </w:pPr>
                            <w:r>
                              <w:rPr>
                                <w:b/>
                                <w:color w:val="auto"/>
                                <w:sz w:val="14"/>
                              </w:rPr>
                              <w:t>Click to add</w:t>
                            </w:r>
                          </w:p>
                        </w:txbxContent>
                      </v:textbox>
                    </v:shape>
                  </v:group>
                </v:group>
                <v:rect id="Rectangle 334" o:spid="_x0000_s1320" style="position:absolute;left:1275;top:4288;width:19386;height:33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VecYA&#10;AADcAAAADwAAAGRycy9kb3ducmV2LnhtbESPS2vCQBSF94X+h+EK3RSdNDYi0VFKIVJoNr4W7q6Z&#10;ayaYuRMyU03/fadQ6PJwHh9nuR5sK27U+8axgpdJAoK4crrhWsFhX4znIHxA1tg6JgXf5GG9enxY&#10;Yq7dnbd024VaxBH2OSowIXS5lL4yZNFPXEccvYvrLYYo+1rqHu9x3LYyTZKZtNhwJBjs6N1Qdd19&#10;2chtw+lamvKYZcVm83k+bdNnbZR6Gg1vCxCBhvAf/mt/aAXT6Sv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TVecYAAADcAAAADwAAAAAAAAAAAAAAAACYAgAAZHJz&#10;L2Rvd25yZXYueG1sUEsFBgAAAAAEAAQA9QAAAIsDAAAAAA==&#10;" fillcolor="black [3200]" strokecolor="black [1600]" strokeweight="2pt">
                  <v:fill opacity="41891f"/>
                </v:rect>
                <v:shape id="Picture 335" o:spid="_x0000_s1321" type="#_x0000_t75" style="position:absolute;left:1524;top:12617;width:18980;height:16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0OT/FAAAA3AAAAA8AAABkcnMvZG93bnJldi54bWxEj0FrwkAUhO8F/8PyBG91Y6VVoqtIoOqh&#10;PRgFr4/sMwnJvo3ZNSb/vlso9DjMzDfMetubWnTUutKygtk0AkGcWV1yruBy/nxdgnAeWWNtmRQM&#10;5GC7Gb2sMdb2ySfqUp+LAGEXo4LC+yaW0mUFGXRT2xAH72Zbgz7INpe6xWeAm1q+RdGHNFhyWCiw&#10;oaSgrEofRsHXcK5kku4P0aKjS3L/Tqr9dVBqMu53KxCeev8f/msftYL5/B1+z4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NDk/xQAAANwAAAAPAAAAAAAAAAAAAAAA&#10;AJ8CAABkcnMvZG93bnJldi54bWxQSwUGAAAAAAQABAD3AAAAkQMAAAAA&#10;">
                  <v:imagedata r:id="rId32" o:title=""/>
                  <v:path arrowok="t"/>
                </v:shape>
                <v:rect id="Rectangle 336" o:spid="_x0000_s1322" style="position:absolute;left:2268;top:13538;width:12511;height:2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T8QA&#10;AADcAAAADwAAAGRycy9kb3ducmV2LnhtbESPS4vCQBCE74L/YegFbzpZRXfJOooPBMGTz702md4k&#10;bKYnZMYk+usdQfBYVNVX1HTemkLUVLncsoLPQQSCOLE651TB6bjpf4NwHlljYZkU3MjBfNbtTDHW&#10;tuE91QefigBhF6OCzPsyltIlGRl0A1sSB+/PVgZ9kFUqdYVNgJtCDqNoIg3mHBYyLGmVUfJ/uBoF&#10;9129/ip4XC5/z+cmvdwiN76clOp9tIsfEJ5a/w6/2lutYDSawP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VE/EAAAA3AAAAA8AAAAAAAAAAAAAAAAAmAIAAGRycy9k&#10;b3ducmV2LnhtbFBLBQYAAAAABAAEAPUAAACJAwAAAAA=&#10;" fillcolor="#f3f3f3" stroked="f" strokeweight="2pt"/>
                <v:rect id="Rectangle 337" o:spid="_x0000_s1323" style="position:absolute;left:2197;top:16905;width:12511;height:2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x1MQA&#10;AADcAAAADwAAAGRycy9kb3ducmV2LnhtbESPS4vCQBCE74L/YWjBm05UfBAdZddFWNiT72uTaZNg&#10;pidkZpO4v35HEDwWVfUVtdq0phA1VS63rGA0jEAQJ1bnnCo4HXeDBQjnkTUWlknBgxxs1t3OCmNt&#10;G95TffCpCBB2MSrIvC9jKV2SkUE3tCVx8G62MuiDrFKpK2wC3BRyHEUzaTDnsJBhSduMkvvh1yj4&#10;+6m/5gVPy8/r+dykl0fkppeTUv1e+7EE4an17/Cr/a0VTCZzeJ4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h8dTEAAAA3AAAAA8AAAAAAAAAAAAAAAAAmAIAAGRycy9k&#10;b3ducmV2LnhtbFBLBQYAAAAABAAEAPUAAACJAwAAAAA=&#10;" fillcolor="#f3f3f3" stroked="f" strokeweight="2pt"/>
                <v:rect id="Rectangle 338" o:spid="_x0000_s1324" style="position:absolute;left:2339;top:19918;width:12511;height:2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5lpsIA&#10;AADcAAAADwAAAGRycy9kb3ducmV2LnhtbERPTWvCQBC9C/6HZQRvZmMlbUldxSqC0FNTY69DdkyC&#10;2dmQXZPYX989FHp8vO/1djSN6KlztWUFyygGQVxYXXOp4Px1XLyCcB5ZY2OZFDzIwXYznawx1Xbg&#10;T+ozX4oQwi5FBZX3bSqlKyoy6CLbEgfuajuDPsCulLrDIYSbRj7F8bM0WHNoqLClfUXFLbsbBT8f&#10;/eGl4aR9/87zobw8YpdczkrNZ+PuDYSn0f+L/9wnrWC1CmvDmXA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PmWmwgAAANwAAAAPAAAAAAAAAAAAAAAAAJgCAABkcnMvZG93&#10;bnJldi54bWxQSwUGAAAAAAQABAD1AAAAhwMAAAAA&#10;" fillcolor="#f3f3f3" stroked="f" strokeweight="2pt"/>
                <v:rect id="Rectangle 339" o:spid="_x0000_s1325" style="position:absolute;left:2232;top:22930;width:12511;height:2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APcYA&#10;AADcAAAADwAAAGRycy9kb3ducmV2LnhtbESPT2vCQBTE74LfYXlCb2ajYv+kWUUrQsFTrabXR/Y1&#10;Cc2+Ddk1iX76rlDocZiZ3zDpejC16Kh1lWUFsygGQZxbXXGh4PS5nz6DcB5ZY22ZFFzJwXo1HqWY&#10;aNvzB3VHX4gAYZeggtL7JpHS5SUZdJFtiIP3bVuDPsi2kLrFPsBNLedx/CgNVhwWSmzoraT853gx&#10;Cm6HbvdU87LZfp3PfZFdY7fMTko9TIbNKwhPg/8P/7XftYLF4gXu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LAPcYAAADcAAAADwAAAAAAAAAAAAAAAACYAgAAZHJz&#10;L2Rvd25yZXYueG1sUEsFBgAAAAAEAAQA9QAAAIsDAAAAAA==&#10;" fillcolor="#f3f3f3" stroked="f" strokeweight="2pt"/>
                <v:shape id="_x0000_s1326" type="#_x0000_t202" style="position:absolute;left:1736;top:13007;width:65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rsidR="008614C8" w:rsidRPr="004465DF" w:rsidRDefault="008614C8" w:rsidP="00022F88">
                        <w:pPr>
                          <w:rPr>
                            <w:b/>
                            <w:color w:val="auto"/>
                          </w:rPr>
                        </w:pPr>
                        <w:r>
                          <w:rPr>
                            <w:b/>
                            <w:color w:val="auto"/>
                            <w:sz w:val="18"/>
                          </w:rPr>
                          <w:t>Member</w:t>
                        </w:r>
                        <w:r w:rsidRPr="004465DF">
                          <w:rPr>
                            <w:b/>
                            <w:color w:val="auto"/>
                            <w:sz w:val="18"/>
                          </w:rPr>
                          <w:t xml:space="preserve"> </w:t>
                        </w:r>
                      </w:p>
                    </w:txbxContent>
                  </v:textbox>
                </v:shape>
                <v:shape id="_x0000_s1327" type="#_x0000_t202" style="position:absolute;left:1736;top:16338;width:6515;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8614C8" w:rsidRPr="004465DF" w:rsidRDefault="008614C8" w:rsidP="00022F88">
                        <w:pPr>
                          <w:rPr>
                            <w:b/>
                            <w:color w:val="auto"/>
                          </w:rPr>
                        </w:pPr>
                        <w:r>
                          <w:rPr>
                            <w:b/>
                            <w:color w:val="auto"/>
                            <w:sz w:val="18"/>
                          </w:rPr>
                          <w:t>Joshua</w:t>
                        </w:r>
                        <w:r w:rsidRPr="004465DF">
                          <w:rPr>
                            <w:b/>
                            <w:color w:val="auto"/>
                            <w:sz w:val="18"/>
                          </w:rPr>
                          <w:t xml:space="preserve"> </w:t>
                        </w:r>
                      </w:p>
                    </w:txbxContent>
                  </v:textbox>
                </v:shape>
                <v:shape id="_x0000_s1328" type="#_x0000_t202" style="position:absolute;left:1701;top:19174;width:6521;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rsidR="008614C8" w:rsidRPr="004465DF" w:rsidRDefault="008614C8" w:rsidP="00022F88">
                        <w:pPr>
                          <w:rPr>
                            <w:b/>
                            <w:color w:val="auto"/>
                          </w:rPr>
                        </w:pPr>
                        <w:r>
                          <w:rPr>
                            <w:b/>
                            <w:color w:val="auto"/>
                            <w:sz w:val="18"/>
                          </w:rPr>
                          <w:t>Clinton</w:t>
                        </w:r>
                        <w:r w:rsidRPr="004465DF">
                          <w:rPr>
                            <w:b/>
                            <w:color w:val="auto"/>
                            <w:sz w:val="18"/>
                          </w:rPr>
                          <w:t xml:space="preserve"> </w:t>
                        </w:r>
                      </w:p>
                    </w:txbxContent>
                  </v:textbox>
                </v:shape>
                <v:shape id="_x0000_s1329" type="#_x0000_t202" style="position:absolute;left:1736;top:21973;width:65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8614C8" w:rsidRPr="004465DF" w:rsidRDefault="008614C8" w:rsidP="00022F88">
                        <w:pPr>
                          <w:rPr>
                            <w:b/>
                            <w:color w:val="auto"/>
                          </w:rPr>
                        </w:pPr>
                        <w:r>
                          <w:rPr>
                            <w:b/>
                            <w:color w:val="auto"/>
                            <w:sz w:val="18"/>
                          </w:rPr>
                          <w:t>Denise</w:t>
                        </w:r>
                        <w:r w:rsidRPr="004465DF">
                          <w:rPr>
                            <w:b/>
                            <w:color w:val="auto"/>
                            <w:sz w:val="18"/>
                          </w:rPr>
                          <w:t xml:space="preserve"> </w:t>
                        </w:r>
                      </w:p>
                    </w:txbxContent>
                  </v:textbox>
                </v:shape>
              </v:group>
            </w:pict>
          </mc:Fallback>
        </mc:AlternateContent>
      </w:r>
    </w:p>
    <w:p w:rsidR="004E2F5E" w:rsidRDefault="004E2F5E"/>
    <w:p w:rsidR="004E2F5E" w:rsidRDefault="004E2F5E"/>
    <w:p w:rsidR="004E2F5E" w:rsidRDefault="004E2F5E"/>
    <w:p w:rsidR="00154D95" w:rsidRDefault="00154D95">
      <w:pPr>
        <w:rPr>
          <w:noProof/>
          <w:lang w:eastAsia="zh-CN"/>
        </w:rPr>
      </w:pPr>
    </w:p>
    <w:p w:rsidR="00D36C4A" w:rsidRDefault="00D36C4A"/>
    <w:p w:rsidR="00BF19BF" w:rsidRDefault="00BF19BF"/>
    <w:p w:rsidR="00BF19BF" w:rsidRDefault="00BF19BF"/>
    <w:p w:rsidR="00BF19BF" w:rsidRDefault="00BF19BF"/>
    <w:p w:rsidR="00BF19BF" w:rsidRDefault="00BF19BF"/>
    <w:p w:rsidR="00BF19BF" w:rsidRDefault="00BF19BF"/>
    <w:p w:rsidR="00BF19BF" w:rsidRDefault="00BF19BF"/>
    <w:p w:rsidR="00BF19BF" w:rsidRDefault="00BF19BF"/>
    <w:p w:rsidR="00BF19BF" w:rsidRDefault="00BF19BF"/>
    <w:p w:rsidR="00BF19BF" w:rsidRDefault="00BF19BF"/>
    <w:p w:rsidR="00BF19BF" w:rsidRDefault="00BF19BF"/>
    <w:p w:rsidR="008360BB" w:rsidRDefault="00085C42" w:rsidP="00D07FA7">
      <w:pPr>
        <w:jc w:val="center"/>
      </w:pPr>
      <w:r>
        <w:t>Both</w:t>
      </w:r>
      <w:r w:rsidR="008360BB">
        <w:t xml:space="preserve"> snapshots are</w:t>
      </w:r>
      <w:r w:rsidR="00D07FA7">
        <w:t xml:space="preserve"> from (11). </w:t>
      </w:r>
    </w:p>
    <w:p w:rsidR="008360BB" w:rsidRDefault="008360BB" w:rsidP="002D0791">
      <w:pPr>
        <w:jc w:val="both"/>
      </w:pPr>
      <w:r>
        <w:t>(S</w:t>
      </w:r>
      <w:r w:rsidR="00D07FA7">
        <w:t>napshot on the left</w:t>
      </w:r>
      <w:r>
        <w:t>)</w:t>
      </w:r>
      <w:r w:rsidR="00D07FA7">
        <w:t xml:space="preserve"> shows the </w:t>
      </w:r>
      <w:r>
        <w:t xml:space="preserve">possible options while recording the bill. First line is an </w:t>
      </w:r>
      <w:proofErr w:type="spellStart"/>
      <w:r>
        <w:t>EditText</w:t>
      </w:r>
      <w:proofErr w:type="spellEnd"/>
      <w:r>
        <w:t xml:space="preserve"> box which allows you to write the description of the event, such as “Dining at ABC”, “Movie night with besties”, and etc. As you can see on the next line you can select any type of event or select the last button for more other options. </w:t>
      </w:r>
    </w:p>
    <w:p w:rsidR="00BF19BF" w:rsidRDefault="008360BB" w:rsidP="002D0791">
      <w:pPr>
        <w:jc w:val="both"/>
      </w:pPr>
      <w:r>
        <w:t xml:space="preserve">Next, you insert the total amount, and you can select who is paying for that expense. Select the mode – split equally, by percent, and individual (drag the scroll bar for specific amount). </w:t>
      </w:r>
    </w:p>
    <w:p w:rsidR="008360BB" w:rsidRDefault="008360BB" w:rsidP="008360BB">
      <w:r>
        <w:t xml:space="preserve">And then, you can select the date and deadline. The deadline is set so that the debt payment can be made in within the timeframe. This app will push annoying notification when the deadline is met, and things like that. </w:t>
      </w:r>
    </w:p>
    <w:p w:rsidR="008360BB" w:rsidRDefault="008360BB" w:rsidP="002D0791">
      <w:pPr>
        <w:jc w:val="both"/>
      </w:pPr>
      <w:r>
        <w:t xml:space="preserve">(Snapshot on the right) will be shown when the user clicks “Click to add”. You just need to pick those friends who were in that event to split the check. There is also a snapshot function which allows you to take a picture of the receipt as the proof of expense. </w:t>
      </w:r>
    </w:p>
    <w:p w:rsidR="00782594" w:rsidRDefault="00782594" w:rsidP="00782594"/>
    <w:p w:rsidR="00782594" w:rsidRDefault="00782594" w:rsidP="00782594">
      <w:r>
        <w:rPr>
          <w:noProof/>
          <w:lang w:eastAsia="zh-CN"/>
        </w:rPr>
        <w:lastRenderedPageBreak/>
        <mc:AlternateContent>
          <mc:Choice Requires="wpg">
            <w:drawing>
              <wp:anchor distT="0" distB="0" distL="114300" distR="114300" simplePos="0" relativeHeight="252078080" behindDoc="0" locked="0" layoutInCell="1" allowOverlap="1" wp14:anchorId="06220CE8" wp14:editId="6355E0A5">
                <wp:simplePos x="0" y="0"/>
                <wp:positionH relativeFrom="margin">
                  <wp:align>left</wp:align>
                </wp:positionH>
                <wp:positionV relativeFrom="paragraph">
                  <wp:posOffset>12617</wp:posOffset>
                </wp:positionV>
                <wp:extent cx="2193824" cy="4281805"/>
                <wp:effectExtent l="0" t="0" r="0" b="4445"/>
                <wp:wrapSquare wrapText="bothSides"/>
                <wp:docPr id="482" name="Group 482"/>
                <wp:cNvGraphicFramePr/>
                <a:graphic xmlns:a="http://schemas.openxmlformats.org/drawingml/2006/main">
                  <a:graphicData uri="http://schemas.microsoft.com/office/word/2010/wordprocessingGroup">
                    <wpg:wgp>
                      <wpg:cNvGrpSpPr/>
                      <wpg:grpSpPr>
                        <a:xfrm>
                          <a:off x="0" y="0"/>
                          <a:ext cx="2193824" cy="4281805"/>
                          <a:chOff x="0" y="0"/>
                          <a:chExt cx="2193824" cy="4281805"/>
                        </a:xfrm>
                      </wpg:grpSpPr>
                      <wpg:grpSp>
                        <wpg:cNvPr id="478" name="Group 478"/>
                        <wpg:cNvGrpSpPr/>
                        <wpg:grpSpPr>
                          <a:xfrm>
                            <a:off x="0" y="0"/>
                            <a:ext cx="2193824" cy="4281805"/>
                            <a:chOff x="0" y="0"/>
                            <a:chExt cx="2193824" cy="4281805"/>
                          </a:xfrm>
                        </wpg:grpSpPr>
                        <wpg:grpSp>
                          <wpg:cNvPr id="411" name="Group 411"/>
                          <wpg:cNvGrpSpPr/>
                          <wpg:grpSpPr>
                            <a:xfrm>
                              <a:off x="0" y="0"/>
                              <a:ext cx="2193824" cy="4281805"/>
                              <a:chOff x="0" y="0"/>
                              <a:chExt cx="2193824" cy="4281805"/>
                            </a:xfrm>
                          </wpg:grpSpPr>
                          <wpg:grpSp>
                            <wpg:cNvPr id="413" name="Group 413"/>
                            <wpg:cNvGrpSpPr/>
                            <wpg:grpSpPr>
                              <a:xfrm>
                                <a:off x="0" y="0"/>
                                <a:ext cx="2193824" cy="4281805"/>
                                <a:chOff x="0" y="0"/>
                                <a:chExt cx="2194560" cy="4281805"/>
                              </a:xfrm>
                            </wpg:grpSpPr>
                            <wpg:grpSp>
                              <wpg:cNvPr id="414" name="Group 414"/>
                              <wpg:cNvGrpSpPr/>
                              <wpg:grpSpPr>
                                <a:xfrm>
                                  <a:off x="0" y="0"/>
                                  <a:ext cx="2194560" cy="4281805"/>
                                  <a:chOff x="0" y="0"/>
                                  <a:chExt cx="2194560" cy="4281805"/>
                                </a:xfrm>
                              </wpg:grpSpPr>
                              <wpg:grpSp>
                                <wpg:cNvPr id="415" name="Group 415"/>
                                <wpg:cNvGrpSpPr/>
                                <wpg:grpSpPr>
                                  <a:xfrm>
                                    <a:off x="0" y="0"/>
                                    <a:ext cx="2194560" cy="4281805"/>
                                    <a:chOff x="0" y="0"/>
                                    <a:chExt cx="2194560" cy="4281805"/>
                                  </a:xfrm>
                                </wpg:grpSpPr>
                                <wpg:grpSp>
                                  <wpg:cNvPr id="416" name="Group 416"/>
                                  <wpg:cNvGrpSpPr/>
                                  <wpg:grpSpPr>
                                    <a:xfrm>
                                      <a:off x="0" y="0"/>
                                      <a:ext cx="2194560" cy="4281805"/>
                                      <a:chOff x="0" y="0"/>
                                      <a:chExt cx="2194560" cy="4281805"/>
                                    </a:xfrm>
                                  </wpg:grpSpPr>
                                  <pic:pic xmlns:pic="http://schemas.openxmlformats.org/drawingml/2006/picture">
                                    <pic:nvPicPr>
                                      <pic:cNvPr id="417" name="Picture 417"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4560" cy="4281805"/>
                                      </a:xfrm>
                                      <a:prstGeom prst="rect">
                                        <a:avLst/>
                                      </a:prstGeom>
                                      <a:noFill/>
                                      <a:ln>
                                        <a:noFill/>
                                      </a:ln>
                                    </pic:spPr>
                                  </pic:pic>
                                  <wps:wsp>
                                    <wps:cNvPr id="418" name="Rectangle 418"/>
                                    <wps:cNvSpPr/>
                                    <wps:spPr>
                                      <a:xfrm>
                                        <a:off x="121404" y="418455"/>
                                        <a:ext cx="193738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116238" y="418455"/>
                                        <a:ext cx="1936750" cy="27559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Text Box 2"/>
                                    <wps:cNvSpPr txBox="1">
                                      <a:spLocks noChangeArrowheads="1"/>
                                    </wps:cNvSpPr>
                                    <wps:spPr bwMode="auto">
                                      <a:xfrm>
                                        <a:off x="245390" y="361627"/>
                                        <a:ext cx="1228436" cy="326390"/>
                                      </a:xfrm>
                                      <a:prstGeom prst="rect">
                                        <a:avLst/>
                                      </a:prstGeom>
                                      <a:noFill/>
                                      <a:ln w="9525">
                                        <a:noFill/>
                                        <a:miter lim="800000"/>
                                        <a:headEnd/>
                                        <a:tailEnd/>
                                      </a:ln>
                                    </wps:spPr>
                                    <wps:txbx>
                                      <w:txbxContent>
                                        <w:p w:rsidR="00782594" w:rsidRPr="004E2F5E" w:rsidRDefault="00782594" w:rsidP="00782594">
                                          <w:pPr>
                                            <w:rPr>
                                              <w:b/>
                                              <w:color w:val="FFFFFF" w:themeColor="background1"/>
                                              <w:sz w:val="22"/>
                                            </w:rPr>
                                          </w:pPr>
                                          <w:r w:rsidRPr="004E2F5E">
                                            <w:rPr>
                                              <w:b/>
                                              <w:color w:val="FFFFFF" w:themeColor="background1"/>
                                            </w:rPr>
                                            <w:t>Add statement</w:t>
                                          </w:r>
                                        </w:p>
                                      </w:txbxContent>
                                    </wps:txbx>
                                    <wps:bodyPr rot="0" vert="horz" wrap="square" lIns="91440" tIns="45720" rIns="91440" bIns="45720" anchor="t" anchorCtr="0">
                                      <a:noAutofit/>
                                    </wps:bodyPr>
                                  </wps:wsp>
                                  <wps:wsp>
                                    <wps:cNvPr id="421" name="Chevron 421"/>
                                    <wps:cNvSpPr/>
                                    <wps:spPr>
                                      <a:xfrm rot="10800000">
                                        <a:off x="175648" y="475282"/>
                                        <a:ext cx="64655" cy="179014"/>
                                      </a:xfrm>
                                      <a:prstGeom prst="chevron">
                                        <a:avLst/>
                                      </a:prstGeom>
                                      <a:solidFill>
                                        <a:schemeClr val="accent6">
                                          <a:lumMod val="20000"/>
                                          <a:lumOff val="8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Connector 422"/>
                                    <wps:cNvCnPr/>
                                    <wps:spPr>
                                      <a:xfrm>
                                        <a:off x="273804" y="978977"/>
                                        <a:ext cx="15886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 name="Text Box 2"/>
                                    <wps:cNvSpPr txBox="1">
                                      <a:spLocks noChangeArrowheads="1"/>
                                    </wps:cNvSpPr>
                                    <wps:spPr bwMode="auto">
                                      <a:xfrm>
                                        <a:off x="191146" y="710339"/>
                                        <a:ext cx="1393190" cy="309014"/>
                                      </a:xfrm>
                                      <a:prstGeom prst="rect">
                                        <a:avLst/>
                                      </a:prstGeom>
                                      <a:noFill/>
                                      <a:ln w="9525">
                                        <a:noFill/>
                                        <a:miter lim="800000"/>
                                        <a:headEnd/>
                                        <a:tailEnd/>
                                      </a:ln>
                                    </wps:spPr>
                                    <wps:txbx>
                                      <w:txbxContent>
                                        <w:p w:rsidR="00782594" w:rsidRPr="00BF19BF" w:rsidRDefault="00782594" w:rsidP="00782594">
                                          <w:pPr>
                                            <w:rPr>
                                              <w:color w:val="000000" w:themeColor="text1"/>
                                              <w:sz w:val="16"/>
                                            </w:rPr>
                                          </w:pPr>
                                          <w:r w:rsidRPr="00BF19BF">
                                            <w:rPr>
                                              <w:color w:val="000000" w:themeColor="text1"/>
                                              <w:sz w:val="16"/>
                                            </w:rPr>
                                            <w:t>Grocery</w:t>
                                          </w:r>
                                        </w:p>
                                      </w:txbxContent>
                                    </wps:txbx>
                                    <wps:bodyPr rot="0" vert="horz" wrap="square" lIns="91440" tIns="45720" rIns="91440" bIns="45720" anchor="t" anchorCtr="0">
                                      <a:noAutofit/>
                                    </wps:bodyPr>
                                  </wps:wsp>
                                  <pic:pic xmlns:pic="http://schemas.openxmlformats.org/drawingml/2006/picture">
                                    <pic:nvPicPr>
                                      <pic:cNvPr id="424" name="Picture 424"/>
                                      <pic:cNvPicPr>
                                        <a:picLocks noChangeAspect="1"/>
                                      </pic:cNvPicPr>
                                    </pic:nvPicPr>
                                    <pic:blipFill>
                                      <a:blip r:embed="rId17">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66055" y="1059051"/>
                                        <a:ext cx="173990" cy="163830"/>
                                      </a:xfrm>
                                      <a:prstGeom prst="rect">
                                        <a:avLst/>
                                      </a:prstGeom>
                                    </pic:spPr>
                                  </pic:pic>
                                  <wps:wsp>
                                    <wps:cNvPr id="425" name="Oval 425"/>
                                    <wps:cNvSpPr/>
                                    <wps:spPr>
                                      <a:xfrm>
                                        <a:off x="253139"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Oval 426"/>
                                    <wps:cNvSpPr/>
                                    <wps:spPr>
                                      <a:xfrm>
                                        <a:off x="480448"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Oval 427"/>
                                    <wps:cNvSpPr/>
                                    <wps:spPr>
                                      <a:xfrm>
                                        <a:off x="707756" y="1038387"/>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Oval 428"/>
                                    <wps:cNvSpPr/>
                                    <wps:spPr>
                                      <a:xfrm>
                                        <a:off x="935065"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1162373"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Oval 430"/>
                                    <wps:cNvSpPr/>
                                    <wps:spPr>
                                      <a:xfrm>
                                        <a:off x="1389682"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Oval 431"/>
                                    <wps:cNvSpPr/>
                                    <wps:spPr>
                                      <a:xfrm>
                                        <a:off x="1611824" y="1030638"/>
                                        <a:ext cx="199813" cy="199813"/>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2" name="Picture 432"/>
                                      <pic:cNvPicPr>
                                        <a:picLocks noChangeAspect="1"/>
                                      </pic:cNvPicPr>
                                    </pic:nvPicPr>
                                    <pic:blipFill>
                                      <a:blip r:embed="rId18">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43919" y="1069383"/>
                                        <a:ext cx="133985" cy="135255"/>
                                      </a:xfrm>
                                      <a:prstGeom prst="rect">
                                        <a:avLst/>
                                      </a:prstGeom>
                                    </pic:spPr>
                                  </pic:pic>
                                  <pic:pic xmlns:pic="http://schemas.openxmlformats.org/drawingml/2006/picture">
                                    <pic:nvPicPr>
                                      <pic:cNvPr id="433" name="Picture 433"/>
                                      <pic:cNvPicPr>
                                        <a:picLocks noChangeAspect="1"/>
                                      </pic:cNvPicPr>
                                    </pic:nvPicPr>
                                    <pic:blipFill>
                                      <a:blip r:embed="rId19">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968644" y="1066800"/>
                                        <a:ext cx="140335" cy="132080"/>
                                      </a:xfrm>
                                      <a:prstGeom prst="rect">
                                        <a:avLst/>
                                      </a:prstGeom>
                                    </pic:spPr>
                                  </pic:pic>
                                  <pic:pic xmlns:pic="http://schemas.openxmlformats.org/drawingml/2006/picture">
                                    <pic:nvPicPr>
                                      <pic:cNvPr id="434" name="Picture 434"/>
                                      <pic:cNvPicPr>
                                        <a:picLocks noChangeAspect="1"/>
                                      </pic:cNvPicPr>
                                    </pic:nvPicPr>
                                    <pic:blipFill>
                                      <a:blip r:embed="rId20">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206285" y="1056468"/>
                                        <a:ext cx="118745" cy="150495"/>
                                      </a:xfrm>
                                      <a:prstGeom prst="rect">
                                        <a:avLst/>
                                      </a:prstGeom>
                                    </pic:spPr>
                                  </pic:pic>
                                  <pic:pic xmlns:pic="http://schemas.openxmlformats.org/drawingml/2006/picture">
                                    <pic:nvPicPr>
                                      <pic:cNvPr id="435" name="Picture 435"/>
                                      <pic:cNvPicPr>
                                        <a:picLocks noChangeAspect="1"/>
                                      </pic:cNvPicPr>
                                    </pic:nvPicPr>
                                    <pic:blipFill>
                                      <a:blip r:embed="rId21">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410346" y="1084882"/>
                                        <a:ext cx="159385" cy="98425"/>
                                      </a:xfrm>
                                      <a:prstGeom prst="rect">
                                        <a:avLst/>
                                      </a:prstGeom>
                                    </pic:spPr>
                                  </pic:pic>
                                  <pic:pic xmlns:pic="http://schemas.openxmlformats.org/drawingml/2006/picture">
                                    <pic:nvPicPr>
                                      <pic:cNvPr id="436" name="Picture 436"/>
                                      <pic:cNvPicPr>
                                        <a:picLocks noChangeAspect="1"/>
                                      </pic:cNvPicPr>
                                    </pic:nvPicPr>
                                    <pic:blipFill>
                                      <a:blip r:embed="rId22">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1645404" y="1066800"/>
                                        <a:ext cx="139065" cy="131445"/>
                                      </a:xfrm>
                                      <a:prstGeom prst="rect">
                                        <a:avLst/>
                                      </a:prstGeom>
                                    </pic:spPr>
                                  </pic:pic>
                                </wpg:grpSp>
                                <pic:pic xmlns:pic="http://schemas.openxmlformats.org/drawingml/2006/picture">
                                  <pic:nvPicPr>
                                    <pic:cNvPr id="437" name="Picture 437"/>
                                    <pic:cNvPicPr>
                                      <a:picLocks noChangeAspect="1"/>
                                    </pic:cNvPicPr>
                                  </pic:nvPicPr>
                                  <pic:blipFill rotWithShape="1">
                                    <a:blip r:embed="rId23">
                                      <a:duotone>
                                        <a:schemeClr val="accent6">
                                          <a:shade val="45000"/>
                                          <a:satMod val="135000"/>
                                        </a:schemeClr>
                                        <a:prstClr val="white"/>
                                      </a:duotone>
                                      <a:extLst>
                                        <a:ext uri="{28A0092B-C50C-407E-A947-70E740481C1C}">
                                          <a14:useLocalDpi xmlns:a14="http://schemas.microsoft.com/office/drawing/2010/main" val="0"/>
                                        </a:ext>
                                      </a:extLst>
                                    </a:blip>
                                    <a:srcRect l="10277" t="2" r="15418" b="-2"/>
                                    <a:stretch/>
                                  </pic:blipFill>
                                  <pic:spPr bwMode="auto">
                                    <a:xfrm>
                                      <a:off x="515655" y="1066800"/>
                                      <a:ext cx="123825" cy="137160"/>
                                    </a:xfrm>
                                    <a:prstGeom prst="rect">
                                      <a:avLst/>
                                    </a:prstGeom>
                                    <a:ln>
                                      <a:noFill/>
                                    </a:ln>
                                    <a:extLst>
                                      <a:ext uri="{53640926-AAD7-44D8-BBD7-CCE9431645EC}">
                                        <a14:shadowObscured xmlns:a14="http://schemas.microsoft.com/office/drawing/2010/main"/>
                                      </a:ext>
                                    </a:extLst>
                                  </pic:spPr>
                                </pic:pic>
                              </wpg:grpSp>
                              <wps:wsp>
                                <wps:cNvPr id="438" name="Text Box 2"/>
                                <wps:cNvSpPr txBox="1">
                                  <a:spLocks noChangeArrowheads="1"/>
                                </wps:cNvSpPr>
                                <wps:spPr bwMode="auto">
                                  <a:xfrm>
                                    <a:off x="390090" y="1594558"/>
                                    <a:ext cx="692785" cy="326390"/>
                                  </a:xfrm>
                                  <a:prstGeom prst="rect">
                                    <a:avLst/>
                                  </a:prstGeom>
                                  <a:noFill/>
                                  <a:ln w="9525">
                                    <a:noFill/>
                                    <a:miter lim="800000"/>
                                    <a:headEnd/>
                                    <a:tailEnd/>
                                  </a:ln>
                                </wps:spPr>
                                <wps:txbx>
                                  <w:txbxContent>
                                    <w:p w:rsidR="00782594" w:rsidRPr="004465DF" w:rsidRDefault="00782594" w:rsidP="00782594">
                                      <w:pPr>
                                        <w:rPr>
                                          <w:b/>
                                          <w:color w:val="auto"/>
                                          <w:sz w:val="18"/>
                                          <w:szCs w:val="18"/>
                                        </w:rPr>
                                      </w:pPr>
                                      <w:r w:rsidRPr="004465DF">
                                        <w:rPr>
                                          <w:b/>
                                          <w:color w:val="auto"/>
                                          <w:sz w:val="18"/>
                                          <w:szCs w:val="18"/>
                                        </w:rPr>
                                        <w:t xml:space="preserve">Paid by: </w:t>
                                      </w:r>
                                    </w:p>
                                  </w:txbxContent>
                                </wps:txbx>
                                <wps:bodyPr rot="0" vert="horz" wrap="square" lIns="91440" tIns="45720" rIns="91440" bIns="45720" anchor="t" anchorCtr="0">
                                  <a:noAutofit/>
                                </wps:bodyPr>
                              </wps:wsp>
                              <wps:wsp>
                                <wps:cNvPr id="439" name="Rectangle 439"/>
                                <wps:cNvSpPr/>
                                <wps:spPr>
                                  <a:xfrm>
                                    <a:off x="1049079" y="1697665"/>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2"/>
                                <wps:cNvSpPr txBox="1">
                                  <a:spLocks noChangeArrowheads="1"/>
                                </wps:cNvSpPr>
                                <wps:spPr bwMode="auto">
                                  <a:xfrm>
                                    <a:off x="1041991" y="1601972"/>
                                    <a:ext cx="412750" cy="289560"/>
                                  </a:xfrm>
                                  <a:prstGeom prst="rect">
                                    <a:avLst/>
                                  </a:prstGeom>
                                  <a:noFill/>
                                  <a:ln w="9525">
                                    <a:noFill/>
                                    <a:miter lim="800000"/>
                                    <a:headEnd/>
                                    <a:tailEnd/>
                                  </a:ln>
                                </wps:spPr>
                                <wps:txbx>
                                  <w:txbxContent>
                                    <w:p w:rsidR="00782594" w:rsidRPr="004465DF" w:rsidRDefault="00782594" w:rsidP="00782594">
                                      <w:pPr>
                                        <w:rPr>
                                          <w:b/>
                                          <w:color w:val="auto"/>
                                          <w:sz w:val="16"/>
                                        </w:rPr>
                                      </w:pPr>
                                      <w:r>
                                        <w:rPr>
                                          <w:b/>
                                          <w:color w:val="auto"/>
                                          <w:sz w:val="14"/>
                                        </w:rPr>
                                        <w:t>I</w:t>
                                      </w:r>
                                      <w:r w:rsidRPr="004465DF">
                                        <w:rPr>
                                          <w:b/>
                                          <w:color w:val="auto"/>
                                          <w:sz w:val="14"/>
                                        </w:rPr>
                                        <w:t>ssac</w:t>
                                      </w:r>
                                    </w:p>
                                  </w:txbxContent>
                                </wps:txbx>
                                <wps:bodyPr rot="0" vert="horz" wrap="square" lIns="91440" tIns="45720" rIns="91440" bIns="45720" anchor="t" anchorCtr="0">
                                  <a:noAutofit/>
                                </wps:bodyPr>
                              </wps:wsp>
                              <wps:wsp>
                                <wps:cNvPr id="441" name="Isosceles Triangle 441"/>
                                <wps:cNvSpPr/>
                                <wps:spPr>
                                  <a:xfrm rot="10800000">
                                    <a:off x="1570075" y="1740195"/>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2"/>
                                <wps:cNvSpPr txBox="1">
                                  <a:spLocks noChangeArrowheads="1"/>
                                </wps:cNvSpPr>
                                <wps:spPr bwMode="auto">
                                  <a:xfrm>
                                    <a:off x="398206" y="1809183"/>
                                    <a:ext cx="692785" cy="326390"/>
                                  </a:xfrm>
                                  <a:prstGeom prst="rect">
                                    <a:avLst/>
                                  </a:prstGeom>
                                  <a:noFill/>
                                  <a:ln w="9525">
                                    <a:noFill/>
                                    <a:miter lim="800000"/>
                                    <a:headEnd/>
                                    <a:tailEnd/>
                                  </a:ln>
                                </wps:spPr>
                                <wps:txbx>
                                  <w:txbxContent>
                                    <w:p w:rsidR="00782594" w:rsidRPr="004465DF" w:rsidRDefault="00782594" w:rsidP="00782594">
                                      <w:pPr>
                                        <w:rPr>
                                          <w:b/>
                                          <w:color w:val="auto"/>
                                        </w:rPr>
                                      </w:pPr>
                                      <w:r w:rsidRPr="004465DF">
                                        <w:rPr>
                                          <w:b/>
                                          <w:color w:val="auto"/>
                                          <w:sz w:val="18"/>
                                        </w:rPr>
                                        <w:t xml:space="preserve">Mode: </w:t>
                                      </w:r>
                                    </w:p>
                                  </w:txbxContent>
                                </wps:txbx>
                                <wps:bodyPr rot="0" vert="horz" wrap="square" lIns="91440" tIns="45720" rIns="91440" bIns="45720" anchor="t" anchorCtr="0">
                                  <a:noAutofit/>
                                </wps:bodyPr>
                              </wps:wsp>
                              <wps:wsp>
                                <wps:cNvPr id="443" name="Rectangle 443"/>
                                <wps:cNvSpPr/>
                                <wps:spPr>
                                  <a:xfrm>
                                    <a:off x="1049079" y="1920948"/>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1041991" y="1828800"/>
                                    <a:ext cx="412750" cy="289560"/>
                                  </a:xfrm>
                                  <a:prstGeom prst="rect">
                                    <a:avLst/>
                                  </a:prstGeom>
                                  <a:noFill/>
                                  <a:ln w="9525">
                                    <a:noFill/>
                                    <a:miter lim="800000"/>
                                    <a:headEnd/>
                                    <a:tailEnd/>
                                  </a:ln>
                                </wps:spPr>
                                <wps:txbx>
                                  <w:txbxContent>
                                    <w:p w:rsidR="00782594" w:rsidRPr="004465DF" w:rsidRDefault="00782594" w:rsidP="00782594">
                                      <w:pPr>
                                        <w:rPr>
                                          <w:b/>
                                          <w:color w:val="auto"/>
                                          <w:sz w:val="16"/>
                                        </w:rPr>
                                      </w:pPr>
                                      <w:proofErr w:type="gramStart"/>
                                      <w:r>
                                        <w:rPr>
                                          <w:b/>
                                          <w:color w:val="auto"/>
                                          <w:sz w:val="14"/>
                                        </w:rPr>
                                        <w:t>split</w:t>
                                      </w:r>
                                      <w:proofErr w:type="gramEnd"/>
                                    </w:p>
                                  </w:txbxContent>
                                </wps:txbx>
                                <wps:bodyPr rot="0" vert="horz" wrap="square" lIns="91440" tIns="45720" rIns="91440" bIns="45720" anchor="t" anchorCtr="0">
                                  <a:noAutofit/>
                                </wps:bodyPr>
                              </wps:wsp>
                              <wps:wsp>
                                <wps:cNvPr id="445" name="Isosceles Triangle 445"/>
                                <wps:cNvSpPr/>
                                <wps:spPr>
                                  <a:xfrm rot="10800000">
                                    <a:off x="1570075" y="1967023"/>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2"/>
                                <wps:cNvSpPr txBox="1">
                                  <a:spLocks noChangeArrowheads="1"/>
                                </wps:cNvSpPr>
                                <wps:spPr bwMode="auto">
                                  <a:xfrm>
                                    <a:off x="184298" y="1286539"/>
                                    <a:ext cx="1187302" cy="326390"/>
                                  </a:xfrm>
                                  <a:prstGeom prst="rect">
                                    <a:avLst/>
                                  </a:prstGeom>
                                  <a:noFill/>
                                  <a:ln w="9525">
                                    <a:noFill/>
                                    <a:miter lim="800000"/>
                                    <a:headEnd/>
                                    <a:tailEnd/>
                                  </a:ln>
                                </wps:spPr>
                                <wps:txbx>
                                  <w:txbxContent>
                                    <w:p w:rsidR="00782594" w:rsidRPr="004465DF" w:rsidRDefault="00782594" w:rsidP="00782594">
                                      <w:pPr>
                                        <w:rPr>
                                          <w:b/>
                                          <w:color w:val="auto"/>
                                          <w:sz w:val="22"/>
                                        </w:rPr>
                                      </w:pPr>
                                      <w:r>
                                        <w:rPr>
                                          <w:b/>
                                          <w:color w:val="auto"/>
                                        </w:rPr>
                                        <w:t>Total Amount:  $</w:t>
                                      </w:r>
                                    </w:p>
                                  </w:txbxContent>
                                </wps:txbx>
                                <wps:bodyPr rot="0" vert="horz" wrap="square" lIns="91440" tIns="45720" rIns="91440" bIns="45720" anchor="t" anchorCtr="0">
                                  <a:noAutofit/>
                                </wps:bodyPr>
                              </wps:wsp>
                              <wps:wsp>
                                <wps:cNvPr id="447" name="Straight Connector 447"/>
                                <wps:cNvCnPr/>
                                <wps:spPr>
                                  <a:xfrm>
                                    <a:off x="1212112" y="1541720"/>
                                    <a:ext cx="524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8" name="Text Box 2"/>
                                <wps:cNvSpPr txBox="1">
                                  <a:spLocks noChangeArrowheads="1"/>
                                </wps:cNvSpPr>
                                <wps:spPr bwMode="auto">
                                  <a:xfrm>
                                    <a:off x="1302163" y="1254641"/>
                                    <a:ext cx="568455" cy="309014"/>
                                  </a:xfrm>
                                  <a:prstGeom prst="rect">
                                    <a:avLst/>
                                  </a:prstGeom>
                                  <a:noFill/>
                                  <a:ln w="9525">
                                    <a:noFill/>
                                    <a:miter lim="800000"/>
                                    <a:headEnd/>
                                    <a:tailEnd/>
                                  </a:ln>
                                </wps:spPr>
                                <wps:txbx>
                                  <w:txbxContent>
                                    <w:p w:rsidR="00782594" w:rsidRPr="00BF19BF" w:rsidRDefault="00782594" w:rsidP="00782594">
                                      <w:pPr>
                                        <w:rPr>
                                          <w:color w:val="000000" w:themeColor="text1"/>
                                        </w:rPr>
                                      </w:pPr>
                                      <w:r w:rsidRPr="00BF19BF">
                                        <w:rPr>
                                          <w:color w:val="000000" w:themeColor="text1"/>
                                        </w:rPr>
                                        <w:t>27.00</w:t>
                                      </w:r>
                                    </w:p>
                                  </w:txbxContent>
                                </wps:txbx>
                                <wps:bodyPr rot="0" vert="horz" wrap="square" lIns="91440" tIns="45720" rIns="91440" bIns="45720" anchor="t" anchorCtr="0">
                                  <a:noAutofit/>
                                </wps:bodyPr>
                              </wps:wsp>
                            </wpg:grpSp>
                            <wps:wsp>
                              <wps:cNvPr id="449" name="Text Box 2"/>
                              <wps:cNvSpPr txBox="1">
                                <a:spLocks noChangeArrowheads="1"/>
                              </wps:cNvSpPr>
                              <wps:spPr bwMode="auto">
                                <a:xfrm>
                                  <a:off x="390090" y="2463558"/>
                                  <a:ext cx="692785" cy="326390"/>
                                </a:xfrm>
                                <a:prstGeom prst="rect">
                                  <a:avLst/>
                                </a:prstGeom>
                                <a:noFill/>
                                <a:ln w="9525">
                                  <a:noFill/>
                                  <a:miter lim="800000"/>
                                  <a:headEnd/>
                                  <a:tailEnd/>
                                </a:ln>
                              </wps:spPr>
                              <wps:txbx>
                                <w:txbxContent>
                                  <w:p w:rsidR="00782594" w:rsidRPr="004465DF" w:rsidRDefault="00782594" w:rsidP="00782594">
                                    <w:pPr>
                                      <w:rPr>
                                        <w:b/>
                                        <w:color w:val="auto"/>
                                      </w:rPr>
                                    </w:pPr>
                                    <w:r w:rsidRPr="004465DF">
                                      <w:rPr>
                                        <w:b/>
                                        <w:color w:val="auto"/>
                                        <w:sz w:val="18"/>
                                      </w:rPr>
                                      <w:t xml:space="preserve">Member: </w:t>
                                    </w:r>
                                  </w:p>
                                </w:txbxContent>
                              </wps:txbx>
                              <wps:bodyPr rot="0" vert="horz" wrap="square" lIns="91440" tIns="45720" rIns="91440" bIns="45720" anchor="t" anchorCtr="0">
                                <a:noAutofit/>
                              </wps:bodyPr>
                            </wps:wsp>
                            <wps:wsp>
                              <wps:cNvPr id="450" name="Text Box 2"/>
                              <wps:cNvSpPr txBox="1">
                                <a:spLocks noChangeArrowheads="1"/>
                              </wps:cNvSpPr>
                              <wps:spPr bwMode="auto">
                                <a:xfrm>
                                  <a:off x="398206" y="2044494"/>
                                  <a:ext cx="692785"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Date</w:t>
                                    </w:r>
                                    <w:r w:rsidRPr="004465DF">
                                      <w:rPr>
                                        <w:b/>
                                        <w:color w:val="auto"/>
                                        <w:sz w:val="18"/>
                                      </w:rPr>
                                      <w:t xml:space="preserve">: </w:t>
                                    </w:r>
                                  </w:p>
                                </w:txbxContent>
                              </wps:txbx>
                              <wps:bodyPr rot="0" vert="horz" wrap="square" lIns="91440" tIns="45720" rIns="91440" bIns="45720" anchor="t" anchorCtr="0">
                                <a:noAutofit/>
                              </wps:bodyPr>
                            </wps:wsp>
                            <wps:wsp>
                              <wps:cNvPr id="451" name="Rectangle 451"/>
                              <wps:cNvSpPr/>
                              <wps:spPr>
                                <a:xfrm>
                                  <a:off x="1053965" y="215561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2"/>
                              <wps:cNvSpPr txBox="1">
                                <a:spLocks noChangeArrowheads="1"/>
                              </wps:cNvSpPr>
                              <wps:spPr bwMode="auto">
                                <a:xfrm>
                                  <a:off x="1033645" y="2050626"/>
                                  <a:ext cx="546141" cy="289560"/>
                                </a:xfrm>
                                <a:prstGeom prst="rect">
                                  <a:avLst/>
                                </a:prstGeom>
                                <a:noFill/>
                                <a:ln w="9525">
                                  <a:noFill/>
                                  <a:miter lim="800000"/>
                                  <a:headEnd/>
                                  <a:tailEnd/>
                                </a:ln>
                              </wps:spPr>
                              <wps:txbx>
                                <w:txbxContent>
                                  <w:p w:rsidR="00782594" w:rsidRPr="004465DF" w:rsidRDefault="00782594" w:rsidP="00782594">
                                    <w:pPr>
                                      <w:rPr>
                                        <w:b/>
                                        <w:color w:val="auto"/>
                                        <w:sz w:val="16"/>
                                      </w:rPr>
                                    </w:pPr>
                                    <w:r>
                                      <w:rPr>
                                        <w:b/>
                                        <w:color w:val="auto"/>
                                        <w:sz w:val="14"/>
                                      </w:rPr>
                                      <w:t>9/2/2015</w:t>
                                    </w:r>
                                  </w:p>
                                </w:txbxContent>
                              </wps:txbx>
                              <wps:bodyPr rot="0" vert="horz" wrap="square" lIns="91440" tIns="45720" rIns="91440" bIns="45720" anchor="t" anchorCtr="0">
                                <a:noAutofit/>
                              </wps:bodyPr>
                            </wps:wsp>
                            <wps:wsp>
                              <wps:cNvPr id="453" name="Isosceles Triangle 453"/>
                              <wps:cNvSpPr/>
                              <wps:spPr>
                                <a:xfrm rot="10800000">
                                  <a:off x="1575512" y="2199639"/>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Text Box 2"/>
                              <wps:cNvSpPr txBox="1">
                                <a:spLocks noChangeArrowheads="1"/>
                              </wps:cNvSpPr>
                              <wps:spPr bwMode="auto">
                                <a:xfrm>
                                  <a:off x="390090" y="2268098"/>
                                  <a:ext cx="817626"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Deadline</w:t>
                                    </w:r>
                                    <w:r w:rsidRPr="004465DF">
                                      <w:rPr>
                                        <w:b/>
                                        <w:color w:val="auto"/>
                                        <w:sz w:val="18"/>
                                      </w:rPr>
                                      <w:t xml:space="preserve">: </w:t>
                                    </w:r>
                                  </w:p>
                                </w:txbxContent>
                              </wps:txbx>
                              <wps:bodyPr rot="0" vert="horz" wrap="square" lIns="91440" tIns="45720" rIns="91440" bIns="45720" anchor="t" anchorCtr="0">
                                <a:noAutofit/>
                              </wps:bodyPr>
                            </wps:wsp>
                            <wps:wsp>
                              <wps:cNvPr id="455" name="Rectangle 455"/>
                              <wps:cNvSpPr/>
                              <wps:spPr>
                                <a:xfrm>
                                  <a:off x="1053253" y="2396792"/>
                                  <a:ext cx="624205" cy="1473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2"/>
                              <wps:cNvSpPr txBox="1">
                                <a:spLocks noChangeArrowheads="1"/>
                              </wps:cNvSpPr>
                              <wps:spPr bwMode="auto">
                                <a:xfrm>
                                  <a:off x="1036320" y="2291805"/>
                                  <a:ext cx="546100" cy="289560"/>
                                </a:xfrm>
                                <a:prstGeom prst="rect">
                                  <a:avLst/>
                                </a:prstGeom>
                                <a:noFill/>
                                <a:ln w="9525">
                                  <a:noFill/>
                                  <a:miter lim="800000"/>
                                  <a:headEnd/>
                                  <a:tailEnd/>
                                </a:ln>
                              </wps:spPr>
                              <wps:txbx>
                                <w:txbxContent>
                                  <w:p w:rsidR="00782594" w:rsidRPr="004465DF" w:rsidRDefault="00782594" w:rsidP="00782594">
                                    <w:pPr>
                                      <w:rPr>
                                        <w:b/>
                                        <w:color w:val="auto"/>
                                        <w:sz w:val="16"/>
                                      </w:rPr>
                                    </w:pPr>
                                    <w:r>
                                      <w:rPr>
                                        <w:b/>
                                        <w:color w:val="auto"/>
                                        <w:sz w:val="14"/>
                                      </w:rPr>
                                      <w:t>7 days</w:t>
                                    </w:r>
                                  </w:p>
                                </w:txbxContent>
                              </wps:txbx>
                              <wps:bodyPr rot="0" vert="horz" wrap="square" lIns="91440" tIns="45720" rIns="91440" bIns="45720" anchor="t" anchorCtr="0">
                                <a:noAutofit/>
                              </wps:bodyPr>
                            </wps:wsp>
                            <wps:wsp>
                              <wps:cNvPr id="457" name="Isosceles Triangle 457"/>
                              <wps:cNvSpPr/>
                              <wps:spPr>
                                <a:xfrm rot="10800000">
                                  <a:off x="1574800" y="2440818"/>
                                  <a:ext cx="78105" cy="77470"/>
                                </a:xfrm>
                                <a:prstGeom prst="triangl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2"/>
                            <wps:cNvSpPr txBox="1">
                              <a:spLocks noChangeArrowheads="1"/>
                            </wps:cNvSpPr>
                            <wps:spPr bwMode="auto">
                              <a:xfrm>
                                <a:off x="404894" y="3102741"/>
                                <a:ext cx="757087"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Snapshot</w:t>
                                  </w:r>
                                  <w:r w:rsidRPr="004465DF">
                                    <w:rPr>
                                      <w:b/>
                                      <w:color w:val="auto"/>
                                      <w:sz w:val="18"/>
                                    </w:rPr>
                                    <w:t xml:space="preserve">: </w:t>
                                  </w:r>
                                </w:p>
                              </w:txbxContent>
                            </wps:txbx>
                            <wps:bodyPr rot="0" vert="horz" wrap="square" lIns="91440" tIns="45720" rIns="91440" bIns="45720" anchor="t" anchorCtr="0">
                              <a:noAutofit/>
                            </wps:bodyPr>
                          </wps:wsp>
                          <wpg:grpSp>
                            <wpg:cNvPr id="464" name="Group 464"/>
                            <wpg:cNvGrpSpPr/>
                            <wpg:grpSpPr>
                              <a:xfrm>
                                <a:off x="1027471" y="2487561"/>
                                <a:ext cx="710907" cy="265814"/>
                                <a:chOff x="0" y="0"/>
                                <a:chExt cx="710907" cy="265814"/>
                              </a:xfrm>
                            </wpg:grpSpPr>
                            <wps:wsp>
                              <wps:cNvPr id="465" name="Rectangle 465"/>
                              <wps:cNvSpPr/>
                              <wps:spPr>
                                <a:xfrm>
                                  <a:off x="36576" y="109728"/>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Text Box 2"/>
                              <wps:cNvSpPr txBox="1">
                                <a:spLocks noChangeArrowheads="1"/>
                              </wps:cNvSpPr>
                              <wps:spPr bwMode="auto">
                                <a:xfrm>
                                  <a:off x="0" y="0"/>
                                  <a:ext cx="710907" cy="265814"/>
                                </a:xfrm>
                                <a:prstGeom prst="rect">
                                  <a:avLst/>
                                </a:prstGeom>
                                <a:noFill/>
                                <a:ln w="9525">
                                  <a:noFill/>
                                  <a:miter lim="800000"/>
                                  <a:headEnd/>
                                  <a:tailEnd/>
                                </a:ln>
                              </wps:spPr>
                              <wps:txbx>
                                <w:txbxContent>
                                  <w:p w:rsidR="00782594" w:rsidRPr="004465DF" w:rsidRDefault="00782594" w:rsidP="00782594">
                                    <w:pPr>
                                      <w:rPr>
                                        <w:b/>
                                        <w:color w:val="auto"/>
                                        <w:sz w:val="16"/>
                                      </w:rPr>
                                    </w:pPr>
                                    <w:r>
                                      <w:rPr>
                                        <w:b/>
                                        <w:color w:val="auto"/>
                                        <w:sz w:val="14"/>
                                      </w:rPr>
                                      <w:t>Click to add</w:t>
                                    </w:r>
                                  </w:p>
                                </w:txbxContent>
                              </wps:txbx>
                              <wps:bodyPr rot="0" vert="horz" wrap="square" lIns="91440" tIns="45720" rIns="91440" bIns="45720" anchor="t" anchorCtr="0">
                                <a:noAutofit/>
                              </wps:bodyPr>
                            </wps:wsp>
                          </wpg:grpSp>
                          <wpg:grpSp>
                            <wpg:cNvPr id="467" name="Group 467"/>
                            <wpg:cNvGrpSpPr/>
                            <wpg:grpSpPr>
                              <a:xfrm>
                                <a:off x="1041638" y="3143001"/>
                                <a:ext cx="710907" cy="265814"/>
                                <a:chOff x="9251" y="448962"/>
                                <a:chExt cx="710907" cy="265814"/>
                              </a:xfrm>
                            </wpg:grpSpPr>
                            <wps:wsp>
                              <wps:cNvPr id="468" name="Rectangle 468"/>
                              <wps:cNvSpPr/>
                              <wps:spPr>
                                <a:xfrm>
                                  <a:off x="58237" y="538096"/>
                                  <a:ext cx="623570" cy="14732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Text Box 2"/>
                              <wps:cNvSpPr txBox="1">
                                <a:spLocks noChangeArrowheads="1"/>
                              </wps:cNvSpPr>
                              <wps:spPr bwMode="auto">
                                <a:xfrm>
                                  <a:off x="9251" y="448962"/>
                                  <a:ext cx="710907" cy="265814"/>
                                </a:xfrm>
                                <a:prstGeom prst="rect">
                                  <a:avLst/>
                                </a:prstGeom>
                                <a:noFill/>
                                <a:ln w="9525">
                                  <a:noFill/>
                                  <a:miter lim="800000"/>
                                  <a:headEnd/>
                                  <a:tailEnd/>
                                </a:ln>
                              </wps:spPr>
                              <wps:txbx>
                                <w:txbxContent>
                                  <w:p w:rsidR="00782594" w:rsidRPr="004465DF" w:rsidRDefault="00782594" w:rsidP="00782594">
                                    <w:pPr>
                                      <w:rPr>
                                        <w:b/>
                                        <w:color w:val="auto"/>
                                        <w:sz w:val="16"/>
                                      </w:rPr>
                                    </w:pPr>
                                    <w:r>
                                      <w:rPr>
                                        <w:b/>
                                        <w:color w:val="auto"/>
                                        <w:sz w:val="14"/>
                                      </w:rPr>
                                      <w:t>Click to add</w:t>
                                    </w:r>
                                  </w:p>
                                </w:txbxContent>
                              </wps:txbx>
                              <wps:bodyPr rot="0" vert="horz" wrap="square" lIns="91440" tIns="45720" rIns="91440" bIns="45720" anchor="t" anchorCtr="0">
                                <a:noAutofit/>
                              </wps:bodyPr>
                            </wps:wsp>
                          </wpg:grpSp>
                        </wpg:grpSp>
                        <wps:wsp>
                          <wps:cNvPr id="472" name="Rectangle 472"/>
                          <wps:cNvSpPr/>
                          <wps:spPr>
                            <a:xfrm>
                              <a:off x="502024" y="2799977"/>
                              <a:ext cx="1194435" cy="38306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Text Box 2"/>
                          <wps:cNvSpPr txBox="1">
                            <a:spLocks noChangeArrowheads="1"/>
                          </wps:cNvSpPr>
                          <wps:spPr bwMode="auto">
                            <a:xfrm>
                              <a:off x="519953" y="2716306"/>
                              <a:ext cx="529488" cy="326390"/>
                            </a:xfrm>
                            <a:prstGeom prst="rect">
                              <a:avLst/>
                            </a:prstGeom>
                            <a:noFill/>
                            <a:ln w="9525">
                              <a:noFill/>
                              <a:miter lim="800000"/>
                              <a:headEnd/>
                              <a:tailEnd/>
                            </a:ln>
                          </wps:spPr>
                          <wps:txbx>
                            <w:txbxContent>
                              <w:p w:rsidR="00782594" w:rsidRPr="00BF19BF" w:rsidRDefault="00782594" w:rsidP="00782594">
                                <w:pPr>
                                  <w:rPr>
                                    <w:b/>
                                    <w:color w:val="auto"/>
                                    <w:sz w:val="18"/>
                                  </w:rPr>
                                </w:pPr>
                                <w:r>
                                  <w:rPr>
                                    <w:b/>
                                    <w:color w:val="auto"/>
                                    <w:sz w:val="14"/>
                                  </w:rPr>
                                  <w:t>Clinton</w:t>
                                </w:r>
                                <w:r w:rsidRPr="00BF19BF">
                                  <w:rPr>
                                    <w:b/>
                                    <w:color w:val="auto"/>
                                    <w:sz w:val="16"/>
                                  </w:rPr>
                                  <w:t xml:space="preserve"> </w:t>
                                </w:r>
                              </w:p>
                            </w:txbxContent>
                          </wps:txbx>
                          <wps:bodyPr rot="0" vert="horz" wrap="square" lIns="91440" tIns="45720" rIns="91440" bIns="45720" anchor="t" anchorCtr="0">
                            <a:noAutofit/>
                          </wps:bodyPr>
                        </wps:wsp>
                        <wps:wsp>
                          <wps:cNvPr id="473" name="Straight Connector 473"/>
                          <wps:cNvCnPr/>
                          <wps:spPr>
                            <a:xfrm>
                              <a:off x="573741" y="2955365"/>
                              <a:ext cx="10297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a:off x="573741" y="3116730"/>
                              <a:ext cx="10297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5" name="Text Box 2"/>
                          <wps:cNvSpPr txBox="1">
                            <a:spLocks noChangeArrowheads="1"/>
                          </wps:cNvSpPr>
                          <wps:spPr bwMode="auto">
                            <a:xfrm>
                              <a:off x="1249082" y="2713318"/>
                              <a:ext cx="477400" cy="326390"/>
                            </a:xfrm>
                            <a:prstGeom prst="rect">
                              <a:avLst/>
                            </a:prstGeom>
                            <a:noFill/>
                            <a:ln w="9525">
                              <a:noFill/>
                              <a:miter lim="800000"/>
                              <a:headEnd/>
                              <a:tailEnd/>
                            </a:ln>
                          </wps:spPr>
                          <wps:txbx>
                            <w:txbxContent>
                              <w:p w:rsidR="00782594" w:rsidRPr="00BF19BF" w:rsidRDefault="00782594" w:rsidP="00782594">
                                <w:pPr>
                                  <w:rPr>
                                    <w:b/>
                                    <w:color w:val="auto"/>
                                    <w:sz w:val="18"/>
                                  </w:rPr>
                                </w:pPr>
                                <w:r>
                                  <w:rPr>
                                    <w:b/>
                                    <w:color w:val="auto"/>
                                    <w:sz w:val="14"/>
                                  </w:rPr>
                                  <w:t>$ 9.00</w:t>
                                </w:r>
                                <w:r w:rsidRPr="00BF19BF">
                                  <w:rPr>
                                    <w:b/>
                                    <w:color w:val="auto"/>
                                    <w:sz w:val="16"/>
                                  </w:rPr>
                                  <w:t xml:space="preserve"> </w:t>
                                </w:r>
                              </w:p>
                            </w:txbxContent>
                          </wps:txbx>
                          <wps:bodyPr rot="0" vert="horz" wrap="square" lIns="91440" tIns="45720" rIns="91440" bIns="45720" anchor="t" anchorCtr="0">
                            <a:noAutofit/>
                          </wps:bodyPr>
                        </wps:wsp>
                        <wps:wsp>
                          <wps:cNvPr id="476" name="Text Box 2"/>
                          <wps:cNvSpPr txBox="1">
                            <a:spLocks noChangeArrowheads="1"/>
                          </wps:cNvSpPr>
                          <wps:spPr bwMode="auto">
                            <a:xfrm>
                              <a:off x="522941" y="2868706"/>
                              <a:ext cx="529488" cy="326390"/>
                            </a:xfrm>
                            <a:prstGeom prst="rect">
                              <a:avLst/>
                            </a:prstGeom>
                            <a:noFill/>
                            <a:ln w="9525">
                              <a:noFill/>
                              <a:miter lim="800000"/>
                              <a:headEnd/>
                              <a:tailEnd/>
                            </a:ln>
                          </wps:spPr>
                          <wps:txbx>
                            <w:txbxContent>
                              <w:p w:rsidR="00782594" w:rsidRPr="00BF19BF" w:rsidRDefault="00782594" w:rsidP="00782594">
                                <w:pPr>
                                  <w:rPr>
                                    <w:b/>
                                    <w:color w:val="auto"/>
                                    <w:sz w:val="18"/>
                                  </w:rPr>
                                </w:pPr>
                                <w:r>
                                  <w:rPr>
                                    <w:b/>
                                    <w:color w:val="auto"/>
                                    <w:sz w:val="14"/>
                                  </w:rPr>
                                  <w:t>Denise</w:t>
                                </w:r>
                                <w:r w:rsidRPr="00BF19BF">
                                  <w:rPr>
                                    <w:b/>
                                    <w:color w:val="auto"/>
                                    <w:sz w:val="16"/>
                                  </w:rPr>
                                  <w:t xml:space="preserve"> </w:t>
                                </w:r>
                              </w:p>
                            </w:txbxContent>
                          </wps:txbx>
                          <wps:bodyPr rot="0" vert="horz" wrap="square" lIns="91440" tIns="45720" rIns="91440" bIns="45720" anchor="t" anchorCtr="0">
                            <a:noAutofit/>
                          </wps:bodyPr>
                        </wps:wsp>
                        <wps:wsp>
                          <wps:cNvPr id="477" name="Text Box 2"/>
                          <wps:cNvSpPr txBox="1">
                            <a:spLocks noChangeArrowheads="1"/>
                          </wps:cNvSpPr>
                          <wps:spPr bwMode="auto">
                            <a:xfrm>
                              <a:off x="1249082" y="2844800"/>
                              <a:ext cx="477400" cy="326390"/>
                            </a:xfrm>
                            <a:prstGeom prst="rect">
                              <a:avLst/>
                            </a:prstGeom>
                            <a:noFill/>
                            <a:ln w="9525">
                              <a:noFill/>
                              <a:miter lim="800000"/>
                              <a:headEnd/>
                              <a:tailEnd/>
                            </a:ln>
                          </wps:spPr>
                          <wps:txbx>
                            <w:txbxContent>
                              <w:p w:rsidR="00782594" w:rsidRPr="00BF19BF" w:rsidRDefault="00782594" w:rsidP="00782594">
                                <w:pPr>
                                  <w:rPr>
                                    <w:b/>
                                    <w:color w:val="auto"/>
                                    <w:sz w:val="18"/>
                                  </w:rPr>
                                </w:pPr>
                                <w:r>
                                  <w:rPr>
                                    <w:b/>
                                    <w:color w:val="auto"/>
                                    <w:sz w:val="14"/>
                                  </w:rPr>
                                  <w:t>$ 9.00</w:t>
                                </w:r>
                                <w:r w:rsidRPr="00BF19BF">
                                  <w:rPr>
                                    <w:b/>
                                    <w:color w:val="auto"/>
                                    <w:sz w:val="16"/>
                                  </w:rPr>
                                  <w:t xml:space="preserve"> </w:t>
                                </w:r>
                              </w:p>
                            </w:txbxContent>
                          </wps:txbx>
                          <wps:bodyPr rot="0" vert="horz" wrap="square" lIns="91440" tIns="45720" rIns="91440" bIns="45720" anchor="t" anchorCtr="0">
                            <a:noAutofit/>
                          </wps:bodyPr>
                        </wps:wsp>
                      </wpg:grpSp>
                      <pic:pic xmlns:pic="http://schemas.openxmlformats.org/drawingml/2006/picture">
                        <pic:nvPicPr>
                          <pic:cNvPr id="479" name="Picture 4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86697" y="3441290"/>
                            <a:ext cx="1226820" cy="358775"/>
                          </a:xfrm>
                          <a:prstGeom prst="rect">
                            <a:avLst/>
                          </a:prstGeom>
                        </pic:spPr>
                      </pic:pic>
                      <wps:wsp>
                        <wps:cNvPr id="480" name="Straight Connector 480"/>
                        <wps:cNvCnPr/>
                        <wps:spPr>
                          <a:xfrm>
                            <a:off x="2015613" y="447368"/>
                            <a:ext cx="0" cy="2742749"/>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220CE8" id="Group 482" o:spid="_x0000_s1330" style="position:absolute;margin-left:0;margin-top:1pt;width:172.75pt;height:337.15pt;z-index:252078080;mso-position-horizontal:left;mso-position-horizontal-relative:margin" coordsize="21938,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">
                <v:group id="Group 478" o:spid="_x0000_s1331" style="position:absolute;width:21938;height:42818" coordsize="21938,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 411" o:spid="_x0000_s1332" style="position:absolute;width:21938;height:42818" coordsize="21938,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 413" o:spid="_x0000_s1333" style="position:absolute;width:21938;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group id="Group 414" o:spid="_x0000_s1334"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group id="Group 415" o:spid="_x0000_s1335"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group id="Group 416" o:spid="_x0000_s1336" style="position:absolute;width:21945;height:42818" coordsize="21945,4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shape id="Picture 417" o:spid="_x0000_s1337" type="#_x0000_t75" style="position:absolute;width:2194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2zjBAAAA3AAAAA8AAABkcnMvZG93bnJldi54bWxEj0+LwjAUxO/CfofwFrxpqohK1yjLYlmv&#10;/sHzI3nbVpuXmmS1fnsjCB6HmfkNs1h1thFX8qF2rGA0zEAQa2dqLhUc9sVgDiJEZIONY1JwpwCr&#10;5UdvgblxN97SdRdLkSAcclRQxdjmUgZdkcUwdC1x8v6ctxiT9KU0Hm8Jbhs5zrKptFhzWqiwpZ+K&#10;9Hn3bxXw/cK11vNfPJZre+FiFoqTV6r/2X1/gYjUxXf41d4YBZPRDJ5n0h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o2zjBAAAA3AAAAA8AAAAAAAAAAAAAAAAAnwIA&#10;AGRycy9kb3ducmV2LnhtbFBLBQYAAAAABAAEAPcAAACNAwAAAAA=&#10;">
                              <v:imagedata r:id="rId13" o:title="android-blank"/>
                              <v:path arrowok="t"/>
                            </v:shape>
                            <v:rect id="Rectangle 418" o:spid="_x0000_s1338" style="position:absolute;left:1214;top:4184;width:19373;height:33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4ZpMEA&#10;AADcAAAADwAAAGRycy9kb3ducmV2LnhtbERPTYvCMBC9C/6HMII3TV11XapRFlFxvdndeh6asS02&#10;k9pErf9+cxA8Pt73YtWaStypcaVlBaNhBII4s7rkXMHf73bwBcJ5ZI2VZVLwJAerZbezwFjbBx/p&#10;nvhchBB2MSoovK9jKV1WkEE3tDVx4M62MegDbHKpG3yEcFPJjyj6lAZLDg0F1rQuKLskN6PgNp39&#10;bNrTdTdOo3R2SKvp3u9qpfq99nsOwlPr3+KXe68VTEZhbTgTjo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GaTBAAAA3AAAAA8AAAAAAAAAAAAAAAAAmAIAAGRycy9kb3du&#10;cmV2LnhtbFBLBQYAAAAABAAEAPUAAACGAwAAAAA=&#10;" fillcolor="white [3212]" stroked="f" strokeweight="2pt"/>
                            <v:rect id="Rectangle 419" o:spid="_x0000_s1339" style="position:absolute;left:1162;top:4184;width:1936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AMYA&#10;AADcAAAADwAAAGRycy9kb3ducmV2LnhtbESP3WrCQBSE7wt9h+UUvCm6idig0VWKICiUgj/g7TF7&#10;TGKzZ2N2Nenbu0Khl8PMfMPMFp2pxJ0aV1pWEA8iEMSZ1SXnCg77VX8MwnlkjZVlUvBLDhbz15cZ&#10;ptq2vKX7zuciQNilqKDwvk6ldFlBBt3A1sTBO9vGoA+yyaVusA1wU8lhFCXSYMlhocCalgVlP7ub&#10;UbC6HDfy+/12XUqd2FO8/fLtR6ZU7637nILw1Pn/8F97rRWM4gk8z4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jjAMYAAADcAAAADwAAAAAAAAAAAAAAAACYAgAAZHJz&#10;L2Rvd25yZXYueG1sUEsFBgAAAAAEAAQA9QAAAIsDAAAAAA==&#10;" fillcolor="#5fe7d5 [1945]" stroked="f" strokeweight="2pt"/>
                            <v:shape id="_x0000_s1340" type="#_x0000_t202" style="position:absolute;left:2453;top:3616;width:12285;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782594" w:rsidRPr="004E2F5E" w:rsidRDefault="00782594" w:rsidP="00782594">
                                    <w:pPr>
                                      <w:rPr>
                                        <w:b/>
                                        <w:color w:val="FFFFFF" w:themeColor="background1"/>
                                        <w:sz w:val="22"/>
                                      </w:rPr>
                                    </w:pPr>
                                    <w:r w:rsidRPr="004E2F5E">
                                      <w:rPr>
                                        <w:b/>
                                        <w:color w:val="FFFFFF" w:themeColor="background1"/>
                                      </w:rPr>
                                      <w:t>Add statement</w:t>
                                    </w:r>
                                  </w:p>
                                </w:txbxContent>
                              </v:textbox>
                            </v:shape>
                            <v:shape id="Chevron 421" o:spid="_x0000_s1341" type="#_x0000_t55" style="position:absolute;left:1756;top:4752;width:647;height:17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HtMUA&#10;AADcAAAADwAAAGRycy9kb3ducmV2LnhtbESPQYvCMBSE7wv+h/AEb5oquko1iuzisnoQrCJ4ezTP&#10;ttq8lCZq/fdmQdjjMDPfMLNFY0pxp9oVlhX0exEI4tTqgjMFh/2qOwHhPLLG0jIpeJKDxbz1McNY&#10;2wfv6J74TAQIuxgV5N5XsZQuzcmg69mKOHhnWxv0QdaZ1DU+AtyUchBFn9JgwWEhx4q+ckqvyc0o&#10;ONIPfV82l+0kstXokI5Px2exVqrTbpZTEJ4a/x9+t3+1guGgD39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se0xQAAANwAAAAPAAAAAAAAAAAAAAAAAJgCAABkcnMv&#10;ZG93bnJldi54bWxQSwUGAAAAAAQABAD1AAAAigMAAAAA&#10;" adj="10800" fillcolor="#c9f7f1 [665]" stroked="f" strokeweight="1.5pt"/>
                            <v:line id="Straight Connector 422" o:spid="_x0000_s1342" style="position:absolute;visibility:visible;mso-wrap-style:square" from="2738,9789" to="18624,9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NoesUAAADcAAAADwAAAGRycy9kb3ducmV2LnhtbESPUWvCQBCE3wv9D8cWfKuXRiuaeooI&#10;gti+1PYHrLltEsztpXerRn99r1Do4zAz3zDzZe9adaYQG88GnoYZKOLS24YrA58fm8cpqCjIFlvP&#10;ZOBKEZaL+7s5FtZf+J3Oe6lUgnAs0EAt0hVax7Imh3HoO+LkffngUJIMlbYBLwnuWp1n2UQ7bDgt&#10;1NjRuqbyuD85A9+vb9t4PbS5TJ5vu2NYTWcyisYMHvrVCyihXv7Df+2tNTDOc/g9k46AXv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NoesUAAADcAAAADwAAAAAAAAAA&#10;AAAAAAChAgAAZHJzL2Rvd25yZXYueG1sUEsFBgAAAAAEAAQA+QAAAJMDAAAAAA==&#10;" strokecolor="#0097ae [3044]"/>
                            <v:shape id="_x0000_s1343" type="#_x0000_t202" style="position:absolute;left:1911;top:7103;width:13932;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c8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J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X5zxQAAANwAAAAPAAAAAAAAAAAAAAAAAJgCAABkcnMv&#10;ZG93bnJldi54bWxQSwUGAAAAAAQABAD1AAAAigMAAAAA&#10;" filled="f" stroked="f">
                              <v:textbox>
                                <w:txbxContent>
                                  <w:p w:rsidR="00782594" w:rsidRPr="00BF19BF" w:rsidRDefault="00782594" w:rsidP="00782594">
                                    <w:pPr>
                                      <w:rPr>
                                        <w:color w:val="000000" w:themeColor="text1"/>
                                        <w:sz w:val="16"/>
                                      </w:rPr>
                                    </w:pPr>
                                    <w:r w:rsidRPr="00BF19BF">
                                      <w:rPr>
                                        <w:color w:val="000000" w:themeColor="text1"/>
                                        <w:sz w:val="16"/>
                                      </w:rPr>
                                      <w:t>Grocery</w:t>
                                    </w:r>
                                  </w:p>
                                </w:txbxContent>
                              </v:textbox>
                            </v:shape>
                            <v:shape id="Picture 424" o:spid="_x0000_s1344" type="#_x0000_t75" style="position:absolute;left:2660;top:10590;width:1740;height: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4QfDGAAAA3AAAAA8AAABkcnMvZG93bnJldi54bWxEj91qwkAUhO8LvsNyCr2rmwaREt1IqUiF&#10;aqFG8PY0e/JDs2fD7tbEt3cFoZfDzHzDLFej6cSZnG8tK3iZJiCIS6tbrhUci83zKwgfkDV2lknB&#10;hTys8snDEjNtB/6m8yHUIkLYZ6igCaHPpPRlQwb91PbE0ausMxiidLXUDocIN51Mk2QuDbYcFxrs&#10;6b2h8vfwZxTs1kU9/qSXav+1L4aP09bNj5tPpZ4ex7cFiEBj+A/f21utYJbO4HYmHgGZ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hB8MYAAADcAAAADwAAAAAAAAAAAAAA&#10;AACfAgAAZHJzL2Rvd25yZXYueG1sUEsFBgAAAAAEAAQA9wAAAJIDAAAAAA==&#10;">
                              <v:imagedata r:id="rId24" o:title="" recolortarget="#0b4f46 [1449]"/>
                              <v:path arrowok="t"/>
                            </v:shape>
                            <v:oval id="Oval 425" o:spid="_x0000_s1345" style="position:absolute;left:2531;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QDMMA&#10;AADcAAAADwAAAGRycy9kb3ducmV2LnhtbESPQYvCMBSE7wv+h/AEb2tqcWWpRhFB2D3aetnbs3m2&#10;tc1LadJa/71ZEDwOM/MNs9mNphEDda6yrGAxj0AQ51ZXXCg4Z8fPbxDOI2tsLJOCBznYbScfG0y0&#10;vfOJhtQXIkDYJaig9L5NpHR5SQbd3LbEwbvazqAPsiuk7vAe4KaRcRStpMGKw0KJLR1Kyuu0Nwri&#10;30ZehzS7Xfb14lHXWX/L/3qlZtNxvwbhafTv8Kv9oxUs4y/4PxOO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hQDMMAAADcAAAADwAAAAAAAAAAAAAAAACYAgAAZHJzL2Rv&#10;d25yZXYueG1sUEsFBgAAAAAEAAQA9QAAAIgDAAAAAA==&#10;" filled="f" strokecolor="#0d594e [1609]"/>
                            <v:oval id="Oval 426" o:spid="_x0000_s1346" style="position:absolute;left:4804;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Oe8IA&#10;AADcAAAADwAAAGRycy9kb3ducmV2LnhtbESPQYvCMBSE74L/ITxhb5paFpFqFBGE3eO2Xrw9m2db&#10;27yUJq31328EweMwM98w2/1oGjFQ5yrLCpaLCARxbnXFhYJzdpqvQTiPrLGxTAqe5GC/m062mGj7&#10;4D8aUl+IAGGXoILS+zaR0uUlGXQL2xIH72Y7gz7IrpC6w0eAm0bGUbSSBisOCyW2dCwpr9PeKIh/&#10;G3kb0ux+PdTLZ11n/T2/9Ep9zcbDBoSn0X/C7/aPVvAdr+B1Jhw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ms57wgAAANwAAAAPAAAAAAAAAAAAAAAAAJgCAABkcnMvZG93&#10;bnJldi54bWxQSwUGAAAAAAQABAD1AAAAhwMAAAAA&#10;" filled="f" strokecolor="#0d594e [1609]"/>
                            <v:oval id="Oval 427" o:spid="_x0000_s1347" style="position:absolute;left:7077;top:10383;width:1998;height:1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Zr4MMA&#10;AADcAAAADwAAAGRycy9kb3ducmV2LnhtbESPQYvCMBSE7wv+h/AEb2tqkXWpRhFB2D3aetnbs3m2&#10;tc1LadJa/71ZEDwOM/MNs9mNphEDda6yrGAxj0AQ51ZXXCg4Z8fPbxDOI2tsLJOCBznYbScfG0y0&#10;vfOJhtQXIkDYJaig9L5NpHR5SQbd3LbEwbvazqAPsiuk7vAe4KaRcRR9SYMVh4USWzqUlNdpbxTE&#10;v428Dml2u+zrxaOus/6W//VKzabjfg3C0+jf4Vf7RytYxiv4PxOO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Zr4MMAAADcAAAADwAAAAAAAAAAAAAAAACYAgAAZHJzL2Rv&#10;d25yZXYueG1sUEsFBgAAAAAEAAQA9QAAAIgDAAAAAA==&#10;" filled="f" strokecolor="#0d594e [1609]"/>
                            <v:oval id="Oval 428" o:spid="_x0000_s1348" style="position:absolute;left:9350;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n/ksAA&#10;AADcAAAADwAAAGRycy9kb3ducmV2LnhtbERPTYvCMBC9C/6HMMLeNLUsi1TTIoKwe9zWi7exGdva&#10;ZlKatNZ/vzkIe3y870M2m05MNLjGsoLtJgJBXFrdcKXgUpzXOxDOI2vsLJOCFznI0uXigIm2T/6l&#10;KfeVCCHsElRQe98nUrqyJoNuY3viwN3tYNAHOFRSD/gM4aaTcRR9SYMNh4YaezrVVLb5aBTEP528&#10;T3nxuB3b7atti/FRXkelPlbzcQ/C0+z/xW/3t1bwGYe14Uw4Aj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n/ksAAAADcAAAADwAAAAAAAAAAAAAAAACYAgAAZHJzL2Rvd25y&#10;ZXYueG1sUEsFBgAAAAAEAAQA9QAAAIUDAAAAAA==&#10;" filled="f" strokecolor="#0d594e [1609]"/>
                            <v:oval id="Oval 429" o:spid="_x0000_s1349" style="position:absolute;left:11623;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aCcMA&#10;AADcAAAADwAAAGRycy9kb3ducmV2LnhtbESPQYvCMBSE7wv+h/AEb2tqkcWtRhFB2D3aetnbs3m2&#10;tc1LadJa/71ZEDwOM/MNs9mNphEDda6yrGAxj0AQ51ZXXCg4Z8fPFQjnkTU2lknBgxzstpOPDSba&#10;3vlEQ+oLESDsElRQet8mUrq8JINublvi4F1tZ9AH2RVSd3gPcNPIOIq+pMGKw0KJLR1Kyuu0Nwri&#10;30ZehzS7Xfb14lHXWX/L/3qlZtNxvwbhafTv8Kv9oxUs42/4PxOO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VaCcMAAADcAAAADwAAAAAAAAAAAAAAAACYAgAAZHJzL2Rv&#10;d25yZXYueG1sUEsFBgAAAAAEAAQA9QAAAIgDAAAAAA==&#10;" filled="f" strokecolor="#0d594e [1609]"/>
                            <v:oval id="Oval 430" o:spid="_x0000_s1350" style="position:absolute;left:13896;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lSb8A&#10;AADcAAAADwAAAGRycy9kb3ducmV2LnhtbERPy4rCMBTdC/MP4Q6409QHIh2jyICgS1s37q7Nta1t&#10;bkqT1vr3ZiG4PJz3ZjeYWvTUutKygtk0AkGcWV1yruCSHiZrEM4ja6wtk4IXOdhtf0YbjLV98pn6&#10;xOcihLCLUUHhfRNL6bKCDLqpbYgDd7etQR9gm0vd4jOEm1rOo2glDZYcGgps6L+grEo6o2B+quW9&#10;T9LHbV/NXlWVdo/s2ik1/h32fyA8Df4r/riPWsFyEeaHM+EIyO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5mVJvwAAANwAAAAPAAAAAAAAAAAAAAAAAJgCAABkcnMvZG93bnJl&#10;di54bWxQSwUGAAAAAAQABAD1AAAAhAMAAAAA&#10;" filled="f" strokecolor="#0d594e [1609]"/>
                            <v:oval id="Oval 431" o:spid="_x0000_s1351" style="position:absolute;left:16118;top:10306;width:1998;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A0sMA&#10;AADcAAAADwAAAGRycy9kb3ducmV2LnhtbESPQYvCMBSE7wv+h/AEb2taXUSqUUQQdo/bevH2bJ5t&#10;bfNSmrTWf79ZEDwOM/MNs92PphEDda6yrCCeRyCIc6srLhScs9PnGoTzyBoby6TgSQ72u8nHFhNt&#10;H/xLQ+oLESDsElRQet8mUrq8JINublvi4N1sZ9AH2RVSd/gIcNPIRRStpMGKw0KJLR1Lyuu0NwoW&#10;P428DWl2vx7q+FnXWX/PL71Ss+l42IDwNPp3+NX+1gq+ljH8nw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rA0sMAAADcAAAADwAAAAAAAAAAAAAAAACYAgAAZHJzL2Rv&#10;d25yZXYueG1sUEsFBgAAAAAEAAQA9QAAAIgDAAAAAA==&#10;" filled="f" strokecolor="#0d594e [1609]"/>
                            <v:shape id="Picture 432" o:spid="_x0000_s1352" type="#_x0000_t75" style="position:absolute;left:7439;top:10693;width:1340;height:1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Rxf/EAAAA3AAAAA8AAABkcnMvZG93bnJldi54bWxEj81qwzAQhO+FvIPYQG6NXKcU40YJJZAf&#10;KD3UySHHxdrYptbKSIqjvH1UKPQ4zMw3zHIdTS9Gcr6zrOBlnoEgrq3uuFFwOm6fCxA+IGvsLZOC&#10;O3lYryZPSyy1vfE3jVVoRIKwL1FBG8JQSunrlgz6uR2Ik3exzmBI0jVSO7wluOllnmVv0mDHaaHF&#10;gTYt1T/V1SjozjHEgvZ4LXZfF/7k3Vi5XKnZNH68gwgUw3/4r33QCl4XOfyeSUd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Rxf/EAAAA3AAAAA8AAAAAAAAAAAAAAAAA&#10;nwIAAGRycy9kb3ducmV2LnhtbFBLBQYAAAAABAAEAPcAAACQAwAAAAA=&#10;">
                              <v:imagedata r:id="rId25" o:title="" recolortarget="#0b4f46 [1449]"/>
                              <v:path arrowok="t"/>
                            </v:shape>
                            <v:shape id="Picture 433" o:spid="_x0000_s1353" type="#_x0000_t75" style="position:absolute;left:9686;top:10668;width:1403;height: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3W3EAAAA3AAAAA8AAABkcnMvZG93bnJldi54bWxEj91qwkAUhO8LfYflFHpXN/5USnQVEYQK&#10;RWgiXp9mT7LB7NmQXWN8+64geDnMzDfMcj3YRvTU+dqxgvEoAUFcOF1zpeCY7z6+QPiArLFxTApu&#10;5GG9en1ZYqrdlX+pz0IlIoR9igpMCG0qpS8MWfQj1xJHr3SdxRBlV0nd4TXCbSMnSTKXFmuOCwZb&#10;2hoqztnFKvjbDPnlgPv8c5b15c9Zmm15Mkq9vw2bBYhAQ3iGH+1vrWA2ncL9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b3W3EAAAA3AAAAA8AAAAAAAAAAAAAAAAA&#10;nwIAAGRycy9kb3ducmV2LnhtbFBLBQYAAAAABAAEAPcAAACQAwAAAAA=&#10;">
                              <v:imagedata r:id="rId26" o:title="" recolortarget="#0b4f46 [1449]"/>
                              <v:path arrowok="t"/>
                            </v:shape>
                            <v:shape id="Picture 434" o:spid="_x0000_s1354" type="#_x0000_t75" style="position:absolute;left:12062;top:10564;width:1188;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56MbGAAAA3AAAAA8AAABkcnMvZG93bnJldi54bWxEj09rwkAUxO9Cv8PyCr3pplaLpq5SLP6h&#10;PVVF6O2RfU1Cs2+T3a2J394VBI/DzPyGmS06U4kTOV9aVvA8SEAQZ1aXnCs47Ff9CQgfkDVWlknB&#10;mTws5g+9GabatvxNp13IRYSwT1FBEUKdSumzggz6ga2Jo/drncEQpculdthGuKnkMElepcGS40KB&#10;NS0Lyv52/0aBtl/Tbd6MV836s23I/fDHcbJR6umxe38DEagL9/CtvdUKRi8juJ6JR0D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rnoxsYAAADcAAAADwAAAAAAAAAAAAAA&#10;AACfAgAAZHJzL2Rvd25yZXYueG1sUEsFBgAAAAAEAAQA9wAAAJIDAAAAAA==&#10;">
                              <v:imagedata r:id="rId27" o:title="" recolortarget="#0b4f46 [1449]"/>
                              <v:path arrowok="t"/>
                            </v:shape>
                            <v:shape id="Picture 435" o:spid="_x0000_s1355" type="#_x0000_t75" style="position:absolute;left:14103;top:10848;width:1594;height: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ugEjGAAAA3AAAAA8AAABkcnMvZG93bnJldi54bWxEj09rwkAUxO9Cv8PyCr3VjY1Kia5iC4Fc&#10;WlF78PjIPpNg9m3Mbv60n75bKHgcZuY3zHo7mlr01LrKsoLZNAJBnFtdcaHg65Q+v4JwHlljbZkU&#10;fJOD7eZhssZE24EP1B99IQKEXYIKSu+bREqXl2TQTW1DHLyLbQ36INtC6haHADe1fImipTRYcVgo&#10;saH3kvLrsTMKPrN5Zd8++thFMs1/shudz/tOqafHcbcC4Wn09/B/O9MK5vEC/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6ASMYAAADcAAAADwAAAAAAAAAAAAAA&#10;AACfAgAAZHJzL2Rvd25yZXYueG1sUEsFBgAAAAAEAAQA9wAAAJIDAAAAAA==&#10;">
                              <v:imagedata r:id="rId28" o:title="" recolortarget="#0b4f46 [1449]"/>
                              <v:path arrowok="t"/>
                            </v:shape>
                            <v:shape id="Picture 436" o:spid="_x0000_s1356" type="#_x0000_t75" style="position:absolute;left:16454;top:10668;width:1390;height:1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wSavEAAAA3AAAAA8AAABkcnMvZG93bnJldi54bWxEj0FrAjEUhO+F/ofwCt5qdqvIshqlLWwp&#10;FISqeH5sntnFzcuSpJr++0YQehxm5htmtUl2EBfyoXesoJwWIIhbp3s2Cg775rkCESKyxsExKfil&#10;AJv148MKa+2u/E2XXTQiQzjUqKCLcaylDG1HFsPUjcTZOzlvMWbpjdQerxluB/lSFAtpsee80OFI&#10;7x21592PVXA+Nqc3W5ntVzKprMqm/fD7oNTkKb0uQURK8T98b39qBfPZAm5n8h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wSavEAAAA3AAAAA8AAAAAAAAAAAAAAAAA&#10;nwIAAGRycy9kb3ducmV2LnhtbFBLBQYAAAAABAAEAPcAAACQAwAAAAA=&#10;">
                              <v:imagedata r:id="rId29" o:title="" recolortarget="#0b4f46 [1449]"/>
                              <v:path arrowok="t"/>
                            </v:shape>
                          </v:group>
                          <v:shape id="Picture 437" o:spid="_x0000_s1357" type="#_x0000_t75" style="position:absolute;left:5156;top:10668;width:1238;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kDLFAAAA3AAAAA8AAABkcnMvZG93bnJldi54bWxEj9FqwkAURN8L/sNyC30pzcbYRkldRQRL&#10;8UFo6gdcstckZPduyK4a+/XdgtDHYWbOMMv1aI240OBbxwqmSQqCuHK65VrB8Xv3sgDhA7JG45gU&#10;3MjDejV5WGKh3ZW/6FKGWkQI+wIVNCH0hZS+asiiT1xPHL2TGyyGKIda6gGvEW6NzNI0lxZbjgsN&#10;9rRtqOrKs1Xwpmd4oMxt9vnHztxKpC77eVbq6XHcvIMINIb/8L39qRW8zubwdyYe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ZAyxQAAANwAAAAPAAAAAAAAAAAAAAAA&#10;AJ8CAABkcnMvZG93bnJldi54bWxQSwUGAAAAAAQABAD3AAAAkQMAAAAA&#10;">
                            <v:imagedata r:id="rId30" o:title="" croptop="1f" cropbottom="-1f" cropleft="6735f" cropright="10104f" recolortarget="#0b4f46 [1449]"/>
                            <v:path arrowok="t"/>
                          </v:shape>
                        </v:group>
                        <v:shape id="_x0000_s1358" type="#_x0000_t202" style="position:absolute;left:3900;top:1594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782594" w:rsidRPr="004465DF" w:rsidRDefault="00782594" w:rsidP="00782594">
                                <w:pPr>
                                  <w:rPr>
                                    <w:b/>
                                    <w:color w:val="auto"/>
                                    <w:sz w:val="18"/>
                                    <w:szCs w:val="18"/>
                                  </w:rPr>
                                </w:pPr>
                                <w:r w:rsidRPr="004465DF">
                                  <w:rPr>
                                    <w:b/>
                                    <w:color w:val="auto"/>
                                    <w:sz w:val="18"/>
                                    <w:szCs w:val="18"/>
                                  </w:rPr>
                                  <w:t xml:space="preserve">Paid by: </w:t>
                                </w:r>
                              </w:p>
                            </w:txbxContent>
                          </v:textbox>
                        </v:shape>
                        <v:rect id="Rectangle 439" o:spid="_x0000_s1359" style="position:absolute;left:10490;top:1697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nassUA&#10;AADcAAAADwAAAGRycy9kb3ducmV2LnhtbESPzW7CMBCE70h9B2srcSsOUEU0xYlaBBI99ADtA2zj&#10;zQ+N15FtSPr2NRISx9HMfKNZF6PpxIWcby0rmM8SEMSl1S3XCr6/dk8rED4ga+wsk4I/8lDkD5M1&#10;ZtoOfKDLMdQiQthnqKAJoc+k9GVDBv3M9sTRq6wzGKJ0tdQOhwg3nVwkSSoNthwXGuxp01D5ezwb&#10;BT+nz/pU8dK9f+h0XqXbPbaDVWr6OL69ggg0hnv41t5rBc/LF7ieiUd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dqyxQAAANwAAAAPAAAAAAAAAAAAAAAAAJgCAABkcnMv&#10;ZG93bnJldi54bWxQSwUGAAAAAAQABAD1AAAAigMAAAAA&#10;" fillcolor="#e3e7f4 [664]" stroked="f" strokeweight="2pt"/>
                        <v:shape id="_x0000_s1360" type="#_x0000_t202" style="position:absolute;left:10419;top:16019;width:4128;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782594" w:rsidRPr="004465DF" w:rsidRDefault="00782594" w:rsidP="00782594">
                                <w:pPr>
                                  <w:rPr>
                                    <w:b/>
                                    <w:color w:val="auto"/>
                                    <w:sz w:val="16"/>
                                  </w:rPr>
                                </w:pPr>
                                <w:r>
                                  <w:rPr>
                                    <w:b/>
                                    <w:color w:val="auto"/>
                                    <w:sz w:val="14"/>
                                  </w:rPr>
                                  <w:t>I</w:t>
                                </w:r>
                                <w:r w:rsidRPr="004465DF">
                                  <w:rPr>
                                    <w:b/>
                                    <w:color w:val="auto"/>
                                    <w:sz w:val="14"/>
                                  </w:rPr>
                                  <w:t>ssac</w:t>
                                </w:r>
                              </w:p>
                            </w:txbxContent>
                          </v:textbox>
                        </v:shape>
                        <v:shape id="Isosceles Triangle 441" o:spid="_x0000_s1361" type="#_x0000_t5" style="position:absolute;left:15700;top:17401;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N78MA&#10;AADcAAAADwAAAGRycy9kb3ducmV2LnhtbESPQWvCQBSE70L/w/IK3nRjCVVTV9GKUL1F7f01+5oN&#10;Zt+G7BrTf98VBI/DzHzDLFa9rUVHra8cK5iMExDEhdMVlwrOp91oBsIHZI21Y1LwRx5Wy5fBAjPt&#10;bpxTdwyliBD2GSowITSZlL4wZNGPXUMcvV/XWgxRtqXULd4i3NbyLUnepcWK44LBhj4NFZfj1UbK&#10;PN/qzcEU+ew63R5+0n33fWmUGr726w8QgfrwDD/aX1pBmk7gfi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gN78MAAADcAAAADwAAAAAAAAAAAAAAAACYAgAAZHJzL2Rv&#10;d25yZXYueG1sUEsFBgAAAAAEAAQA9QAAAIgDAAAAAA==&#10;" fillcolor="gray [1629]" stroked="f" strokeweight="2pt"/>
                        <v:shape id="_x0000_s1362" type="#_x0000_t202" style="position:absolute;left:3982;top:18091;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SMQA&#10;AADcAAAADwAAAGRycy9kb3ducmV2LnhtbESPT2vCQBTE74LfYXlCb7rbkEqbuoooBU8V7R/o7ZF9&#10;JqHZtyG7JvHbu4LgcZiZ3zCL1WBr0VHrK8canmcKBHHuTMWFhu+vj+krCB+QDdaOScOFPKyW49EC&#10;M+N6PlB3DIWIEPYZaihDaDIpfV6SRT9zDXH0Tq61GKJsC2la7CPc1jJRai4tVhwXSmxoU1L+fzxb&#10;DT+fp7/fVO2LrX1pejcoyfZNav00GdbvIAIN4RG+t3dGQ5o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KPkjEAAAA3AAAAA8AAAAAAAAAAAAAAAAAmAIAAGRycy9k&#10;b3ducmV2LnhtbFBLBQYAAAAABAAEAPUAAACJAwAAAAA=&#10;" filled="f" stroked="f">
                          <v:textbox>
                            <w:txbxContent>
                              <w:p w:rsidR="00782594" w:rsidRPr="004465DF" w:rsidRDefault="00782594" w:rsidP="00782594">
                                <w:pPr>
                                  <w:rPr>
                                    <w:b/>
                                    <w:color w:val="auto"/>
                                  </w:rPr>
                                </w:pPr>
                                <w:r w:rsidRPr="004465DF">
                                  <w:rPr>
                                    <w:b/>
                                    <w:color w:val="auto"/>
                                    <w:sz w:val="18"/>
                                  </w:rPr>
                                  <w:t xml:space="preserve">Mode: </w:t>
                                </w:r>
                              </w:p>
                            </w:txbxContent>
                          </v:textbox>
                        </v:shape>
                        <v:rect id="Rectangle 443" o:spid="_x0000_s1363" style="position:absolute;left:10490;top:19209;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eJcQA&#10;AADcAAAADwAAAGRycy9kb3ducmV2LnhtbESPzW7CMBCE75X6DtYi9VYcfhShgEEUtRIcODT0Abbx&#10;5gfidWS7JLw9RkLqcTQz32hWm8G04krON5YVTMYJCOLC6oYrBT+nr/cFCB+QNbaWScGNPGzWry8r&#10;zLTt+ZuueahEhLDPUEEdQpdJ6YuaDPqx7YijV1pnMETpKqkd9hFuWjlNklQabDgu1NjRrqbikv8Z&#10;Bb/nY3UueeY+DjqdlOnnHpveKvU2GrZLEIGG8B9+tvdawXw+g8e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3niXEAAAA3AAAAA8AAAAAAAAAAAAAAAAAmAIAAGRycy9k&#10;b3ducmV2LnhtbFBLBQYAAAAABAAEAPUAAACJAwAAAAA=&#10;" fillcolor="#e3e7f4 [664]" stroked="f" strokeweight="2pt"/>
                        <v:shape id="_x0000_s1364" type="#_x0000_t202" style="position:absolute;left:10419;top:18288;width:4128;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782594" w:rsidRPr="004465DF" w:rsidRDefault="00782594" w:rsidP="00782594">
                                <w:pPr>
                                  <w:rPr>
                                    <w:b/>
                                    <w:color w:val="auto"/>
                                    <w:sz w:val="16"/>
                                  </w:rPr>
                                </w:pPr>
                                <w:proofErr w:type="gramStart"/>
                                <w:r>
                                  <w:rPr>
                                    <w:b/>
                                    <w:color w:val="auto"/>
                                    <w:sz w:val="14"/>
                                  </w:rPr>
                                  <w:t>split</w:t>
                                </w:r>
                                <w:proofErr w:type="gramEnd"/>
                              </w:p>
                            </w:txbxContent>
                          </v:textbox>
                        </v:shape>
                        <v:shape id="Isosceles Triangle 445" o:spid="_x0000_s1365" type="#_x0000_t5" style="position:absolute;left:15700;top:19670;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L7MQA&#10;AADcAAAADwAAAGRycy9kb3ducmV2LnhtbESPzW7CMBCE75V4B2uRuBUHlLYQMIgWIbXcws99iZc4&#10;Il5HsQnp29eVKvU4mplvNMt1b2vRUesrxwom4wQEceF0xaWC03H3PAPhA7LG2jEp+CYP69XgaYmZ&#10;dg/OqTuEUkQI+wwVmBCaTEpfGLLox64hjt7VtRZDlG0pdYuPCLe1nCbJq7RYcVww2NCHoeJ2uNtI&#10;medb/b43RT67v233l/SrO98apUbDfrMAEagP/+G/9qdWkKYv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jC+zEAAAA3AAAAA8AAAAAAAAAAAAAAAAAmAIAAGRycy9k&#10;b3ducmV2LnhtbFBLBQYAAAAABAAEAPUAAACJAwAAAAA=&#10;" fillcolor="gray [1629]" stroked="f" strokeweight="2pt"/>
                        <v:shape id="_x0000_s1366" type="#_x0000_t202" style="position:absolute;left:1842;top:12865;width:118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782594" w:rsidRPr="004465DF" w:rsidRDefault="00782594" w:rsidP="00782594">
                                <w:pPr>
                                  <w:rPr>
                                    <w:b/>
                                    <w:color w:val="auto"/>
                                    <w:sz w:val="22"/>
                                  </w:rPr>
                                </w:pPr>
                                <w:r>
                                  <w:rPr>
                                    <w:b/>
                                    <w:color w:val="auto"/>
                                  </w:rPr>
                                  <w:t>Total Amount:  $</w:t>
                                </w:r>
                              </w:p>
                            </w:txbxContent>
                          </v:textbox>
                        </v:shape>
                        <v:line id="Straight Connector 447" o:spid="_x0000_s1367" style="position:absolute;visibility:visible;mso-wrap-style:square" from="12121,15417" to="17366,15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suQsYAAADcAAAADwAAAGRycy9kb3ducmV2LnhtbESPUUvDQBCE3wX/w7GCb/ZiW2sacy2l&#10;IBT1xegP2ObWJDS3F+/WNvXXe4Lg4zAz3zDlenS9OlKInWcDt5MMFHHtbceNgfe3x5scVBRki71n&#10;MnCmCOvV5UWJhfUnfqVjJY1KEI4FGmhFhkLrWLfkME78QJy8Dx8cSpKh0TbgKcFdr6dZttAOO04L&#10;LQ60bak+VF/OwOfzyy6e9/1UFnffT4ewyZcyi8ZcX42bB1BCo/yH/9o7a2A+v4ffM+kI6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bLkLGAAAA3AAAAA8AAAAAAAAA&#10;AAAAAAAAoQIAAGRycy9kb3ducmV2LnhtbFBLBQYAAAAABAAEAPkAAACUAwAAAAA=&#10;" strokecolor="#0097ae [3044]"/>
                        <v:shape id="_x0000_s1368" type="#_x0000_t202" style="position:absolute;left:13021;top:12546;width:5685;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JosAA&#10;AADcAAAADwAAAGRycy9kb3ducmV2LnhtbERPTYvCMBC9C/6HMMLeNFGq7HaNIsqCJ0XdFbwNzdiW&#10;bSalibb+e3MQPD7e93zZ2UrcqfGlYw3jkQJBnDlTcq7h9/Qz/AThA7LByjFpeJCH5aLfm2NqXMsH&#10;uh9DLmII+xQ1FCHUqZQ+K8iiH7maOHJX11gMETa5NA22MdxWcqLUTFosOTYUWNO6oOz/eLMa/nbX&#10;yzlR+3xjp3XrOiXZfkmtPwb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IJosAAAADcAAAADwAAAAAAAAAAAAAAAACYAgAAZHJzL2Rvd25y&#10;ZXYueG1sUEsFBgAAAAAEAAQA9QAAAIUDAAAAAA==&#10;" filled="f" stroked="f">
                          <v:textbox>
                            <w:txbxContent>
                              <w:p w:rsidR="00782594" w:rsidRPr="00BF19BF" w:rsidRDefault="00782594" w:rsidP="00782594">
                                <w:pPr>
                                  <w:rPr>
                                    <w:color w:val="000000" w:themeColor="text1"/>
                                  </w:rPr>
                                </w:pPr>
                                <w:r w:rsidRPr="00BF19BF">
                                  <w:rPr>
                                    <w:color w:val="000000" w:themeColor="text1"/>
                                  </w:rPr>
                                  <w:t>27.00</w:t>
                                </w:r>
                              </w:p>
                            </w:txbxContent>
                          </v:textbox>
                        </v:shape>
                      </v:group>
                      <v:shape id="_x0000_s1369" type="#_x0000_t202" style="position:absolute;left:3900;top:24635;width:69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sOcQA&#10;AADcAAAADwAAAGRycy9kb3ducmV2LnhtbESPT2vCQBTE7wW/w/IKvTW7lVg0dSNiKXhSqm2ht0f2&#10;5Q/Nvg3ZrYnf3hUEj8PM/IZZrkbbihP1vnGs4SVRIIgLZxquNHwdP57nIHxANtg6Jg1n8rDKJw9L&#10;zIwb+JNOh1CJCGGfoYY6hC6T0hc1WfSJ64ijV7reYoiyr6TpcYhw28qpUq/SYsNxocaONjUVf4d/&#10;q+F7V/7+pGpfvdtZN7hRSbYLqfXT47h+AxFoDPfwrb01GtJ0Ad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urDnEAAAA3AAAAA8AAAAAAAAAAAAAAAAAmAIAAGRycy9k&#10;b3ducmV2LnhtbFBLBQYAAAAABAAEAPUAAACJAwAAAAA=&#10;" filled="f" stroked="f">
                        <v:textbox>
                          <w:txbxContent>
                            <w:p w:rsidR="00782594" w:rsidRPr="004465DF" w:rsidRDefault="00782594" w:rsidP="00782594">
                              <w:pPr>
                                <w:rPr>
                                  <w:b/>
                                  <w:color w:val="auto"/>
                                </w:rPr>
                              </w:pPr>
                              <w:r w:rsidRPr="004465DF">
                                <w:rPr>
                                  <w:b/>
                                  <w:color w:val="auto"/>
                                  <w:sz w:val="18"/>
                                </w:rPr>
                                <w:t xml:space="preserve">Member: </w:t>
                              </w:r>
                            </w:p>
                          </w:txbxContent>
                        </v:textbox>
                      </v:shape>
                      <v:shape id="_x0000_s1370" type="#_x0000_t202" style="position:absolute;left:3982;top:20444;width:692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Teb8A&#10;AADcAAAADwAAAGRycy9kb3ducmV2LnhtbERPTYvCMBC9C/6HMII3TRSVtRpFFMHTLroqeBuasS02&#10;k9JE2/33m4Pg8fG+l+vWluJFtS8caxgNFQji1JmCMw3n3/3gC4QPyAZLx6ThjzysV93OEhPjGj7S&#10;6xQyEUPYJ6ghD6FKpPRpThb90FXEkbu72mKIsM6kqbGJ4baUY6Vm0mLBsSHHirY5pY/T02q4fN9v&#10;14n6yXZ2WjWuVZLtXGrd77WbBYhAbfiI3+6D0TCZxv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jZN5vwAAANwAAAAPAAAAAAAAAAAAAAAAAJgCAABkcnMvZG93bnJl&#10;di54bWxQSwUGAAAAAAQABAD1AAAAhAMAAAAA&#10;" filled="f" stroked="f">
                        <v:textbox>
                          <w:txbxContent>
                            <w:p w:rsidR="00782594" w:rsidRPr="004465DF" w:rsidRDefault="00782594" w:rsidP="00782594">
                              <w:pPr>
                                <w:rPr>
                                  <w:b/>
                                  <w:color w:val="auto"/>
                                </w:rPr>
                              </w:pPr>
                              <w:r>
                                <w:rPr>
                                  <w:b/>
                                  <w:color w:val="auto"/>
                                  <w:sz w:val="18"/>
                                </w:rPr>
                                <w:t>Date</w:t>
                              </w:r>
                              <w:r w:rsidRPr="004465DF">
                                <w:rPr>
                                  <w:b/>
                                  <w:color w:val="auto"/>
                                  <w:sz w:val="18"/>
                                </w:rPr>
                                <w:t xml:space="preserve">: </w:t>
                              </w:r>
                            </w:p>
                          </w:txbxContent>
                        </v:textbox>
                      </v:shape>
                      <v:rect id="Rectangle 451" o:spid="_x0000_s1371" style="position:absolute;left:10539;top:21556;width:6242;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FMQA&#10;AADcAAAADwAAAGRycy9kb3ducmV2LnhtbESPzW7CMBCE75V4B2sr9Vac0BJVAYOgaiU4cAD6AEu8&#10;+aHxOrJdkr49RkLiOJqZbzTz5WBacSHnG8sK0nECgriwuuFKwc/x+/UDhA/IGlvLpOCfPCwXo6c5&#10;5tr2vKfLIVQiQtjnqKAOocul9EVNBv3YdsTRK60zGKJ0ldQO+wg3rZwkSSYNNhwXauzos6bi9/Bn&#10;FJzOu+pc8ptbb3WWltnXBpveKvXyPKxmIAIN4RG+tzdawfs0hduZe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wMxTEAAAA3AAAAA8AAAAAAAAAAAAAAAAAmAIAAGRycy9k&#10;b3ducmV2LnhtbFBLBQYAAAAABAAEAPUAAACJAwAAAAA=&#10;" fillcolor="#e3e7f4 [664]" stroked="f" strokeweight="2pt"/>
                      <v:shape id="_x0000_s1372" type="#_x0000_t202" style="position:absolute;left:10336;top:20506;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rsidR="00782594" w:rsidRPr="004465DF" w:rsidRDefault="00782594" w:rsidP="00782594">
                              <w:pPr>
                                <w:rPr>
                                  <w:b/>
                                  <w:color w:val="auto"/>
                                  <w:sz w:val="16"/>
                                </w:rPr>
                              </w:pPr>
                              <w:r>
                                <w:rPr>
                                  <w:b/>
                                  <w:color w:val="auto"/>
                                  <w:sz w:val="14"/>
                                </w:rPr>
                                <w:t>9/2/2015</w:t>
                              </w:r>
                            </w:p>
                          </w:txbxContent>
                        </v:textbox>
                      </v:shape>
                      <v:shape id="Isosceles Triangle 453" o:spid="_x0000_s1373" type="#_x0000_t5" style="position:absolute;left:15755;top:21996;width:781;height:77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3sQA&#10;AADcAAAADwAAAGRycy9kb3ducmV2LnhtbESPzW7CMBCE70h9B2uRegOHlhYIGARFlQq38HNf4iWO&#10;iNdRbEL69nWlSj2OZuYbzWLV2Uq01PjSsYLRMAFBnDtdcqHgdPwcTEH4gKyxckwKvsnDavnUW2Cq&#10;3YMzag+hEBHCPkUFJoQ6ldLnhiz6oauJo3d1jcUQZVNI3eAjwm0lX5LkXVosOS4YrOnDUH473G2k&#10;zLKt3uxNnk3vk+3+Mt6151ut1HO/W89BBOrCf/iv/aUVjN9e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oN7EAAAA3AAAAA8AAAAAAAAAAAAAAAAAmAIAAGRycy9k&#10;b3ducmV2LnhtbFBLBQYAAAAABAAEAPUAAACJAwAAAAA=&#10;" fillcolor="gray [1629]" stroked="f" strokeweight="2pt"/>
                      <v:shape id="_x0000_s1374" type="#_x0000_t202" style="position:absolute;left:3900;top:22680;width:8177;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782594" w:rsidRPr="004465DF" w:rsidRDefault="00782594" w:rsidP="00782594">
                              <w:pPr>
                                <w:rPr>
                                  <w:b/>
                                  <w:color w:val="auto"/>
                                </w:rPr>
                              </w:pPr>
                              <w:r>
                                <w:rPr>
                                  <w:b/>
                                  <w:color w:val="auto"/>
                                  <w:sz w:val="18"/>
                                </w:rPr>
                                <w:t>Deadline</w:t>
                              </w:r>
                              <w:r w:rsidRPr="004465DF">
                                <w:rPr>
                                  <w:b/>
                                  <w:color w:val="auto"/>
                                  <w:sz w:val="18"/>
                                </w:rPr>
                                <w:t xml:space="preserve">: </w:t>
                              </w:r>
                            </w:p>
                          </w:txbxContent>
                        </v:textbox>
                      </v:shape>
                      <v:rect id="Rectangle 455" o:spid="_x0000_s1375" style="position:absolute;left:10532;top:23967;width:6242;height:1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1F8QA&#10;AADcAAAADwAAAGRycy9kb3ducmV2LnhtbESPzW7CMBCE70h9B2sr9QYOFCKUYlCLWgkOHPh5gCXe&#10;/NB4HdkuSd8eIyFxHM3MN5rFqjeNuJLztWUF41ECgji3uuZSwen4M5yD8AFZY2OZFPyTh9XyZbDA&#10;TNuO93Q9hFJECPsMFVQhtJmUPq/IoB/Zljh6hXUGQ5SulNphF+GmkZMkSaXBmuNChS2tK8p/D39G&#10;wfmyKy8Fv7uvrU7HRfq9wbqzSr299p8fIAL14Rl+tDdawXQ2g/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LNRfEAAAA3AAAAA8AAAAAAAAAAAAAAAAAmAIAAGRycy9k&#10;b3ducmV2LnhtbFBLBQYAAAAABAAEAPUAAACJAwAAAAA=&#10;" fillcolor="#e3e7f4 [664]" stroked="f" strokeweight="2pt"/>
                      <v:shape id="_x0000_s1376" type="#_x0000_t202" style="position:absolute;left:10363;top:22918;width:546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rsidR="00782594" w:rsidRPr="004465DF" w:rsidRDefault="00782594" w:rsidP="00782594">
                              <w:pPr>
                                <w:rPr>
                                  <w:b/>
                                  <w:color w:val="auto"/>
                                  <w:sz w:val="16"/>
                                </w:rPr>
                              </w:pPr>
                              <w:r>
                                <w:rPr>
                                  <w:b/>
                                  <w:color w:val="auto"/>
                                  <w:sz w:val="14"/>
                                </w:rPr>
                                <w:t>7 days</w:t>
                              </w:r>
                            </w:p>
                          </w:txbxContent>
                        </v:textbox>
                      </v:shape>
                      <v:shape id="Isosceles Triangle 457" o:spid="_x0000_s1377" type="#_x0000_t5" style="position:absolute;left:15748;top:24408;width:781;height:77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m3cQA&#10;AADcAAAADwAAAGRycy9kb3ducmV2LnhtbESPzW7CMBCE75V4B2uRuBWHihYIGERBlVpu4ee+xEsc&#10;Ea+j2IT07etKSBxHM/ONZrHqbCVaanzpWMFomIAgzp0uuVBwPHy9TkH4gKyxckwKfsnDatl7WWCq&#10;3Z0zavehEBHCPkUFJoQ6ldLnhiz6oauJo3dxjcUQZVNI3eA9wm0l35LkQ1osOS4YrGljKL/ubzZS&#10;ZtlWf+5Mnk1vk+3uPP5pT9daqUG/W89BBOrCM/xof2sF4/cJ/J+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kpt3EAAAA3AAAAA8AAAAAAAAAAAAAAAAAmAIAAGRycy9k&#10;b3ducmV2LnhtbFBLBQYAAAAABAAEAPUAAACJAwAAAAA=&#10;" fillcolor="gray [1629]" stroked="f" strokeweight="2pt"/>
                    </v:group>
                    <v:shape id="_x0000_s1378" type="#_x0000_t202" style="position:absolute;left:4048;top:31027;width:757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Hs8QA&#10;AADcAAAADwAAAGRycy9kb3ducmV2LnhtbESPQWvCQBSE74L/YXlCb7qrtWJjNiItBU+VprXg7ZF9&#10;JsHs25Ddmvjvu0Khx2FmvmHS7WAbcaXO1441zGcKBHHhTM2lhq/Pt+kahA/IBhvHpOFGHrbZeJRi&#10;YlzPH3TNQykihH2CGqoQ2kRKX1Rk0c9cSxy9s+sshii7UpoO+wi3jVwotZIWa44LFbb0UlFxyX+s&#10;huP7+fS9VIfy1T61vRuUZPsstX6YDLsNiEBD+A//tfdGw3L1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x7PEAAAA3AAAAA8AAAAAAAAAAAAAAAAAmAIAAGRycy9k&#10;b3ducmV2LnhtbFBLBQYAAAAABAAEAPUAAACJAwAAAAA=&#10;" filled="f" stroked="f">
                      <v:textbox>
                        <w:txbxContent>
                          <w:p w:rsidR="00782594" w:rsidRPr="004465DF" w:rsidRDefault="00782594" w:rsidP="00782594">
                            <w:pPr>
                              <w:rPr>
                                <w:b/>
                                <w:color w:val="auto"/>
                              </w:rPr>
                            </w:pPr>
                            <w:r>
                              <w:rPr>
                                <w:b/>
                                <w:color w:val="auto"/>
                                <w:sz w:val="18"/>
                              </w:rPr>
                              <w:t>Snapshot</w:t>
                            </w:r>
                            <w:r w:rsidRPr="004465DF">
                              <w:rPr>
                                <w:b/>
                                <w:color w:val="auto"/>
                                <w:sz w:val="18"/>
                              </w:rPr>
                              <w:t xml:space="preserve">: </w:t>
                            </w:r>
                          </w:p>
                        </w:txbxContent>
                      </v:textbox>
                    </v:shape>
                    <v:group id="Group 464" o:spid="_x0000_s1379" style="position:absolute;left:10274;top:24875;width:7109;height:2658"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rect id="Rectangle 465" o:spid="_x0000_s1380" style="position:absolute;left:365;top:1097;width:6236;height: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9X3cUA&#10;AADcAAAADwAAAGRycy9kb3ducmV2LnhtbESPQWvCQBSE74L/YXlCb7qx1JBGV5GWiiAUaqvnx+5r&#10;Epp9m2a3Jvn3rlDwOMzMN8xq09taXKj1lWMF81kCglg7U3Gh4OvzbZqB8AHZYO2YFAzkYbMej1aY&#10;G9fxB12OoRARwj5HBWUITS6l1yVZ9DPXEEfv27UWQ5RtIU2LXYTbWj4mSSotVhwXSmzopST9c/yz&#10;Cp6Hwy8V2ZCeXrs+C+9nfWp2WqmHSb9dggjUh3v4v703Cp7SBdzOx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1fdxQAAANwAAAAPAAAAAAAAAAAAAAAAAJgCAABkcnMv&#10;ZG93bnJldi54bWxQSwUGAAAAAAQABAD1AAAAigMAAAAA&#10;" fillcolor="#c9f7f1 [665]" stroked="f" strokeweight="2pt"/>
                      <v:shape id="_x0000_s1381" type="#_x0000_t202" style="position:absolute;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rsidR="00782594" w:rsidRPr="004465DF" w:rsidRDefault="00782594" w:rsidP="00782594">
                              <w:pPr>
                                <w:rPr>
                                  <w:b/>
                                  <w:color w:val="auto"/>
                                  <w:sz w:val="16"/>
                                </w:rPr>
                              </w:pPr>
                              <w:r>
                                <w:rPr>
                                  <w:b/>
                                  <w:color w:val="auto"/>
                                  <w:sz w:val="14"/>
                                </w:rPr>
                                <w:t>Click to add</w:t>
                              </w:r>
                            </w:p>
                          </w:txbxContent>
                        </v:textbox>
                      </v:shape>
                    </v:group>
                    <v:group id="Group 467" o:spid="_x0000_s1382" style="position:absolute;left:10416;top:31430;width:7109;height:2658" coordorigin="92,4489" coordsize="7109,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rect id="Rectangle 468" o:spid="_x0000_s1383" style="position:absolute;left:582;top:5380;width:6236;height:1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4Q8IA&#10;AADcAAAADwAAAGRycy9kb3ducmV2LnhtbERPW0vDMBR+F/Yfwhn45tLJKF1dWsZkQxAEd/H5kBzb&#10;YnPSNdna/nvzIPj48d035WhbcafeN44VLBcJCGLtTMOVgvNp/5SB8AHZYOuYFEzkoSxmDxvMjRv4&#10;k+7HUIkYwj5HBXUIXS6l1zVZ9AvXEUfu2/UWQ4R9JU2PQwy3rXxOklRabDg21NjRrib9c7xZBevp&#10;/UpVNqWX12HMwseXvnQHrdTjfNy+gAg0hn/xn/vNKFilcW08E4+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vhDwgAAANwAAAAPAAAAAAAAAAAAAAAAAJgCAABkcnMvZG93&#10;bnJldi54bWxQSwUGAAAAAAQABAD1AAAAhwMAAAAA&#10;" fillcolor="#c9f7f1 [665]" stroked="f" strokeweight="2pt"/>
                      <v:shape id="_x0000_s1384" type="#_x0000_t202" style="position:absolute;left:92;top:4489;width:710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782594" w:rsidRPr="004465DF" w:rsidRDefault="00782594" w:rsidP="00782594">
                              <w:pPr>
                                <w:rPr>
                                  <w:b/>
                                  <w:color w:val="auto"/>
                                  <w:sz w:val="16"/>
                                </w:rPr>
                              </w:pPr>
                              <w:r>
                                <w:rPr>
                                  <w:b/>
                                  <w:color w:val="auto"/>
                                  <w:sz w:val="14"/>
                                </w:rPr>
                                <w:t>Click to add</w:t>
                              </w:r>
                            </w:p>
                          </w:txbxContent>
                        </v:textbox>
                      </v:shape>
                    </v:group>
                  </v:group>
                  <v:rect id="Rectangle 472" o:spid="_x0000_s1385" style="position:absolute;left:5020;top:27999;width:11944;height:38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GjIcQA&#10;AADcAAAADwAAAGRycy9kb3ducmV2LnhtbESPQWsCMRSE74X+h/AEbzXrIrbdGkWKgl4KtUU8Pjdv&#10;d0M3L0sSdf33jSB4HGbmG2a26G0rzuSDcaxgPMpAEJdOG64V/P6sX95AhIissXVMCq4UYDF/fpph&#10;od2Fv+m8i7VIEA4FKmhi7AopQ9mQxTByHXHyKuctxiR9LbXHS4LbVuZZNpUWDaeFBjv6bKj8252s&#10;Aq6203djvqrgl3u7X+XV4VhLpYaDfvkBIlIfH+F7e6MVTF5zuJ1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oyHEAAAA3AAAAA8AAAAAAAAAAAAAAAAAmAIAAGRycy9k&#10;b3ducmV2LnhtbFBLBQYAAAAABAAEAPUAAACJAwAAAAA=&#10;" fillcolor="#d6ecff [3214]" stroked="f" strokeweight="2pt"/>
                  <v:shape id="_x0000_s1386" type="#_x0000_t202" style="position:absolute;left:5199;top:27163;width:5295;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782594" w:rsidRPr="00BF19BF" w:rsidRDefault="00782594" w:rsidP="00782594">
                          <w:pPr>
                            <w:rPr>
                              <w:b/>
                              <w:color w:val="auto"/>
                              <w:sz w:val="18"/>
                            </w:rPr>
                          </w:pPr>
                          <w:r>
                            <w:rPr>
                              <w:b/>
                              <w:color w:val="auto"/>
                              <w:sz w:val="14"/>
                            </w:rPr>
                            <w:t>Clinton</w:t>
                          </w:r>
                          <w:r w:rsidRPr="00BF19BF">
                            <w:rPr>
                              <w:b/>
                              <w:color w:val="auto"/>
                              <w:sz w:val="16"/>
                            </w:rPr>
                            <w:t xml:space="preserve"> </w:t>
                          </w:r>
                        </w:p>
                      </w:txbxContent>
                    </v:textbox>
                  </v:shape>
                  <v:line id="Straight Connector 473" o:spid="_x0000_s1387" style="position:absolute;visibility:visible;mso-wrap-style:square" from="5737,29553" to="16034,2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zi/MYAAADcAAAADwAAAGRycy9kb3ducmV2LnhtbESPzWoCQRCE74G8w9CB3OJsNP5tHEUC&#10;gphcYnyAdqezu7jTs5lpdc3TOwEhx6KqvqJmi8416kQh1p4NPPcyUMSFtzWXBnZfq6cJqCjIFhvP&#10;ZOBCERbz+7sZ5taf+ZNOWylVgnDM0UAl0uZax6Iih7HnW+LkffvgUJIMpbYBzwnuGt3PspF2WHNa&#10;qLClt4qKw/boDPy8f6zjZd/0ZTT83RzCcjKVQTTm8aFbvoIS6uQ/fGuvrYGX8QD+zqQj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M4vzGAAAA3AAAAA8AAAAAAAAA&#10;AAAAAAAAoQIAAGRycy9kb3ducmV2LnhtbFBLBQYAAAAABAAEAPkAAACUAwAAAAA=&#10;" strokecolor="#0097ae [3044]"/>
                  <v:line id="Straight Connector 474" o:spid="_x0000_s1388" style="position:absolute;visibility:visible;mso-wrap-style:square" from="5737,31167" to="16034,3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V6iMYAAADcAAAADwAAAGRycy9kb3ducmV2LnhtbESPUUvDQBCE3wX/w7GCb/ZiW2sacy2l&#10;IBT1xegP2ObWJDS3F+/WNvXXe4Lg4zAz3zDlenS9OlKInWcDt5MMFHHtbceNgfe3x5scVBRki71n&#10;MnCmCOvV5UWJhfUnfqVjJY1KEI4FGmhFhkLrWLfkME78QJy8Dx8cSpKh0TbgKcFdr6dZttAOO04L&#10;LQ60bak+VF/OwOfzyy6e9/1UFnffT4ewyZcyi8ZcX42bB1BCo/yH/9o7a2B+P4ffM+kI6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leojGAAAA3AAAAA8AAAAAAAAA&#10;AAAAAAAAoQIAAGRycy9kb3ducmV2LnhtbFBLBQYAAAAABAAEAPkAAACUAwAAAAA=&#10;" strokecolor="#0097ae [3044]"/>
                  <v:shape id="_x0000_s1389" type="#_x0000_t202" style="position:absolute;left:12490;top:27133;width:477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782594" w:rsidRPr="00BF19BF" w:rsidRDefault="00782594" w:rsidP="00782594">
                          <w:pPr>
                            <w:rPr>
                              <w:b/>
                              <w:color w:val="auto"/>
                              <w:sz w:val="18"/>
                            </w:rPr>
                          </w:pPr>
                          <w:r>
                            <w:rPr>
                              <w:b/>
                              <w:color w:val="auto"/>
                              <w:sz w:val="14"/>
                            </w:rPr>
                            <w:t>$ 9.00</w:t>
                          </w:r>
                          <w:r w:rsidRPr="00BF19BF">
                            <w:rPr>
                              <w:b/>
                              <w:color w:val="auto"/>
                              <w:sz w:val="16"/>
                            </w:rPr>
                            <w:t xml:space="preserve"> </w:t>
                          </w:r>
                        </w:p>
                      </w:txbxContent>
                    </v:textbox>
                  </v:shape>
                  <v:shape id="_x0000_s1390" type="#_x0000_t202" style="position:absolute;left:5229;top:28687;width:5295;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782594" w:rsidRPr="00BF19BF" w:rsidRDefault="00782594" w:rsidP="00782594">
                          <w:pPr>
                            <w:rPr>
                              <w:b/>
                              <w:color w:val="auto"/>
                              <w:sz w:val="18"/>
                            </w:rPr>
                          </w:pPr>
                          <w:r>
                            <w:rPr>
                              <w:b/>
                              <w:color w:val="auto"/>
                              <w:sz w:val="14"/>
                            </w:rPr>
                            <w:t>Denise</w:t>
                          </w:r>
                          <w:r w:rsidRPr="00BF19BF">
                            <w:rPr>
                              <w:b/>
                              <w:color w:val="auto"/>
                              <w:sz w:val="16"/>
                            </w:rPr>
                            <w:t xml:space="preserve"> </w:t>
                          </w:r>
                        </w:p>
                      </w:txbxContent>
                    </v:textbox>
                  </v:shape>
                  <v:shape id="_x0000_s1391" type="#_x0000_t202" style="position:absolute;left:12490;top:28448;width:477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rsidR="00782594" w:rsidRPr="00BF19BF" w:rsidRDefault="00782594" w:rsidP="00782594">
                          <w:pPr>
                            <w:rPr>
                              <w:b/>
                              <w:color w:val="auto"/>
                              <w:sz w:val="18"/>
                            </w:rPr>
                          </w:pPr>
                          <w:r>
                            <w:rPr>
                              <w:b/>
                              <w:color w:val="auto"/>
                              <w:sz w:val="14"/>
                            </w:rPr>
                            <w:t>$ 9.00</w:t>
                          </w:r>
                          <w:r w:rsidRPr="00BF19BF">
                            <w:rPr>
                              <w:b/>
                              <w:color w:val="auto"/>
                              <w:sz w:val="16"/>
                            </w:rPr>
                            <w:t xml:space="preserve"> </w:t>
                          </w:r>
                        </w:p>
                      </w:txbxContent>
                    </v:textbox>
                  </v:shape>
                </v:group>
                <v:shape id="Picture 479" o:spid="_x0000_s1392" type="#_x0000_t75" style="position:absolute;left:4866;top:34412;width:12269;height:3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iYdvFAAAA3AAAAA8AAABkcnMvZG93bnJldi54bWxEj0FrwkAUhO9C/8PyCr2IblJsbFPXIILg&#10;Sahp74/saxLMvk13tzH6691CweMwM98wq2I0nRjI+daygnSegCCurG65VvBZ7mavIHxA1thZJgUX&#10;8lCsHyYrzLU98wcNx1CLCGGfo4ImhD6X0lcNGfRz2xNH79s6gyFKV0vt8BzhppPPSZJJgy3HhQZ7&#10;2jZUnY6/RkHWbsafr62blmE4Xa8Hekm57pV6ehw37yACjeEe/m/vtYLF8g3+zsQjI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omHbxQAAANwAAAAPAAAAAAAAAAAAAAAA&#10;AJ8CAABkcnMvZG93bnJldi54bWxQSwUGAAAAAAQABAD3AAAAkQMAAAAA&#10;">
                  <v:imagedata r:id="rId34" o:title=""/>
                  <v:path arrowok="t"/>
                </v:shape>
                <v:line id="Straight Connector 480" o:spid="_x0000_s1393" style="position:absolute;visibility:visible;mso-wrap-style:square" from="20156,4473" to="20156,31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LtmcAAAADcAAAADwAAAGRycy9kb3ducmV2LnhtbERPz2vCMBS+D/wfwhvsNtONMko1LWMg&#10;7rQxFbw+mmcTbF5qktX63y+HgceP7/e6nd0gJgrRelbwsixAEHdeW+4VHPab5wpETMgaB8+k4EYR&#10;2mbxsMZa+yv/0LRLvcghHGtUYFIaayljZ8hhXPqROHMnHxymDEMvdcBrDneDfC2KN+nQcm4wONKH&#10;oe68+3UK5jJWt+9LZUp52J6OGGyYvqxST4/z+wpEojndxf/uT62grPL8fCYfAdn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S7ZnAAAAA3AAAAA8AAAAAAAAAAAAAAAAA&#10;oQIAAGRycy9kb3ducmV2LnhtbFBLBQYAAAAABAAEAPkAAACOAwAAAAA=&#10;" strokecolor="#a5a5a5 [2092]" strokeweight="3pt"/>
                <w10:wrap type="square" anchorx="margin"/>
              </v:group>
            </w:pict>
          </mc:Fallback>
        </mc:AlternateContent>
      </w:r>
    </w:p>
    <w:p w:rsidR="00782594" w:rsidRDefault="008360BB" w:rsidP="002D0791">
      <w:pPr>
        <w:jc w:val="both"/>
      </w:pPr>
      <w:r>
        <w:t>Last</w:t>
      </w:r>
      <w:r w:rsidR="00782594">
        <w:t>ly, click “Confirm” to continue</w:t>
      </w:r>
      <w:r w:rsidR="00782594">
        <w:t>. A push notification will be sent to each participant to make sure that there exists such expense. They just simply check “Accept” or “Decline” of that expense.</w:t>
      </w:r>
    </w:p>
    <w:p w:rsidR="00782594" w:rsidRDefault="00F05AE5" w:rsidP="002D0791">
      <w:pPr>
        <w:jc w:val="both"/>
      </w:pPr>
      <w:r>
        <w:rPr>
          <w:noProof/>
        </w:rPr>
        <mc:AlternateContent>
          <mc:Choice Requires="wps">
            <w:drawing>
              <wp:anchor distT="0" distB="0" distL="114300" distR="114300" simplePos="0" relativeHeight="252085248" behindDoc="0" locked="0" layoutInCell="1" allowOverlap="1" wp14:anchorId="6D92979B" wp14:editId="2BCF1656">
                <wp:simplePos x="0" y="0"/>
                <wp:positionH relativeFrom="margin">
                  <wp:posOffset>2685276</wp:posOffset>
                </wp:positionH>
                <wp:positionV relativeFrom="paragraph">
                  <wp:posOffset>557659</wp:posOffset>
                </wp:positionV>
                <wp:extent cx="1168400" cy="413051"/>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Spinner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2979B" id="Text Box 57" o:spid="_x0000_s1394" type="#_x0000_t202" style="position:absolute;left:0;text-align:left;margin-left:211.45pt;margin-top:43.9pt;width:92pt;height:3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Spinner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782594">
        <w:t xml:space="preserve">(Snapshot on the left) This is the view of “Add statement” after the user has filled in the member and snapshot section. </w:t>
      </w:r>
    </w:p>
    <w:p w:rsidR="00BF19BF" w:rsidRDefault="00F05AE5">
      <w:r>
        <w:rPr>
          <w:noProof/>
        </w:rPr>
        <mc:AlternateContent>
          <mc:Choice Requires="wps">
            <w:drawing>
              <wp:anchor distT="0" distB="0" distL="114300" distR="114300" simplePos="0" relativeHeight="252089344" behindDoc="0" locked="0" layoutInCell="1" allowOverlap="1" wp14:anchorId="22B1243E" wp14:editId="00C829FB">
                <wp:simplePos x="0" y="0"/>
                <wp:positionH relativeFrom="margin">
                  <wp:posOffset>2745795</wp:posOffset>
                </wp:positionH>
                <wp:positionV relativeFrom="paragraph">
                  <wp:posOffset>184785</wp:posOffset>
                </wp:positionV>
                <wp:extent cx="1168400" cy="413051"/>
                <wp:effectExtent l="0" t="0" r="0" b="6350"/>
                <wp:wrapNone/>
                <wp:docPr id="459" name="Text Box 459"/>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picker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243E" id="Text Box 459" o:spid="_x0000_s1395" type="#_x0000_t202" style="position:absolute;margin-left:216.2pt;margin-top:14.55pt;width:92pt;height:3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picker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zh-CN"/>
        </w:rPr>
        <mc:AlternateContent>
          <mc:Choice Requires="wps">
            <w:drawing>
              <wp:anchor distT="0" distB="0" distL="114300" distR="114300" simplePos="0" relativeHeight="252083200" behindDoc="0" locked="0" layoutInCell="1" allowOverlap="1" wp14:anchorId="19FF324A" wp14:editId="6E390BE2">
                <wp:simplePos x="0" y="0"/>
                <wp:positionH relativeFrom="column">
                  <wp:posOffset>1726096</wp:posOffset>
                </wp:positionH>
                <wp:positionV relativeFrom="paragraph">
                  <wp:posOffset>199114</wp:posOffset>
                </wp:positionV>
                <wp:extent cx="1166191" cy="66261"/>
                <wp:effectExtent l="38100" t="19050" r="15240" b="86360"/>
                <wp:wrapNone/>
                <wp:docPr id="56" name="Straight Arrow Connector 56"/>
                <wp:cNvGraphicFramePr/>
                <a:graphic xmlns:a="http://schemas.openxmlformats.org/drawingml/2006/main">
                  <a:graphicData uri="http://schemas.microsoft.com/office/word/2010/wordprocessingShape">
                    <wps:wsp>
                      <wps:cNvCnPr/>
                      <wps:spPr>
                        <a:xfrm flipH="1">
                          <a:off x="0" y="0"/>
                          <a:ext cx="1166191" cy="6626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628A4" id="Straight Arrow Connector 56" o:spid="_x0000_s1026" type="#_x0000_t32" style="position:absolute;margin-left:135.9pt;margin-top:15.7pt;width:91.85pt;height:5.2pt;flip:x;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" strokecolor="#0097ae [3044]" strokeweight="1pt">
                <v:stroke endarrow="block"/>
              </v:shape>
            </w:pict>
          </mc:Fallback>
        </mc:AlternateContent>
      </w:r>
      <w:r>
        <w:rPr>
          <w:noProof/>
          <w:lang w:eastAsia="zh-CN"/>
        </w:rPr>
        <mc:AlternateContent>
          <mc:Choice Requires="wps">
            <w:drawing>
              <wp:anchor distT="0" distB="0" distL="114300" distR="114300" simplePos="0" relativeHeight="252081152" behindDoc="0" locked="0" layoutInCell="1" allowOverlap="1" wp14:anchorId="1D89E1FD" wp14:editId="4DAF72F6">
                <wp:simplePos x="0" y="0"/>
                <wp:positionH relativeFrom="column">
                  <wp:posOffset>1679801</wp:posOffset>
                </wp:positionH>
                <wp:positionV relativeFrom="paragraph">
                  <wp:posOffset>46714</wp:posOffset>
                </wp:positionV>
                <wp:extent cx="1232364" cy="62568"/>
                <wp:effectExtent l="0" t="57150" r="25400" b="33020"/>
                <wp:wrapNone/>
                <wp:docPr id="54" name="Straight Arrow Connector 54"/>
                <wp:cNvGraphicFramePr/>
                <a:graphic xmlns:a="http://schemas.openxmlformats.org/drawingml/2006/main">
                  <a:graphicData uri="http://schemas.microsoft.com/office/word/2010/wordprocessingShape">
                    <wps:wsp>
                      <wps:cNvCnPr/>
                      <wps:spPr>
                        <a:xfrm flipH="1" flipV="1">
                          <a:off x="0" y="0"/>
                          <a:ext cx="1232364" cy="6256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3F930" id="Straight Arrow Connector 54" o:spid="_x0000_s1026" type="#_x0000_t32" style="position:absolute;margin-left:132.25pt;margin-top:3.7pt;width:97.05pt;height:4.95pt;flip:x y;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" strokecolor="#0097ae [3044]" strokeweight="1pt">
                <v:stroke endarrow="block"/>
              </v:shape>
            </w:pict>
          </mc:Fallback>
        </mc:AlternateContent>
      </w:r>
    </w:p>
    <w:p w:rsidR="00782594" w:rsidRDefault="00F05AE5">
      <w:r>
        <w:rPr>
          <w:noProof/>
        </w:rPr>
        <mc:AlternateContent>
          <mc:Choice Requires="wps">
            <w:drawing>
              <wp:anchor distT="0" distB="0" distL="114300" distR="114300" simplePos="0" relativeHeight="252101632" behindDoc="0" locked="0" layoutInCell="1" allowOverlap="1" wp14:anchorId="1F8287DB" wp14:editId="6DA2A9F5">
                <wp:simplePos x="0" y="0"/>
                <wp:positionH relativeFrom="margin">
                  <wp:posOffset>2606537</wp:posOffset>
                </wp:positionH>
                <wp:positionV relativeFrom="paragraph">
                  <wp:posOffset>133985</wp:posOffset>
                </wp:positionV>
                <wp:extent cx="1168400" cy="413051"/>
                <wp:effectExtent l="0" t="0" r="0" b="6350"/>
                <wp:wrapNone/>
                <wp:docPr id="486" name="Text Box 486"/>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Spinner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287DB" id="Text Box 486" o:spid="_x0000_s1396" type="#_x0000_t202" style="position:absolute;margin-left:205.25pt;margin-top:10.55pt;width:92pt;height:3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Spinner</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zh-CN"/>
        </w:rPr>
        <mc:AlternateContent>
          <mc:Choice Requires="wps">
            <w:drawing>
              <wp:anchor distT="0" distB="0" distL="114300" distR="114300" simplePos="0" relativeHeight="252087296" behindDoc="0" locked="0" layoutInCell="1" allowOverlap="1" wp14:anchorId="3AB9CF54" wp14:editId="05539AF8">
                <wp:simplePos x="0" y="0"/>
                <wp:positionH relativeFrom="column">
                  <wp:posOffset>1716247</wp:posOffset>
                </wp:positionH>
                <wp:positionV relativeFrom="paragraph">
                  <wp:posOffset>119380</wp:posOffset>
                </wp:positionV>
                <wp:extent cx="1166191" cy="66261"/>
                <wp:effectExtent l="38100" t="19050" r="15240" b="86360"/>
                <wp:wrapNone/>
                <wp:docPr id="458" name="Straight Arrow Connector 458"/>
                <wp:cNvGraphicFramePr/>
                <a:graphic xmlns:a="http://schemas.openxmlformats.org/drawingml/2006/main">
                  <a:graphicData uri="http://schemas.microsoft.com/office/word/2010/wordprocessingShape">
                    <wps:wsp>
                      <wps:cNvCnPr/>
                      <wps:spPr>
                        <a:xfrm flipH="1">
                          <a:off x="0" y="0"/>
                          <a:ext cx="1166191" cy="6626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7B037" id="Straight Arrow Connector 458" o:spid="_x0000_s1026" type="#_x0000_t32" style="position:absolute;margin-left:135.15pt;margin-top:9.4pt;width:91.85pt;height:5.2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" strokecolor="#0097ae [3044]" strokeweight="1pt">
                <v:stroke endarrow="block"/>
              </v:shape>
            </w:pict>
          </mc:Fallback>
        </mc:AlternateContent>
      </w:r>
    </w:p>
    <w:p w:rsidR="00782594" w:rsidRDefault="00F05AE5">
      <w:r>
        <w:rPr>
          <w:noProof/>
        </w:rPr>
        <mc:AlternateContent>
          <mc:Choice Requires="wps">
            <w:drawing>
              <wp:anchor distT="0" distB="0" distL="114300" distR="114300" simplePos="0" relativeHeight="252093440" behindDoc="0" locked="0" layoutInCell="1" allowOverlap="1" wp14:anchorId="5224B06F" wp14:editId="649186B0">
                <wp:simplePos x="0" y="0"/>
                <wp:positionH relativeFrom="margin">
                  <wp:posOffset>2708110</wp:posOffset>
                </wp:positionH>
                <wp:positionV relativeFrom="paragraph">
                  <wp:posOffset>39810</wp:posOffset>
                </wp:positionV>
                <wp:extent cx="1168400" cy="413051"/>
                <wp:effectExtent l="0" t="0" r="0" b="6350"/>
                <wp:wrapNone/>
                <wp:docPr id="461" name="Text Box 461"/>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 box</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B06F" id="Text Box 461" o:spid="_x0000_s1397" type="#_x0000_t202" style="position:absolute;margin-left:213.25pt;margin-top:3.15pt;width:92pt;height: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 box</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zh-CN"/>
        </w:rPr>
        <mc:AlternateContent>
          <mc:Choice Requires="wps">
            <w:drawing>
              <wp:anchor distT="0" distB="0" distL="114300" distR="114300" simplePos="0" relativeHeight="252095488" behindDoc="0" locked="0" layoutInCell="1" allowOverlap="1" wp14:anchorId="3DE8EB26" wp14:editId="2B91E926">
                <wp:simplePos x="0" y="0"/>
                <wp:positionH relativeFrom="column">
                  <wp:posOffset>1692965</wp:posOffset>
                </wp:positionH>
                <wp:positionV relativeFrom="paragraph">
                  <wp:posOffset>281277</wp:posOffset>
                </wp:positionV>
                <wp:extent cx="1166192" cy="49171"/>
                <wp:effectExtent l="38100" t="19050" r="15240" b="84455"/>
                <wp:wrapNone/>
                <wp:docPr id="462" name="Straight Arrow Connector 462"/>
                <wp:cNvGraphicFramePr/>
                <a:graphic xmlns:a="http://schemas.openxmlformats.org/drawingml/2006/main">
                  <a:graphicData uri="http://schemas.microsoft.com/office/word/2010/wordprocessingShape">
                    <wps:wsp>
                      <wps:cNvCnPr/>
                      <wps:spPr>
                        <a:xfrm flipH="1">
                          <a:off x="0" y="0"/>
                          <a:ext cx="1166192" cy="4917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227" id="Straight Arrow Connector 462" o:spid="_x0000_s1026" type="#_x0000_t32" style="position:absolute;margin-left:133.3pt;margin-top:22.15pt;width:91.85pt;height:3.85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" strokecolor="#0097ae [3044]" strokeweight="1pt">
                <v:stroke endarrow="block"/>
              </v:shape>
            </w:pict>
          </mc:Fallback>
        </mc:AlternateContent>
      </w:r>
      <w:r>
        <w:rPr>
          <w:noProof/>
          <w:lang w:eastAsia="zh-CN"/>
        </w:rPr>
        <mc:AlternateContent>
          <mc:Choice Requires="wps">
            <w:drawing>
              <wp:anchor distT="0" distB="0" distL="114300" distR="114300" simplePos="0" relativeHeight="252091392" behindDoc="0" locked="0" layoutInCell="1" allowOverlap="1" wp14:anchorId="17AA1034" wp14:editId="723C539C">
                <wp:simplePos x="0" y="0"/>
                <wp:positionH relativeFrom="column">
                  <wp:posOffset>1692965</wp:posOffset>
                </wp:positionH>
                <wp:positionV relativeFrom="paragraph">
                  <wp:posOffset>100882</wp:posOffset>
                </wp:positionV>
                <wp:extent cx="1146313" cy="45719"/>
                <wp:effectExtent l="38100" t="38100" r="15875" b="88265"/>
                <wp:wrapNone/>
                <wp:docPr id="460" name="Straight Arrow Connector 460"/>
                <wp:cNvGraphicFramePr/>
                <a:graphic xmlns:a="http://schemas.openxmlformats.org/drawingml/2006/main">
                  <a:graphicData uri="http://schemas.microsoft.com/office/word/2010/wordprocessingShape">
                    <wps:wsp>
                      <wps:cNvCnPr/>
                      <wps:spPr>
                        <a:xfrm flipH="1">
                          <a:off x="0" y="0"/>
                          <a:ext cx="1146313"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13519" id="Straight Arrow Connector 460" o:spid="_x0000_s1026" type="#_x0000_t32" style="position:absolute;margin-left:133.3pt;margin-top:7.95pt;width:90.25pt;height:3.6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" strokecolor="#0097ae [3044]" strokeweight="1pt">
                <v:stroke endarrow="block"/>
              </v:shape>
            </w:pict>
          </mc:Fallback>
        </mc:AlternateContent>
      </w:r>
    </w:p>
    <w:p w:rsidR="00782594" w:rsidRDefault="00F05AE5">
      <w:r>
        <w:rPr>
          <w:noProof/>
        </w:rPr>
        <mc:AlternateContent>
          <mc:Choice Requires="wps">
            <w:drawing>
              <wp:anchor distT="0" distB="0" distL="114300" distR="114300" simplePos="0" relativeHeight="252105728" behindDoc="0" locked="0" layoutInCell="1" allowOverlap="1" wp14:anchorId="4660F6DB" wp14:editId="10EB0953">
                <wp:simplePos x="0" y="0"/>
                <wp:positionH relativeFrom="margin">
                  <wp:posOffset>2739390</wp:posOffset>
                </wp:positionH>
                <wp:positionV relativeFrom="paragraph">
                  <wp:posOffset>8089</wp:posOffset>
                </wp:positionV>
                <wp:extent cx="1168400" cy="413051"/>
                <wp:effectExtent l="0" t="0" r="0" b="6350"/>
                <wp:wrapNone/>
                <wp:docPr id="488" name="Text Box 488"/>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ListView</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0F6DB" id="Text Box 488" o:spid="_x0000_s1398" type="#_x0000_t202" style="position:absolute;margin-left:215.7pt;margin-top:.65pt;width:92pt;height: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ListView</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zh-CN"/>
        </w:rPr>
        <mc:AlternateContent>
          <mc:Choice Requires="wps">
            <w:drawing>
              <wp:anchor distT="0" distB="0" distL="114300" distR="114300" simplePos="0" relativeHeight="252103680" behindDoc="0" locked="0" layoutInCell="1" allowOverlap="1" wp14:anchorId="23D17FDC" wp14:editId="3722D212">
                <wp:simplePos x="0" y="0"/>
                <wp:positionH relativeFrom="column">
                  <wp:posOffset>1739348</wp:posOffset>
                </wp:positionH>
                <wp:positionV relativeFrom="paragraph">
                  <wp:posOffset>240193</wp:posOffset>
                </wp:positionV>
                <wp:extent cx="1152608" cy="111128"/>
                <wp:effectExtent l="38100" t="0" r="28575" b="79375"/>
                <wp:wrapNone/>
                <wp:docPr id="487" name="Straight Arrow Connector 487"/>
                <wp:cNvGraphicFramePr/>
                <a:graphic xmlns:a="http://schemas.openxmlformats.org/drawingml/2006/main">
                  <a:graphicData uri="http://schemas.microsoft.com/office/word/2010/wordprocessingShape">
                    <wps:wsp>
                      <wps:cNvCnPr/>
                      <wps:spPr>
                        <a:xfrm flipH="1">
                          <a:off x="0" y="0"/>
                          <a:ext cx="1152608" cy="1111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21843" id="Straight Arrow Connector 487" o:spid="_x0000_s1026" type="#_x0000_t32" style="position:absolute;margin-left:136.95pt;margin-top:18.9pt;width:90.75pt;height:8.75pt;flip:x;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" strokecolor="#0097ae [3044]" strokeweight="1pt">
                <v:stroke endarrow="block"/>
              </v:shape>
            </w:pict>
          </mc:Fallback>
        </mc:AlternateContent>
      </w:r>
      <w:r>
        <w:rPr>
          <w:noProof/>
        </w:rPr>
        <mc:AlternateContent>
          <mc:Choice Requires="wps">
            <w:drawing>
              <wp:anchor distT="0" distB="0" distL="114300" distR="114300" simplePos="0" relativeHeight="252099584" behindDoc="0" locked="0" layoutInCell="1" allowOverlap="1" wp14:anchorId="4DE1CA64" wp14:editId="6A1E2D9A">
                <wp:simplePos x="0" y="0"/>
                <wp:positionH relativeFrom="margin">
                  <wp:posOffset>2739335</wp:posOffset>
                </wp:positionH>
                <wp:positionV relativeFrom="paragraph">
                  <wp:posOffset>286357</wp:posOffset>
                </wp:positionV>
                <wp:extent cx="1168400" cy="413051"/>
                <wp:effectExtent l="0" t="0" r="0" b="6350"/>
                <wp:wrapNone/>
                <wp:docPr id="481" name="Text Box 481"/>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A64" id="Text Box 481" o:spid="_x0000_s1399" type="#_x0000_t202" style="position:absolute;margin-left:215.7pt;margin-top:22.55pt;width:92pt;height: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 box)</w:t>
                      </w:r>
                    </w:p>
                  </w:txbxContent>
                </v:textbox>
                <w10:wrap anchorx="margin"/>
              </v:shape>
            </w:pict>
          </mc:Fallback>
        </mc:AlternateContent>
      </w:r>
    </w:p>
    <w:p w:rsidR="00782594" w:rsidRDefault="00F05AE5">
      <w:r>
        <w:rPr>
          <w:noProof/>
          <w:lang w:eastAsia="zh-CN"/>
        </w:rPr>
        <mc:AlternateContent>
          <mc:Choice Requires="wps">
            <w:drawing>
              <wp:anchor distT="0" distB="0" distL="114300" distR="114300" simplePos="0" relativeHeight="252097536" behindDoc="0" locked="0" layoutInCell="1" allowOverlap="1" wp14:anchorId="7810A640" wp14:editId="31C6CDB4">
                <wp:simplePos x="0" y="0"/>
                <wp:positionH relativeFrom="column">
                  <wp:posOffset>1740743</wp:posOffset>
                </wp:positionH>
                <wp:positionV relativeFrom="paragraph">
                  <wp:posOffset>233984</wp:posOffset>
                </wp:positionV>
                <wp:extent cx="1133060" cy="151103"/>
                <wp:effectExtent l="38100" t="0" r="29210" b="78105"/>
                <wp:wrapNone/>
                <wp:docPr id="471" name="Straight Arrow Connector 471"/>
                <wp:cNvGraphicFramePr/>
                <a:graphic xmlns:a="http://schemas.openxmlformats.org/drawingml/2006/main">
                  <a:graphicData uri="http://schemas.microsoft.com/office/word/2010/wordprocessingShape">
                    <wps:wsp>
                      <wps:cNvCnPr/>
                      <wps:spPr>
                        <a:xfrm flipH="1">
                          <a:off x="0" y="0"/>
                          <a:ext cx="1133060" cy="15110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58AE3" id="Straight Arrow Connector 471" o:spid="_x0000_s1026" type="#_x0000_t32" style="position:absolute;margin-left:137.05pt;margin-top:18.4pt;width:89.2pt;height:11.9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" strokecolor="#0097ae [3044]" strokeweight="1pt">
                <v:stroke endarrow="block"/>
              </v:shape>
            </w:pict>
          </mc:Fallback>
        </mc:AlternateContent>
      </w:r>
    </w:p>
    <w:p w:rsidR="00782594" w:rsidRDefault="00F05AE5">
      <w:r>
        <w:rPr>
          <w:noProof/>
        </w:rPr>
        <mc:AlternateContent>
          <mc:Choice Requires="wps">
            <w:drawing>
              <wp:anchor distT="0" distB="0" distL="114300" distR="114300" simplePos="0" relativeHeight="252109824" behindDoc="0" locked="0" layoutInCell="1" allowOverlap="1" wp14:anchorId="527866CA" wp14:editId="700C456C">
                <wp:simplePos x="0" y="0"/>
                <wp:positionH relativeFrom="margin">
                  <wp:posOffset>2796571</wp:posOffset>
                </wp:positionH>
                <wp:positionV relativeFrom="paragraph">
                  <wp:posOffset>8047</wp:posOffset>
                </wp:positionV>
                <wp:extent cx="1168400" cy="413051"/>
                <wp:effectExtent l="0" t="0" r="0" b="6350"/>
                <wp:wrapNone/>
                <wp:docPr id="490" name="Text Box 490"/>
                <wp:cNvGraphicFramePr/>
                <a:graphic xmlns:a="http://schemas.openxmlformats.org/drawingml/2006/main">
                  <a:graphicData uri="http://schemas.microsoft.com/office/word/2010/wordprocessingShape">
                    <wps:wsp>
                      <wps:cNvSpPr txBox="1"/>
                      <wps:spPr>
                        <a:xfrm>
                          <a:off x="0" y="0"/>
                          <a:ext cx="1168400" cy="413051"/>
                        </a:xfrm>
                        <a:prstGeom prst="rect">
                          <a:avLst/>
                        </a:prstGeom>
                        <a:noFill/>
                        <a:ln>
                          <a:noFill/>
                        </a:ln>
                        <a:effectLst/>
                      </wps:spPr>
                      <wps:txb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ImageView</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66CA" id="Text Box 490" o:spid="_x0000_s1400" type="#_x0000_t202" style="position:absolute;margin-left:220.2pt;margin-top:.65pt;width:92pt;height:3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" filled="f" stroked="f">
                <v:textbox>
                  <w:txbxContent>
                    <w:p w:rsidR="00F05AE5" w:rsidRPr="006659B7" w:rsidRDefault="00F05AE5" w:rsidP="00F05AE5">
                      <w:pPr>
                        <w:jc w:val="cente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ImageView</w:t>
                      </w:r>
                      <w:r>
                        <w:rPr>
                          <w:noProof/>
                          <w:color w:val="000000" w:themeColor="text1"/>
                          <w:sz w:val="2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lang w:eastAsia="zh-CN"/>
        </w:rPr>
        <mc:AlternateContent>
          <mc:Choice Requires="wps">
            <w:drawing>
              <wp:anchor distT="0" distB="0" distL="114300" distR="114300" simplePos="0" relativeHeight="252107776" behindDoc="0" locked="0" layoutInCell="1" allowOverlap="1" wp14:anchorId="64237444" wp14:editId="3F3052BC">
                <wp:simplePos x="0" y="0"/>
                <wp:positionH relativeFrom="column">
                  <wp:posOffset>1779021</wp:posOffset>
                </wp:positionH>
                <wp:positionV relativeFrom="paragraph">
                  <wp:posOffset>274513</wp:posOffset>
                </wp:positionV>
                <wp:extent cx="1152608" cy="111128"/>
                <wp:effectExtent l="38100" t="0" r="28575" b="79375"/>
                <wp:wrapNone/>
                <wp:docPr id="489" name="Straight Arrow Connector 489"/>
                <wp:cNvGraphicFramePr/>
                <a:graphic xmlns:a="http://schemas.openxmlformats.org/drawingml/2006/main">
                  <a:graphicData uri="http://schemas.microsoft.com/office/word/2010/wordprocessingShape">
                    <wps:wsp>
                      <wps:cNvCnPr/>
                      <wps:spPr>
                        <a:xfrm flipH="1">
                          <a:off x="0" y="0"/>
                          <a:ext cx="1152608" cy="1111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6B5A1" id="Straight Arrow Connector 489" o:spid="_x0000_s1026" type="#_x0000_t32" style="position:absolute;margin-left:140.1pt;margin-top:21.6pt;width:90.75pt;height:8.75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" strokecolor="#0097ae [3044]" strokeweight="1pt">
                <v:stroke endarrow="block"/>
              </v:shape>
            </w:pict>
          </mc:Fallback>
        </mc:AlternateContent>
      </w:r>
    </w:p>
    <w:p w:rsidR="00782594" w:rsidRDefault="00782594"/>
    <w:p w:rsidR="00782594" w:rsidRDefault="00782594"/>
    <w:p w:rsidR="00782594" w:rsidRDefault="00782594"/>
    <w:p w:rsidR="00782594" w:rsidRDefault="00782594">
      <w:r>
        <w:rPr>
          <w:noProof/>
          <w:lang w:eastAsia="zh-CN"/>
        </w:rPr>
        <mc:AlternateContent>
          <mc:Choice Requires="wpg">
            <w:drawing>
              <wp:anchor distT="0" distB="0" distL="114300" distR="114300" simplePos="0" relativeHeight="252080128" behindDoc="0" locked="0" layoutInCell="1" allowOverlap="1" wp14:anchorId="73644627" wp14:editId="68E449F7">
                <wp:simplePos x="0" y="0"/>
                <wp:positionH relativeFrom="column">
                  <wp:posOffset>3167269</wp:posOffset>
                </wp:positionH>
                <wp:positionV relativeFrom="paragraph">
                  <wp:posOffset>-665259</wp:posOffset>
                </wp:positionV>
                <wp:extent cx="2235200" cy="4281805"/>
                <wp:effectExtent l="0" t="0" r="0" b="4445"/>
                <wp:wrapSquare wrapText="bothSides"/>
                <wp:docPr id="633" name="Group 633"/>
                <wp:cNvGraphicFramePr/>
                <a:graphic xmlns:a="http://schemas.openxmlformats.org/drawingml/2006/main">
                  <a:graphicData uri="http://schemas.microsoft.com/office/word/2010/wordprocessingGroup">
                    <wpg:wgp>
                      <wpg:cNvGrpSpPr/>
                      <wpg:grpSpPr>
                        <a:xfrm>
                          <a:off x="0" y="0"/>
                          <a:ext cx="2235200" cy="4281805"/>
                          <a:chOff x="0" y="0"/>
                          <a:chExt cx="2235200" cy="4281805"/>
                        </a:xfrm>
                      </wpg:grpSpPr>
                      <pic:pic xmlns:pic="http://schemas.openxmlformats.org/drawingml/2006/picture">
                        <pic:nvPicPr>
                          <pic:cNvPr id="609" name="Picture 609" descr="C:\Users\Issac\AppData\Local\Microsoft\Windows\INetCache\Content.Word\android-blank.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3290" cy="4281805"/>
                          </a:xfrm>
                          <a:prstGeom prst="rect">
                            <a:avLst/>
                          </a:prstGeom>
                          <a:noFill/>
                          <a:ln>
                            <a:noFill/>
                          </a:ln>
                        </pic:spPr>
                      </pic:pic>
                      <wps:wsp>
                        <wps:cNvPr id="605" name="Rectangle 605"/>
                        <wps:cNvSpPr/>
                        <wps:spPr>
                          <a:xfrm>
                            <a:off x="124178" y="417689"/>
                            <a:ext cx="193611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Rectangle 606"/>
                        <wps:cNvSpPr/>
                        <wps:spPr>
                          <a:xfrm>
                            <a:off x="118534" y="417689"/>
                            <a:ext cx="1935480" cy="27559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2"/>
                        <wps:cNvSpPr txBox="1">
                          <a:spLocks noChangeArrowheads="1"/>
                        </wps:cNvSpPr>
                        <wps:spPr bwMode="auto">
                          <a:xfrm>
                            <a:off x="248356" y="361245"/>
                            <a:ext cx="1569155" cy="326390"/>
                          </a:xfrm>
                          <a:prstGeom prst="rect">
                            <a:avLst/>
                          </a:prstGeom>
                          <a:noFill/>
                          <a:ln w="9525">
                            <a:noFill/>
                            <a:miter lim="800000"/>
                            <a:headEnd/>
                            <a:tailEnd/>
                          </a:ln>
                        </wps:spPr>
                        <wps:txbx>
                          <w:txbxContent>
                            <w:p w:rsidR="00782594" w:rsidRPr="004E2F5E" w:rsidRDefault="00782594" w:rsidP="00782594">
                              <w:pPr>
                                <w:rPr>
                                  <w:b/>
                                  <w:color w:val="FFFFFF" w:themeColor="background1"/>
                                  <w:sz w:val="22"/>
                                </w:rPr>
                              </w:pPr>
                              <w:r>
                                <w:rPr>
                                  <w:b/>
                                  <w:color w:val="FFFFFF" w:themeColor="background1"/>
                                </w:rPr>
                                <w:t xml:space="preserve">Resolve </w:t>
                              </w:r>
                              <w:r w:rsidRPr="004E2F5E">
                                <w:rPr>
                                  <w:b/>
                                  <w:color w:val="FFFFFF" w:themeColor="background1"/>
                                </w:rPr>
                                <w:t>statements</w:t>
                              </w:r>
                            </w:p>
                          </w:txbxContent>
                        </wps:txbx>
                        <wps:bodyPr rot="0" vert="horz" wrap="square" lIns="91440" tIns="45720" rIns="91440" bIns="45720" anchor="t" anchorCtr="0">
                          <a:noAutofit/>
                        </wps:bodyPr>
                      </wps:wsp>
                      <wps:wsp>
                        <wps:cNvPr id="608" name="Chevron 608"/>
                        <wps:cNvSpPr/>
                        <wps:spPr>
                          <a:xfrm rot="10800000">
                            <a:off x="174978" y="474134"/>
                            <a:ext cx="64618" cy="179014"/>
                          </a:xfrm>
                          <a:prstGeom prst="chevron">
                            <a:avLst/>
                          </a:prstGeom>
                          <a:solidFill>
                            <a:schemeClr val="accent6">
                              <a:lumMod val="20000"/>
                              <a:lumOff val="80000"/>
                            </a:scheme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4" name="Picture 6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flipH="1">
                            <a:off x="197556" y="801511"/>
                            <a:ext cx="637540" cy="569595"/>
                          </a:xfrm>
                          <a:prstGeom prst="rect">
                            <a:avLst/>
                          </a:prstGeom>
                        </pic:spPr>
                      </pic:pic>
                      <pic:pic xmlns:pic="http://schemas.openxmlformats.org/drawingml/2006/picture">
                        <pic:nvPicPr>
                          <pic:cNvPr id="617" name="Picture 6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80622" y="1495778"/>
                            <a:ext cx="654050" cy="631825"/>
                          </a:xfrm>
                          <a:prstGeom prst="rect">
                            <a:avLst/>
                          </a:prstGeom>
                        </pic:spPr>
                      </pic:pic>
                      <pic:pic xmlns:pic="http://schemas.openxmlformats.org/drawingml/2006/picture">
                        <pic:nvPicPr>
                          <pic:cNvPr id="618" name="Picture 61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8045" y="2190045"/>
                            <a:ext cx="682625" cy="682625"/>
                          </a:xfrm>
                          <a:prstGeom prst="rect">
                            <a:avLst/>
                          </a:prstGeom>
                        </pic:spPr>
                      </pic:pic>
                      <wps:wsp>
                        <wps:cNvPr id="623" name="Text Box 2"/>
                        <wps:cNvSpPr txBox="1">
                          <a:spLocks noChangeArrowheads="1"/>
                        </wps:cNvSpPr>
                        <wps:spPr bwMode="auto">
                          <a:xfrm>
                            <a:off x="778934" y="699911"/>
                            <a:ext cx="1399822" cy="728133"/>
                          </a:xfrm>
                          <a:prstGeom prst="rect">
                            <a:avLst/>
                          </a:prstGeom>
                          <a:noFill/>
                          <a:ln w="9525">
                            <a:noFill/>
                            <a:miter lim="800000"/>
                            <a:headEnd/>
                            <a:tailEnd/>
                          </a:ln>
                        </wps:spPr>
                        <wps:txb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Clinton: $ 50.20</w:t>
                              </w:r>
                              <w:r w:rsidRPr="00165BC4">
                                <w:rPr>
                                  <w:b/>
                                  <w:color w:val="auto"/>
                                  <w:sz w:val="14"/>
                                </w:rPr>
                                <w:br/>
                                <w:t>Clinton owed you:</w:t>
                              </w:r>
                              <w:r>
                                <w:rPr>
                                  <w:b/>
                                  <w:color w:val="auto"/>
                                  <w:sz w:val="14"/>
                                </w:rPr>
                                <w:t xml:space="preserve"> $23.20</w:t>
                              </w:r>
                              <w:r>
                                <w:rPr>
                                  <w:b/>
                                  <w:color w:val="auto"/>
                                  <w:sz w:val="14"/>
                                </w:rPr>
                                <w:br/>
                                <w:t>Total balance: - $30.00</w:t>
                              </w:r>
                            </w:p>
                          </w:txbxContent>
                        </wps:txbx>
                        <wps:bodyPr rot="0" vert="horz" wrap="square" lIns="91440" tIns="45720" rIns="91440" bIns="45720" anchor="t" anchorCtr="0">
                          <a:noAutofit/>
                        </wps:bodyPr>
                      </wps:wsp>
                      <wps:wsp>
                        <wps:cNvPr id="624" name="Rounded Rectangle 624"/>
                        <wps:cNvSpPr/>
                        <wps:spPr>
                          <a:xfrm>
                            <a:off x="886178" y="1207911"/>
                            <a:ext cx="1021644" cy="180411"/>
                          </a:xfrm>
                          <a:prstGeom prst="round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2"/>
                        <wps:cNvSpPr txBox="1">
                          <a:spLocks noChangeArrowheads="1"/>
                        </wps:cNvSpPr>
                        <wps:spPr bwMode="auto">
                          <a:xfrm>
                            <a:off x="1055511" y="1100667"/>
                            <a:ext cx="812800"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Resolved?</w:t>
                              </w:r>
                            </w:p>
                          </w:txbxContent>
                        </wps:txbx>
                        <wps:bodyPr rot="0" vert="horz" wrap="square" lIns="91440" tIns="45720" rIns="91440" bIns="45720" anchor="t" anchorCtr="0">
                          <a:noAutofit/>
                        </wps:bodyPr>
                      </wps:wsp>
                      <wps:wsp>
                        <wps:cNvPr id="626" name="Text Box 2"/>
                        <wps:cNvSpPr txBox="1">
                          <a:spLocks noChangeArrowheads="1"/>
                        </wps:cNvSpPr>
                        <wps:spPr bwMode="auto">
                          <a:xfrm>
                            <a:off x="801511" y="1388534"/>
                            <a:ext cx="1399540" cy="727710"/>
                          </a:xfrm>
                          <a:prstGeom prst="rect">
                            <a:avLst/>
                          </a:prstGeom>
                          <a:noFill/>
                          <a:ln w="9525">
                            <a:noFill/>
                            <a:miter lim="800000"/>
                            <a:headEnd/>
                            <a:tailEnd/>
                          </a:ln>
                        </wps:spPr>
                        <wps:txb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w:t>
                              </w:r>
                              <w:r>
                                <w:rPr>
                                  <w:b/>
                                  <w:color w:val="auto"/>
                                  <w:sz w:val="14"/>
                                </w:rPr>
                                <w:t>Denise</w:t>
                              </w:r>
                              <w:r w:rsidRPr="00165BC4">
                                <w:rPr>
                                  <w:b/>
                                  <w:color w:val="auto"/>
                                  <w:sz w:val="14"/>
                                </w:rPr>
                                <w:t xml:space="preserve">: $ </w:t>
                              </w:r>
                              <w:r>
                                <w:rPr>
                                  <w:b/>
                                  <w:color w:val="auto"/>
                                  <w:sz w:val="14"/>
                                </w:rPr>
                                <w:t>0</w:t>
                              </w:r>
                              <w:r w:rsidRPr="00165BC4">
                                <w:rPr>
                                  <w:b/>
                                  <w:color w:val="auto"/>
                                  <w:sz w:val="14"/>
                                </w:rPr>
                                <w:t>.</w:t>
                              </w:r>
                              <w:r>
                                <w:rPr>
                                  <w:b/>
                                  <w:color w:val="auto"/>
                                  <w:sz w:val="14"/>
                                </w:rPr>
                                <w:t>0</w:t>
                              </w:r>
                              <w:r w:rsidRPr="00165BC4">
                                <w:rPr>
                                  <w:b/>
                                  <w:color w:val="auto"/>
                                  <w:sz w:val="14"/>
                                </w:rPr>
                                <w:t>0</w:t>
                              </w:r>
                              <w:r w:rsidRPr="00165BC4">
                                <w:rPr>
                                  <w:b/>
                                  <w:color w:val="auto"/>
                                  <w:sz w:val="14"/>
                                </w:rPr>
                                <w:br/>
                              </w:r>
                              <w:r>
                                <w:rPr>
                                  <w:b/>
                                  <w:color w:val="auto"/>
                                  <w:sz w:val="14"/>
                                </w:rPr>
                                <w:t>Denise</w:t>
                              </w:r>
                              <w:r w:rsidRPr="00165BC4">
                                <w:rPr>
                                  <w:b/>
                                  <w:color w:val="auto"/>
                                  <w:sz w:val="14"/>
                                </w:rPr>
                                <w:t xml:space="preserve"> owed you:</w:t>
                              </w:r>
                              <w:r>
                                <w:rPr>
                                  <w:b/>
                                  <w:color w:val="auto"/>
                                  <w:sz w:val="14"/>
                                </w:rPr>
                                <w:t xml:space="preserve"> $49.00</w:t>
                              </w:r>
                              <w:r>
                                <w:rPr>
                                  <w:b/>
                                  <w:color w:val="auto"/>
                                  <w:sz w:val="14"/>
                                </w:rPr>
                                <w:br/>
                                <w:t>Total balance: $49.00</w:t>
                              </w:r>
                            </w:p>
                          </w:txbxContent>
                        </wps:txbx>
                        <wps:bodyPr rot="0" vert="horz" wrap="square" lIns="91440" tIns="45720" rIns="91440" bIns="45720" anchor="t" anchorCtr="0">
                          <a:noAutofit/>
                        </wps:bodyPr>
                      </wps:wsp>
                      <wps:wsp>
                        <wps:cNvPr id="627" name="Rounded Rectangle 627"/>
                        <wps:cNvSpPr/>
                        <wps:spPr>
                          <a:xfrm>
                            <a:off x="914400" y="1896534"/>
                            <a:ext cx="1021080" cy="180340"/>
                          </a:xfrm>
                          <a:prstGeom prst="round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Text Box 2"/>
                        <wps:cNvSpPr txBox="1">
                          <a:spLocks noChangeArrowheads="1"/>
                        </wps:cNvSpPr>
                        <wps:spPr bwMode="auto">
                          <a:xfrm>
                            <a:off x="1095022" y="1783645"/>
                            <a:ext cx="812800"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Resolved?</w:t>
                              </w:r>
                            </w:p>
                          </w:txbxContent>
                        </wps:txbx>
                        <wps:bodyPr rot="0" vert="horz" wrap="square" lIns="91440" tIns="45720" rIns="91440" bIns="45720" anchor="t" anchorCtr="0">
                          <a:noAutofit/>
                        </wps:bodyPr>
                      </wps:wsp>
                      <wps:wsp>
                        <wps:cNvPr id="629" name="Text Box 2"/>
                        <wps:cNvSpPr txBox="1">
                          <a:spLocks noChangeArrowheads="1"/>
                        </wps:cNvSpPr>
                        <wps:spPr bwMode="auto">
                          <a:xfrm>
                            <a:off x="835378" y="2127956"/>
                            <a:ext cx="1399822" cy="728133"/>
                          </a:xfrm>
                          <a:prstGeom prst="rect">
                            <a:avLst/>
                          </a:prstGeom>
                          <a:noFill/>
                          <a:ln w="9525">
                            <a:noFill/>
                            <a:miter lim="800000"/>
                            <a:headEnd/>
                            <a:tailEnd/>
                          </a:ln>
                        </wps:spPr>
                        <wps:txb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w:t>
                              </w:r>
                              <w:r>
                                <w:rPr>
                                  <w:b/>
                                  <w:color w:val="auto"/>
                                  <w:sz w:val="14"/>
                                </w:rPr>
                                <w:t>Joshua</w:t>
                              </w:r>
                              <w:r w:rsidRPr="00165BC4">
                                <w:rPr>
                                  <w:b/>
                                  <w:color w:val="auto"/>
                                  <w:sz w:val="14"/>
                                </w:rPr>
                                <w:t xml:space="preserve">: $ </w:t>
                              </w:r>
                              <w:r>
                                <w:rPr>
                                  <w:b/>
                                  <w:color w:val="auto"/>
                                  <w:sz w:val="14"/>
                                </w:rPr>
                                <w:t>0</w:t>
                              </w:r>
                              <w:r w:rsidRPr="00165BC4">
                                <w:rPr>
                                  <w:b/>
                                  <w:color w:val="auto"/>
                                  <w:sz w:val="14"/>
                                </w:rPr>
                                <w:t>.</w:t>
                              </w:r>
                              <w:r>
                                <w:rPr>
                                  <w:b/>
                                  <w:color w:val="auto"/>
                                  <w:sz w:val="14"/>
                                </w:rPr>
                                <w:t>0</w:t>
                              </w:r>
                              <w:r w:rsidRPr="00165BC4">
                                <w:rPr>
                                  <w:b/>
                                  <w:color w:val="auto"/>
                                  <w:sz w:val="14"/>
                                </w:rPr>
                                <w:t>0</w:t>
                              </w:r>
                              <w:r w:rsidRPr="00165BC4">
                                <w:rPr>
                                  <w:b/>
                                  <w:color w:val="auto"/>
                                  <w:sz w:val="14"/>
                                </w:rPr>
                                <w:br/>
                              </w:r>
                              <w:r>
                                <w:rPr>
                                  <w:b/>
                                  <w:color w:val="auto"/>
                                  <w:sz w:val="14"/>
                                </w:rPr>
                                <w:t>Joshua</w:t>
                              </w:r>
                              <w:r w:rsidRPr="00165BC4">
                                <w:rPr>
                                  <w:b/>
                                  <w:color w:val="auto"/>
                                  <w:sz w:val="14"/>
                                </w:rPr>
                                <w:t xml:space="preserve"> owed you:</w:t>
                              </w:r>
                              <w:r>
                                <w:rPr>
                                  <w:b/>
                                  <w:color w:val="auto"/>
                                  <w:sz w:val="14"/>
                                </w:rPr>
                                <w:t xml:space="preserve"> $0.00</w:t>
                              </w:r>
                              <w:r>
                                <w:rPr>
                                  <w:b/>
                                  <w:color w:val="auto"/>
                                  <w:sz w:val="14"/>
                                </w:rPr>
                                <w:br/>
                                <w:t>Total balance:  $0.00</w:t>
                              </w:r>
                            </w:p>
                          </w:txbxContent>
                        </wps:txbx>
                        <wps:bodyPr rot="0" vert="horz" wrap="square" lIns="91440" tIns="45720" rIns="91440" bIns="45720" anchor="t" anchorCtr="0">
                          <a:noAutofit/>
                        </wps:bodyPr>
                      </wps:wsp>
                      <wps:wsp>
                        <wps:cNvPr id="630" name="Rounded Rectangle 630"/>
                        <wps:cNvSpPr/>
                        <wps:spPr>
                          <a:xfrm>
                            <a:off x="942622" y="2635956"/>
                            <a:ext cx="1021644" cy="180411"/>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Text Box 2"/>
                        <wps:cNvSpPr txBox="1">
                          <a:spLocks noChangeArrowheads="1"/>
                        </wps:cNvSpPr>
                        <wps:spPr bwMode="auto">
                          <a:xfrm>
                            <a:off x="1106311" y="2528711"/>
                            <a:ext cx="812800" cy="326390"/>
                          </a:xfrm>
                          <a:prstGeom prst="rect">
                            <a:avLst/>
                          </a:prstGeom>
                          <a:noFill/>
                          <a:ln w="9525">
                            <a:noFill/>
                            <a:miter lim="800000"/>
                            <a:headEnd/>
                            <a:tailEnd/>
                          </a:ln>
                        </wps:spPr>
                        <wps:txbx>
                          <w:txbxContent>
                            <w:p w:rsidR="00782594" w:rsidRPr="004465DF" w:rsidRDefault="00782594" w:rsidP="00782594">
                              <w:pPr>
                                <w:rPr>
                                  <w:b/>
                                  <w:color w:val="auto"/>
                                </w:rPr>
                              </w:pPr>
                              <w:r>
                                <w:rPr>
                                  <w:b/>
                                  <w:color w:val="auto"/>
                                  <w:sz w:val="18"/>
                                </w:rPr>
                                <w:t>Resolved!</w:t>
                              </w:r>
                            </w:p>
                          </w:txbxContent>
                        </wps:txbx>
                        <wps:bodyPr rot="0" vert="horz" wrap="square" lIns="91440" tIns="45720" rIns="91440" bIns="45720" anchor="t" anchorCtr="0">
                          <a:noAutofit/>
                        </wps:bodyPr>
                      </wps:wsp>
                    </wpg:wgp>
                  </a:graphicData>
                </a:graphic>
              </wp:anchor>
            </w:drawing>
          </mc:Choice>
          <mc:Fallback>
            <w:pict>
              <v:group w14:anchorId="73644627" id="Group 633" o:spid="_x0000_s1401" style="position:absolute;margin-left:249.4pt;margin-top:-52.4pt;width:176pt;height:337.15pt;z-index:252080128" coordsize="22352,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">
                <v:shape id="Picture 609" o:spid="_x0000_s1402" type="#_x0000_t75" style="position:absolute;width:21932;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Eu3AAAAA3AAAAA8AAABkcnMvZG93bnJldi54bWxEj0GLwjAUhO8L/ofwBG9rqgdXq1FELO51&#10;XfH8SJ5ttXmpSdT67zeCsMdhZr5hFqvONuJOPtSOFYyGGQhi7UzNpYLDb/E5BREissHGMSl4UoDV&#10;svexwNy4B//QfR9LkSAcclRQxdjmUgZdkcUwdC1x8k7OW4xJ+lIaj48Et40cZ9lEWqw5LVTY0qYi&#10;fdnfrAJ+XrnWerrDY7m1Vy6+QnH2Sg363XoOIlIX/8Pv9rdRMMlm8DqTjoBc/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iYS7cAAAADcAAAADwAAAAAAAAAAAAAAAACfAgAA&#10;ZHJzL2Rvd25yZXYueG1sUEsFBgAAAAAEAAQA9wAAAIwDAAAAAA==&#10;">
                  <v:imagedata r:id="rId13" o:title="android-blank"/>
                  <v:path arrowok="t"/>
                </v:shape>
                <v:rect id="Rectangle 605" o:spid="_x0000_s1403" style="position:absolute;left:1241;top:4176;width:19361;height:33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OBsQA&#10;AADcAAAADwAAAGRycy9kb3ducmV2LnhtbESPQWvCQBSE74L/YXlCb7prS7REVxFpRb1pm54f2WcS&#10;zL5Ns6um/74rCB6HmfmGmS87W4srtb5yrGE8UiCIc2cqLjR8f30O30H4gGywdkwa/sjDctHvzTE1&#10;7sYHuh5DISKEfYoayhCaVEqfl2TRj1xDHL2Tay2GKNtCmhZvEW5r+arURFqsOC6U2NC6pPx8vFgN&#10;l2S6++h+fjdvmcqm+6xOtmHTaP0y6FYzEIG68Aw/2lujYaISuJ+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iTgbEAAAA3AAAAA8AAAAAAAAAAAAAAAAAmAIAAGRycy9k&#10;b3ducmV2LnhtbFBLBQYAAAAABAAEAPUAAACJAwAAAAA=&#10;" fillcolor="white [3212]" stroked="f" strokeweight="2pt"/>
                <v:rect id="Rectangle 606" o:spid="_x0000_s1404" style="position:absolute;left:1185;top:4176;width:193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PTsMA&#10;AADcAAAADwAAAGRycy9kb3ducmV2LnhtbESPQYvCMBSE74L/ITzBi2iqsEWqUUQQdkEWdBe8Pptn&#10;W21eahNt/fdGEDwOM/MNM1+2phR3ql1hWcF4FIEgTq0uOFPw/7cZTkE4j6yxtEwKHuRgueh25pho&#10;2/CO7nufiQBhl6CC3PsqkdKlORl0I1sRB+9ka4M+yDqTusYmwE0pJ1EUS4MFh4UcK1rnlF72N6Ng&#10;cz78yN/B7bqWOrbH8W7rm69UqX6vXc1AeGr9J/xuf2sFcRTD60w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qPTsMAAADcAAAADwAAAAAAAAAAAAAAAACYAgAAZHJzL2Rv&#10;d25yZXYueG1sUEsFBgAAAAAEAAQA9QAAAIgDAAAAAA==&#10;" fillcolor="#5fe7d5 [1945]" stroked="f" strokeweight="2pt"/>
                <v:shape id="_x0000_s1405" type="#_x0000_t202" style="position:absolute;left:2483;top:3612;width:15692;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782594" w:rsidRPr="004E2F5E" w:rsidRDefault="00782594" w:rsidP="00782594">
                        <w:pPr>
                          <w:rPr>
                            <w:b/>
                            <w:color w:val="FFFFFF" w:themeColor="background1"/>
                            <w:sz w:val="22"/>
                          </w:rPr>
                        </w:pPr>
                        <w:r>
                          <w:rPr>
                            <w:b/>
                            <w:color w:val="FFFFFF" w:themeColor="background1"/>
                          </w:rPr>
                          <w:t xml:space="preserve">Resolve </w:t>
                        </w:r>
                        <w:r w:rsidRPr="004E2F5E">
                          <w:rPr>
                            <w:b/>
                            <w:color w:val="FFFFFF" w:themeColor="background1"/>
                          </w:rPr>
                          <w:t>statements</w:t>
                        </w:r>
                      </w:p>
                    </w:txbxContent>
                  </v:textbox>
                </v:shape>
                <v:shape id="Chevron 608" o:spid="_x0000_s1406" type="#_x0000_t55" style="position:absolute;left:1749;top:4741;width:646;height:17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lcqMEA&#10;AADcAAAADwAAAGRycy9kb3ducmV2LnhtbERPy4rCMBTdC/5DuII7TRzwQTWKOMwwuhB8ILi7NNe2&#10;2tyUJqP1781CcHk479misaW4U+0LxxoGfQWCOHWm4EzD8fDTm4DwAdlg6Zg0PMnDYt5uzTAx7sE7&#10;uu9DJmII+wQ15CFUiZQ+zcmi77uKOHIXV1sMEdaZNDU+Yrgt5ZdSI2mx4NiQY0WrnNLb/t9qONEv&#10;fV831+1EuWp4TMfn07NYa93tNMspiEBN+Ijf7j+jYaTi2ngmHg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ZXKjBAAAA3AAAAA8AAAAAAAAAAAAAAAAAmAIAAGRycy9kb3du&#10;cmV2LnhtbFBLBQYAAAAABAAEAPUAAACGAwAAAAA=&#10;" adj="10800" fillcolor="#c9f7f1 [665]" stroked="f" strokeweight="1.5pt"/>
                <v:shape id="Picture 614" o:spid="_x0000_s1407" type="#_x0000_t75" style="position:absolute;left:1975;top:8015;width:6375;height:569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qGCXEAAAA3AAAAA8AAABkcnMvZG93bnJldi54bWxEj91qwkAUhO8F32E5gjfSbJQSJLqKFYq9&#10;Kmr6AIfsMQnJng3ZzY9v3y0UvBxm5htmf5xMIwbqXGVZwTqKQRDnVldcKPjJPt+2IJxH1thYJgVP&#10;cnA8zGd7TLUd+UbD3RciQNilqKD0vk2ldHlJBl1kW+LgPWxn0AfZFVJ3OAa4aeQmjhNpsOKwUGJL&#10;55Ly+t4bBY/V81wn+DHytf5ue3u9VFlyUWq5mE47EJ4m/wr/t7+0gmT9Dn9nwhGQh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qGCXEAAAA3AAAAA8AAAAAAAAAAAAAAAAA&#10;nwIAAGRycy9kb3ducmV2LnhtbFBLBQYAAAAABAAEAPcAAACQAwAAAAA=&#10;">
                  <v:imagedata r:id="rId38" o:title=""/>
                  <v:path arrowok="t"/>
                </v:shape>
                <v:shape id="Picture 617" o:spid="_x0000_s1408" type="#_x0000_t75" style="position:absolute;left:1806;top:14957;width:6540;height:6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FWrFAAAA3AAAAA8AAABkcnMvZG93bnJldi54bWxEj0FrwkAUhO+C/2F5Qm+6UYqW6CoqFAo9&#10;qEl76O2ZfSbB7Nuwu9H037uFgsdhZr5hVpveNOJGzteWFUwnCQjiwuqaSwVf+fv4DYQPyBoby6Tg&#10;lzxs1sPBClNt73yiWxZKESHsU1RQhdCmUvqiIoN+Ylvi6F2sMxiidKXUDu8Rbho5S5K5NFhzXKiw&#10;pX1FxTXrjILueNltv3+6g8+uhz2+5p9nS06pl1G/XYII1Idn+L/9oRXMpwv4OxOP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WxVqxQAAANwAAAAPAAAAAAAAAAAAAAAA&#10;AJ8CAABkcnMvZG93bnJldi54bWxQSwUGAAAAAAQABAD3AAAAkQMAAAAA&#10;">
                  <v:imagedata r:id="rId39" o:title=""/>
                  <v:path arrowok="t"/>
                </v:shape>
                <v:shape id="Picture 618" o:spid="_x0000_s1409" type="#_x0000_t75" style="position:absolute;left:1580;top:21900;width:6826;height: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5TlzAAAAA3AAAAA8AAABkcnMvZG93bnJldi54bWxET01rwkAQvQv+h2WE3nQTwVCiq4it1ouH&#10;aovXITsmwexsyI6a/vvuQfD4eN+LVe8adacu1J4NpJMEFHHhbc2lgZ/TdvwOKgiyxcYzGfijAKvl&#10;cLDA3PoHf9P9KKWKIRxyNFCJtLnWoajIYZj4ljhyF985lAi7UtsOHzHcNXqaJJl2WHNsqLClTUXF&#10;9XhzBtq6sdn580O+fK99MpP0sJv+GvM26tdzUEK9vMRP994ayNK4Np6JR0A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lOXMAAAADcAAAADwAAAAAAAAAAAAAAAACfAgAA&#10;ZHJzL2Rvd25yZXYueG1sUEsFBgAAAAAEAAQA9wAAAIwDAAAAAA==&#10;">
                  <v:imagedata r:id="rId40" o:title=""/>
                  <v:path arrowok="t"/>
                </v:shape>
                <v:shape id="_x0000_s1410" type="#_x0000_t202" style="position:absolute;left:7789;top:6999;width:13998;height:7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0QksMA&#10;AADcAAAADwAAAGRycy9kb3ducmV2LnhtbESPQWsCMRSE74L/ITzBmyZaFbsaRSyFnpTaWvD22Dx3&#10;Fzcvyya66783gtDjMDPfMMt1a0txo9oXjjWMhgoEcepMwZmG35/PwRyED8gGS8ek4U4e1qtuZ4mJ&#10;cQ1/0+0QMhEh7BPUkIdQJVL6NCeLfugq4uidXW0xRFln0tTYRLgt5VipmbRYcFzIsaJtTunlcLUa&#10;jrvz6W+i9tmHnVaNa5Vk+y617vfazQJEoDb8h1/tL6NhNn6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0QksMAAADcAAAADwAAAAAAAAAAAAAAAACYAgAAZHJzL2Rv&#10;d25yZXYueG1sUEsFBgAAAAAEAAQA9QAAAIgDAAAAAA==&#10;" filled="f" stroked="f">
                  <v:textbo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Clinton: $ 50.20</w:t>
                        </w:r>
                        <w:r w:rsidRPr="00165BC4">
                          <w:rPr>
                            <w:b/>
                            <w:color w:val="auto"/>
                            <w:sz w:val="14"/>
                          </w:rPr>
                          <w:br/>
                          <w:t>Clinton owed you:</w:t>
                        </w:r>
                        <w:r>
                          <w:rPr>
                            <w:b/>
                            <w:color w:val="auto"/>
                            <w:sz w:val="14"/>
                          </w:rPr>
                          <w:t xml:space="preserve"> $23.20</w:t>
                        </w:r>
                        <w:r>
                          <w:rPr>
                            <w:b/>
                            <w:color w:val="auto"/>
                            <w:sz w:val="14"/>
                          </w:rPr>
                          <w:br/>
                          <w:t>Total balance: - $30.00</w:t>
                        </w:r>
                      </w:p>
                    </w:txbxContent>
                  </v:textbox>
                </v:shape>
                <v:roundrect id="Rounded Rectangle 624" o:spid="_x0000_s1411" style="position:absolute;left:8861;top:12079;width:10217;height:18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OMUA&#10;AADcAAAADwAAAGRycy9kb3ducmV2LnhtbESPT2vCQBTE7wW/w/IEL6KbaBWJriKlpYUcxH94fWSf&#10;STD7NmTXGL99tyD0OMzMb5jVpjOVaKlxpWUF8TgCQZxZXXKu4HT8Gi1AOI+ssbJMCp7kYLPuva0w&#10;0fbBe2oPPhcBwi5BBYX3dSKlywoy6Ma2Jg7e1TYGfZBNLnWDjwA3lZxE0VwaLDksFFjTR0HZ7XA3&#10;CoaX29TTZ2zsuY1Tybv0+zxLlRr0u+0ShKfO/4df7R+tYD55h78z4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3H84xQAAANwAAAAPAAAAAAAAAAAAAAAAAJgCAABkcnMv&#10;ZG93bnJldi54bWxQSwUGAAAAAAQABAD1AAAAigMAAAAA&#10;" fillcolor="#bfbfbf [2412]" stroked="f" strokeweight="2pt"/>
                <v:shape id="_x0000_s1412" type="#_x0000_t202" style="position:absolute;left:10555;top:11006;width:81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tfcQA&#10;AADcAAAADwAAAGRycy9kb3ducmV2LnhtbESPQWvCQBSE70L/w/IK3nS3YkKbukpRCp4qpq3g7ZF9&#10;JqHZtyG7TeK/7wpCj8PMfMOsNqNtRE+drx1reJorEMSFMzWXGr4+32fPIHxANtg4Jg1X8rBZP0xW&#10;mBk38JH6PJQiQthnqKEKoc2k9EVFFv3ctcTRu7jOYoiyK6XpcIhw28iFUqm0WHNcqLClbUXFT/5r&#10;NXx/XM6npTqUO5u0gxuVZPsitZ4+jm+vIAKN4T98b++NhnSR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4LX3EAAAA3AAAAA8AAAAAAAAAAAAAAAAAmAIAAGRycy9k&#10;b3ducmV2LnhtbFBLBQYAAAAABAAEAPUAAACJAwAAAAA=&#10;" filled="f" stroked="f">
                  <v:textbox>
                    <w:txbxContent>
                      <w:p w:rsidR="00782594" w:rsidRPr="004465DF" w:rsidRDefault="00782594" w:rsidP="00782594">
                        <w:pPr>
                          <w:rPr>
                            <w:b/>
                            <w:color w:val="auto"/>
                          </w:rPr>
                        </w:pPr>
                        <w:r>
                          <w:rPr>
                            <w:b/>
                            <w:color w:val="auto"/>
                            <w:sz w:val="18"/>
                          </w:rPr>
                          <w:t>Resolved?</w:t>
                        </w:r>
                      </w:p>
                    </w:txbxContent>
                  </v:textbox>
                </v:shape>
                <v:shape id="_x0000_s1413" type="#_x0000_t202" style="position:absolute;left:8015;top:13885;width:13995;height:7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CsQA&#10;AADcAAAADwAAAGRycy9kb3ducmV2LnhtbESPQWvCQBSE7wX/w/IEb81uQxtqdBVRCp5atK3g7ZF9&#10;JqHZtyG7Jum/7xYEj8PMfMMs16NtRE+drx1reEoUCOLCmZpLDV+fb4+vIHxANtg4Jg2/5GG9mjws&#10;MTdu4AP1x1CKCGGfo4YqhDaX0hcVWfSJa4mjd3GdxRBlV0rT4RDhtpGpUpm0WHNcqLClbUXFz/Fq&#10;NXy/X86nZ/VR7uxLO7hRSbZzqfVsOm4WIAKN4R6+tfdGQ5Z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swrEAAAA3AAAAA8AAAAAAAAAAAAAAAAAmAIAAGRycy9k&#10;b3ducmV2LnhtbFBLBQYAAAAABAAEAPUAAACJAwAAAAA=&#10;" filled="f" stroked="f">
                  <v:textbo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w:t>
                        </w:r>
                        <w:r>
                          <w:rPr>
                            <w:b/>
                            <w:color w:val="auto"/>
                            <w:sz w:val="14"/>
                          </w:rPr>
                          <w:t>Denise</w:t>
                        </w:r>
                        <w:r w:rsidRPr="00165BC4">
                          <w:rPr>
                            <w:b/>
                            <w:color w:val="auto"/>
                            <w:sz w:val="14"/>
                          </w:rPr>
                          <w:t xml:space="preserve">: $ </w:t>
                        </w:r>
                        <w:r>
                          <w:rPr>
                            <w:b/>
                            <w:color w:val="auto"/>
                            <w:sz w:val="14"/>
                          </w:rPr>
                          <w:t>0</w:t>
                        </w:r>
                        <w:r w:rsidRPr="00165BC4">
                          <w:rPr>
                            <w:b/>
                            <w:color w:val="auto"/>
                            <w:sz w:val="14"/>
                          </w:rPr>
                          <w:t>.</w:t>
                        </w:r>
                        <w:r>
                          <w:rPr>
                            <w:b/>
                            <w:color w:val="auto"/>
                            <w:sz w:val="14"/>
                          </w:rPr>
                          <w:t>0</w:t>
                        </w:r>
                        <w:r w:rsidRPr="00165BC4">
                          <w:rPr>
                            <w:b/>
                            <w:color w:val="auto"/>
                            <w:sz w:val="14"/>
                          </w:rPr>
                          <w:t>0</w:t>
                        </w:r>
                        <w:r w:rsidRPr="00165BC4">
                          <w:rPr>
                            <w:b/>
                            <w:color w:val="auto"/>
                            <w:sz w:val="14"/>
                          </w:rPr>
                          <w:br/>
                        </w:r>
                        <w:r>
                          <w:rPr>
                            <w:b/>
                            <w:color w:val="auto"/>
                            <w:sz w:val="14"/>
                          </w:rPr>
                          <w:t>Denise</w:t>
                        </w:r>
                        <w:r w:rsidRPr="00165BC4">
                          <w:rPr>
                            <w:b/>
                            <w:color w:val="auto"/>
                            <w:sz w:val="14"/>
                          </w:rPr>
                          <w:t xml:space="preserve"> owed you:</w:t>
                        </w:r>
                        <w:r>
                          <w:rPr>
                            <w:b/>
                            <w:color w:val="auto"/>
                            <w:sz w:val="14"/>
                          </w:rPr>
                          <w:t xml:space="preserve"> $49.00</w:t>
                        </w:r>
                        <w:r>
                          <w:rPr>
                            <w:b/>
                            <w:color w:val="auto"/>
                            <w:sz w:val="14"/>
                          </w:rPr>
                          <w:br/>
                          <w:t>Total balance: $49.00</w:t>
                        </w:r>
                      </w:p>
                    </w:txbxContent>
                  </v:textbox>
                </v:shape>
                <v:roundrect id="Rounded Rectangle 627" o:spid="_x0000_s1414" style="position:absolute;left:9144;top:18965;width:10210;height:18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7hT8UA&#10;AADcAAAADwAAAGRycy9kb3ducmV2LnhtbESPQWvCQBSE74X+h+UVehGziVKVmFVKqSjkILWK10f2&#10;NQlm34bsNsZ/7xaEHoeZ+YbJ1oNpRE+dqy0rSKIYBHFhdc2lguP3ZrwA4TyyxsYyKbiRg/Xq+SnD&#10;VNsrf1F/8KUIEHYpKqi8b1MpXVGRQRfZljh4P7Yz6IPsSqk7vAa4aeQkjmfSYM1hocKWPioqLodf&#10;o2B0vkw9fSbGnvokl7zPt6e3XKnXl+F9CcLT4P/Dj/ZOK5hN5v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uFPxQAAANwAAAAPAAAAAAAAAAAAAAAAAJgCAABkcnMv&#10;ZG93bnJldi54bWxQSwUGAAAAAAQABAD1AAAAigMAAAAA&#10;" fillcolor="#bfbfbf [2412]" stroked="f" strokeweight="2pt"/>
                <v:shape id="_x0000_s1415" type="#_x0000_t202" style="position:absolute;left:10950;top:17836;width:81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C48EA&#10;AADcAAAADwAAAGRycy9kb3ducmV2LnhtbERPy2rCQBTdF/yH4QrdNTOKhjZmFFGEriq1D3B3yVyT&#10;YOZOyIxJ+vfOQujycN75ZrSN6KnztWMNs0SBIC6cqbnU8P11eHkF4QOywcYxafgjD5v15CnHzLiB&#10;P6k/hVLEEPYZaqhCaDMpfVGRRZ+4ljhyF9dZDBF2pTQdDjHcNnKuVCot1hwbKmxpV1FxPd2shp+P&#10;y/l3oY7l3i7bwY1Ksn2TWj9Px+0KRKAx/Isf7nejIZ3H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5guPBAAAA3AAAAA8AAAAAAAAAAAAAAAAAmAIAAGRycy9kb3du&#10;cmV2LnhtbFBLBQYAAAAABAAEAPUAAACGAwAAAAA=&#10;" filled="f" stroked="f">
                  <v:textbox>
                    <w:txbxContent>
                      <w:p w:rsidR="00782594" w:rsidRPr="004465DF" w:rsidRDefault="00782594" w:rsidP="00782594">
                        <w:pPr>
                          <w:rPr>
                            <w:b/>
                            <w:color w:val="auto"/>
                          </w:rPr>
                        </w:pPr>
                        <w:r>
                          <w:rPr>
                            <w:b/>
                            <w:color w:val="auto"/>
                            <w:sz w:val="18"/>
                          </w:rPr>
                          <w:t>Resolved?</w:t>
                        </w:r>
                      </w:p>
                    </w:txbxContent>
                  </v:textbox>
                </v:shape>
                <v:shape id="_x0000_s1416" type="#_x0000_t202" style="position:absolute;left:8353;top:21279;width:13999;height:7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neMQA&#10;AADcAAAADwAAAGRycy9kb3ducmV2LnhtbESPQWvCQBSE70L/w/IKveluxYYa3QSxCD1VjG3B2yP7&#10;TEKzb0N2a9J/3xUEj8PMfMOs89G24kK9bxxreJ4pEMSlMw1XGj6Pu+krCB+QDbaOScMfecizh8ka&#10;U+MGPtClCJWIEPYpaqhD6FIpfVmTRT9zHXH0zq63GKLsK2l6HCLctnKuVCItNhwXauxoW1P5U/xa&#10;DV8f59P3Qu2rN/vSDW5Uku1Sav30OG5WIAKN4R6+td+NhmS+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J3jEAAAA3AAAAA8AAAAAAAAAAAAAAAAAmAIAAGRycy9k&#10;b3ducmV2LnhtbFBLBQYAAAAABAAEAPUAAACJAwAAAAA=&#10;" filled="f" stroked="f">
                  <v:textbox>
                    <w:txbxContent>
                      <w:p w:rsidR="00782594" w:rsidRPr="00165BC4" w:rsidRDefault="00782594" w:rsidP="00782594">
                        <w:pPr>
                          <w:rPr>
                            <w:b/>
                            <w:color w:val="auto"/>
                            <w:sz w:val="14"/>
                          </w:rPr>
                        </w:pPr>
                        <w:r w:rsidRPr="00165BC4">
                          <w:rPr>
                            <w:b/>
                            <w:color w:val="auto"/>
                            <w:sz w:val="14"/>
                          </w:rPr>
                          <w:t>You owe</w:t>
                        </w:r>
                        <w:r>
                          <w:rPr>
                            <w:b/>
                            <w:color w:val="auto"/>
                            <w:sz w:val="14"/>
                          </w:rPr>
                          <w:t>d</w:t>
                        </w:r>
                        <w:r w:rsidRPr="00165BC4">
                          <w:rPr>
                            <w:b/>
                            <w:color w:val="auto"/>
                            <w:sz w:val="14"/>
                          </w:rPr>
                          <w:t xml:space="preserve"> </w:t>
                        </w:r>
                        <w:r>
                          <w:rPr>
                            <w:b/>
                            <w:color w:val="auto"/>
                            <w:sz w:val="14"/>
                          </w:rPr>
                          <w:t>Joshua</w:t>
                        </w:r>
                        <w:r w:rsidRPr="00165BC4">
                          <w:rPr>
                            <w:b/>
                            <w:color w:val="auto"/>
                            <w:sz w:val="14"/>
                          </w:rPr>
                          <w:t xml:space="preserve">: $ </w:t>
                        </w:r>
                        <w:r>
                          <w:rPr>
                            <w:b/>
                            <w:color w:val="auto"/>
                            <w:sz w:val="14"/>
                          </w:rPr>
                          <w:t>0</w:t>
                        </w:r>
                        <w:r w:rsidRPr="00165BC4">
                          <w:rPr>
                            <w:b/>
                            <w:color w:val="auto"/>
                            <w:sz w:val="14"/>
                          </w:rPr>
                          <w:t>.</w:t>
                        </w:r>
                        <w:r>
                          <w:rPr>
                            <w:b/>
                            <w:color w:val="auto"/>
                            <w:sz w:val="14"/>
                          </w:rPr>
                          <w:t>0</w:t>
                        </w:r>
                        <w:r w:rsidRPr="00165BC4">
                          <w:rPr>
                            <w:b/>
                            <w:color w:val="auto"/>
                            <w:sz w:val="14"/>
                          </w:rPr>
                          <w:t>0</w:t>
                        </w:r>
                        <w:r w:rsidRPr="00165BC4">
                          <w:rPr>
                            <w:b/>
                            <w:color w:val="auto"/>
                            <w:sz w:val="14"/>
                          </w:rPr>
                          <w:br/>
                        </w:r>
                        <w:r>
                          <w:rPr>
                            <w:b/>
                            <w:color w:val="auto"/>
                            <w:sz w:val="14"/>
                          </w:rPr>
                          <w:t>Joshua</w:t>
                        </w:r>
                        <w:r w:rsidRPr="00165BC4">
                          <w:rPr>
                            <w:b/>
                            <w:color w:val="auto"/>
                            <w:sz w:val="14"/>
                          </w:rPr>
                          <w:t xml:space="preserve"> owed you:</w:t>
                        </w:r>
                        <w:r>
                          <w:rPr>
                            <w:b/>
                            <w:color w:val="auto"/>
                            <w:sz w:val="14"/>
                          </w:rPr>
                          <w:t xml:space="preserve"> $0.00</w:t>
                        </w:r>
                        <w:r>
                          <w:rPr>
                            <w:b/>
                            <w:color w:val="auto"/>
                            <w:sz w:val="14"/>
                          </w:rPr>
                          <w:br/>
                          <w:t>Total balance:  $0.00</w:t>
                        </w:r>
                      </w:p>
                    </w:txbxContent>
                  </v:textbox>
                </v:shape>
                <v:roundrect id="Rounded Rectangle 630" o:spid="_x0000_s1417" style="position:absolute;left:9426;top:26359;width:10216;height:18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GccMA&#10;AADcAAAADwAAAGRycy9kb3ducmV2LnhtbERPPW/CMBDdkfofrKvUjTiAikqIQVAJKR06QDswHvE1&#10;TonPUeySpL++HpA6Pr3vfDvYRtyo87VjBbMkBUFcOl1zpeDz4zB9AeEDssbGMSkYycN28zDJMdOu&#10;5yPdTqESMYR9hgpMCG0mpS8NWfSJa4kj9+U6iyHCrpK6wz6G20bO03QpLdYcGwy29GqovJ5+rIL9&#10;yMNiJX/N9/h+2LsLF2/PeFbq6XHYrUEEGsK/+O4utILlIs6P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JGccMAAADcAAAADwAAAAAAAAAAAAAAAACYAgAAZHJzL2Rv&#10;d25yZXYueG1sUEsFBgAAAAAEAAQA9QAAAIgDAAAAAA==&#10;" fillcolor="#92d050" stroked="f" strokeweight="2pt"/>
                <v:shape id="_x0000_s1418" type="#_x0000_t202" style="position:absolute;left:11063;top:25287;width:812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9o8QA&#10;AADcAAAADwAAAGRycy9kb3ducmV2LnhtbESPQWvCQBSE74L/YXmCN93VWrExGxFLoSdLbS14e2Sf&#10;STD7NmRXE/+9Wyj0OMzMN0y66W0tbtT6yrGG2VSBIM6dqbjQ8P31NlmB8AHZYO2YNNzJwyYbDlJM&#10;jOv4k26HUIgIYZ+ghjKEJpHS5yVZ9FPXEEfv7FqLIcq2kKbFLsJtLedKLaXFiuNCiQ3tSsovh6vV&#10;cNyfTz8L9VG82uemc72SbF+k1uNRv12DCNSH//Bf+91oWD7N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avaPEAAAA3AAAAA8AAAAAAAAAAAAAAAAAmAIAAGRycy9k&#10;b3ducmV2LnhtbFBLBQYAAAAABAAEAPUAAACJAwAAAAA=&#10;" filled="f" stroked="f">
                  <v:textbox>
                    <w:txbxContent>
                      <w:p w:rsidR="00782594" w:rsidRPr="004465DF" w:rsidRDefault="00782594" w:rsidP="00782594">
                        <w:pPr>
                          <w:rPr>
                            <w:b/>
                            <w:color w:val="auto"/>
                          </w:rPr>
                        </w:pPr>
                        <w:r>
                          <w:rPr>
                            <w:b/>
                            <w:color w:val="auto"/>
                            <w:sz w:val="18"/>
                          </w:rPr>
                          <w:t>Resolved!</w:t>
                        </w:r>
                      </w:p>
                    </w:txbxContent>
                  </v:textbox>
                </v:shape>
                <w10:wrap type="square"/>
              </v:group>
            </w:pict>
          </mc:Fallback>
        </mc:AlternateContent>
      </w:r>
    </w:p>
    <w:p w:rsidR="002D0791" w:rsidRDefault="00F05AE5" w:rsidP="002D0791">
      <w:pPr>
        <w:jc w:val="both"/>
      </w:pPr>
      <w:r>
        <w:t xml:space="preserve">(Snapshot on the right) </w:t>
      </w:r>
      <w:r w:rsidR="002D0791">
        <w:t>is from (12). It displays a list of your friends’ status – whether you owe your friend or your friend owes you. If the debt is not resolved, the button will be in grey color. If the debt is resolved, the button will turn to green color (see the last item on the list). The app will also send notification to the party members that the debt is resolved. (Again, those notification can be turned off)</w:t>
      </w:r>
    </w:p>
    <w:p w:rsidR="001272C1" w:rsidRDefault="001272C1" w:rsidP="002D0791">
      <w:pPr>
        <w:jc w:val="both"/>
      </w:pPr>
      <w:r>
        <w:t>Note: The resolved action cannot be undone. Make sure the payment is clear before checking the resolved button!</w:t>
      </w:r>
    </w:p>
    <w:p w:rsidR="002D0791" w:rsidRDefault="002D0791" w:rsidP="002D0791">
      <w:pPr>
        <w:jc w:val="both"/>
      </w:pPr>
      <w:r>
        <w:t xml:space="preserve">I am thinking to include a third </w:t>
      </w:r>
      <w:proofErr w:type="spellStart"/>
      <w:r>
        <w:t>paypal</w:t>
      </w:r>
      <w:proofErr w:type="spellEnd"/>
      <w:r>
        <w:t xml:space="preserve"> paying </w:t>
      </w:r>
      <w:proofErr w:type="spellStart"/>
      <w:r>
        <w:t>sytem</w:t>
      </w:r>
      <w:proofErr w:type="spellEnd"/>
      <w:r>
        <w:t xml:space="preserve"> using Braintree API in the future. But up to this point, all sort of transaction are done by the users themselves for security reasons. </w:t>
      </w:r>
    </w:p>
    <w:p w:rsidR="00BF19BF" w:rsidRDefault="00BF19BF">
      <w:bookmarkStart w:id="5" w:name="_GoBack"/>
      <w:bookmarkEnd w:id="5"/>
    </w:p>
    <w:sectPr w:rsidR="00BF19BF">
      <w:footerReference w:type="default" r:id="rId4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031" w:rsidRDefault="00D41031">
      <w:pPr>
        <w:spacing w:before="0" w:after="0" w:line="240" w:lineRule="auto"/>
      </w:pPr>
      <w:r>
        <w:separator/>
      </w:r>
    </w:p>
  </w:endnote>
  <w:endnote w:type="continuationSeparator" w:id="0">
    <w:p w:rsidR="00D41031" w:rsidRDefault="00D410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4C8" w:rsidRDefault="008614C8">
    <w:pPr>
      <w:pStyle w:val="Footer"/>
    </w:pPr>
    <w:r>
      <w:t xml:space="preserve">Page </w:t>
    </w:r>
    <w:r>
      <w:fldChar w:fldCharType="begin"/>
    </w:r>
    <w:r>
      <w:instrText xml:space="preserve"> PAGE  \* Arabic  \* MERGEFORMAT </w:instrText>
    </w:r>
    <w:r>
      <w:fldChar w:fldCharType="separate"/>
    </w:r>
    <w:r w:rsidR="003E591B">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031" w:rsidRDefault="00D41031">
      <w:pPr>
        <w:spacing w:before="0" w:after="0" w:line="240" w:lineRule="auto"/>
      </w:pPr>
      <w:r>
        <w:separator/>
      </w:r>
    </w:p>
  </w:footnote>
  <w:footnote w:type="continuationSeparator" w:id="0">
    <w:p w:rsidR="00D41031" w:rsidRDefault="00D4103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6DD4016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70447C2"/>
    <w:multiLevelType w:val="hybridMultilevel"/>
    <w:tmpl w:val="1A32583E"/>
    <w:lvl w:ilvl="0" w:tplc="0BDEB07C">
      <w:numFmt w:val="bullet"/>
      <w:lvlText w:val="-"/>
      <w:lvlJc w:val="left"/>
      <w:pPr>
        <w:ind w:left="720" w:hanging="360"/>
      </w:pPr>
      <w:rPr>
        <w:rFonts w:ascii="Constantia" w:eastAsia="SimSun" w:hAnsi="Constantia" w:cstheme="minorBidi" w:hint="default"/>
        <w:b w:val="0"/>
        <w:color w:val="595959" w:themeColor="text1" w:themeTint="A6"/>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803C6E"/>
    <w:multiLevelType w:val="hybridMultilevel"/>
    <w:tmpl w:val="599289BA"/>
    <w:lvl w:ilvl="0" w:tplc="01F20D3E">
      <w:numFmt w:val="bullet"/>
      <w:lvlText w:val="-"/>
      <w:lvlJc w:val="left"/>
      <w:pPr>
        <w:ind w:left="720" w:hanging="360"/>
      </w:pPr>
      <w:rPr>
        <w:rFonts w:ascii="Constantia" w:eastAsia="SimSun" w:hAnsi="Constantia" w:cstheme="minorBidi" w:hint="default"/>
        <w:b w:val="0"/>
        <w:color w:val="595959" w:themeColor="text1" w:themeTint="A6"/>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213E0C"/>
    <w:multiLevelType w:val="hybridMultilevel"/>
    <w:tmpl w:val="943072D8"/>
    <w:lvl w:ilvl="0" w:tplc="6F4E6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E24132"/>
    <w:multiLevelType w:val="hybridMultilevel"/>
    <w:tmpl w:val="D7B49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695"/>
    <w:rsid w:val="00022F88"/>
    <w:rsid w:val="00085C42"/>
    <w:rsid w:val="0010044A"/>
    <w:rsid w:val="001272C1"/>
    <w:rsid w:val="001366BD"/>
    <w:rsid w:val="00154D95"/>
    <w:rsid w:val="00165BC4"/>
    <w:rsid w:val="001C1FE1"/>
    <w:rsid w:val="001C5A90"/>
    <w:rsid w:val="002163EE"/>
    <w:rsid w:val="002D0791"/>
    <w:rsid w:val="002D7FFA"/>
    <w:rsid w:val="002F6BCD"/>
    <w:rsid w:val="00301324"/>
    <w:rsid w:val="00327C4C"/>
    <w:rsid w:val="0037750F"/>
    <w:rsid w:val="003806E6"/>
    <w:rsid w:val="003B4836"/>
    <w:rsid w:val="003C6CC9"/>
    <w:rsid w:val="003E591B"/>
    <w:rsid w:val="003F0D35"/>
    <w:rsid w:val="004208D6"/>
    <w:rsid w:val="004465DF"/>
    <w:rsid w:val="004A2146"/>
    <w:rsid w:val="004E2F5E"/>
    <w:rsid w:val="005E119F"/>
    <w:rsid w:val="00615A9E"/>
    <w:rsid w:val="00616BAC"/>
    <w:rsid w:val="00621AA9"/>
    <w:rsid w:val="006335B0"/>
    <w:rsid w:val="006511F9"/>
    <w:rsid w:val="00652695"/>
    <w:rsid w:val="006659B7"/>
    <w:rsid w:val="006704D8"/>
    <w:rsid w:val="006A04A2"/>
    <w:rsid w:val="006E3C4C"/>
    <w:rsid w:val="00752E45"/>
    <w:rsid w:val="0075415B"/>
    <w:rsid w:val="00782594"/>
    <w:rsid w:val="008360BB"/>
    <w:rsid w:val="008614C8"/>
    <w:rsid w:val="008A4AFB"/>
    <w:rsid w:val="00921666"/>
    <w:rsid w:val="009469CF"/>
    <w:rsid w:val="00A06516"/>
    <w:rsid w:val="00A61705"/>
    <w:rsid w:val="00A6359A"/>
    <w:rsid w:val="00A667B9"/>
    <w:rsid w:val="00AE7F1C"/>
    <w:rsid w:val="00AF0C50"/>
    <w:rsid w:val="00AF192B"/>
    <w:rsid w:val="00B54CA9"/>
    <w:rsid w:val="00B9758F"/>
    <w:rsid w:val="00BB57D2"/>
    <w:rsid w:val="00BE7130"/>
    <w:rsid w:val="00BF19BF"/>
    <w:rsid w:val="00C7674C"/>
    <w:rsid w:val="00C85B6B"/>
    <w:rsid w:val="00CD0E61"/>
    <w:rsid w:val="00CF0074"/>
    <w:rsid w:val="00D07FA7"/>
    <w:rsid w:val="00D36C4A"/>
    <w:rsid w:val="00D41031"/>
    <w:rsid w:val="00D743A5"/>
    <w:rsid w:val="00DD55BA"/>
    <w:rsid w:val="00DF36AA"/>
    <w:rsid w:val="00DF3E48"/>
    <w:rsid w:val="00E93A44"/>
    <w:rsid w:val="00E93A54"/>
    <w:rsid w:val="00F05AE5"/>
    <w:rsid w:val="00F1674B"/>
    <w:rsid w:val="00F56E5C"/>
    <w:rsid w:val="00FB3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69D9045A-EF47-43C8-B482-71CCD6E4D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AE7F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sac\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689605F9-8020-4BEE-A27A-A1EA06536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2212</TotalTime>
  <Pages>8</Pages>
  <Words>1226</Words>
  <Characters>6993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Smart Balance Calculator</vt:lpstr>
    </vt:vector>
  </TitlesOfParts>
  <Company/>
  <LinksUpToDate>false</LinksUpToDate>
  <CharactersWithSpaces>8203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Balance Calculator</dc:title>
  <dc:subject>A smart tool to resolve YOUR DebT WITH YOUR FRIENDS</dc:subject>
  <dc:creator>Issac Chua</dc:creator>
  <cp:keywords>CSE 442</cp:keywords>
  <dc:description/>
  <cp:lastModifiedBy>Issac Chua</cp:lastModifiedBy>
  <cp:revision>6</cp:revision>
  <cp:lastPrinted>2015-09-06T06:54:00Z</cp:lastPrinted>
  <dcterms:created xsi:type="dcterms:W3CDTF">2015-09-04T05:32:00Z</dcterms:created>
  <dcterms:modified xsi:type="dcterms:W3CDTF">2015-09-06T07:07:00Z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